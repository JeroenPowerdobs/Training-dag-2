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BECD02" w14:textId="32F83795" w:rsidR="00345336" w:rsidRDefault="001017CD" w:rsidP="00760F71">
      <w:pPr>
        <w:pStyle w:val="Image"/>
      </w:pPr>
      <w:bookmarkStart w:id="0" w:name="_Toc417026994"/>
      <w:bookmarkStart w:id="1" w:name="_Toc416699685"/>
      <w:bookmarkStart w:id="2" w:name="_Toc428363864"/>
      <w:bookmarkStart w:id="3" w:name="_Toc428368895"/>
      <w:r>
        <w:t>t</w:t>
      </w:r>
      <w:r w:rsidR="00127C05">
        <w:t xml:space="preserve">  </w:t>
      </w:r>
      <w:r w:rsidR="00345336">
        <w:rPr>
          <w:noProof/>
        </w:rPr>
        <w:drawing>
          <wp:inline distT="0" distB="0" distL="0" distR="0" wp14:anchorId="3070B5DF" wp14:editId="06B038AF">
            <wp:extent cx="6330917" cy="16275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917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7FD0" w14:textId="77777777" w:rsidR="00F31859" w:rsidRDefault="00F31859" w:rsidP="00760F71">
      <w:pPr>
        <w:pStyle w:val="Heading3"/>
      </w:pPr>
    </w:p>
    <w:p w14:paraId="265622C0" w14:textId="3A640FE1" w:rsidR="008174F8" w:rsidRPr="008174F8" w:rsidRDefault="008174F8" w:rsidP="00760F71">
      <w:pPr>
        <w:rPr>
          <w:rStyle w:val="LabTitle"/>
          <w:sz w:val="68"/>
          <w:szCs w:val="18"/>
        </w:rPr>
      </w:pPr>
      <w:r w:rsidRPr="008174F8">
        <w:rPr>
          <w:rStyle w:val="LabTitle"/>
          <w:sz w:val="68"/>
          <w:szCs w:val="18"/>
        </w:rPr>
        <w:t>Powerdobs Power BI Training 0</w:t>
      </w:r>
      <w:r w:rsidR="003E63C9">
        <w:rPr>
          <w:rStyle w:val="LabTitle"/>
          <w:sz w:val="68"/>
          <w:szCs w:val="18"/>
        </w:rPr>
        <w:t>2</w:t>
      </w:r>
    </w:p>
    <w:p w14:paraId="29393275" w14:textId="2BB1AA23" w:rsidR="00345336" w:rsidRPr="001017CD" w:rsidRDefault="00315100" w:rsidP="00760F71">
      <w:pPr>
        <w:rPr>
          <w:rStyle w:val="LabTitle"/>
          <w:i/>
          <w:iCs/>
          <w:sz w:val="50"/>
          <w:szCs w:val="2"/>
          <w:lang w:val="nl-NL"/>
        </w:rPr>
      </w:pPr>
      <w:r w:rsidRPr="001017CD">
        <w:rPr>
          <w:rStyle w:val="LabTitle"/>
          <w:i/>
          <w:iCs/>
          <w:sz w:val="50"/>
          <w:szCs w:val="2"/>
          <w:lang w:val="nl-NL"/>
        </w:rPr>
        <w:t>Advanced</w:t>
      </w:r>
      <w:r w:rsidR="00662F80" w:rsidRPr="001017CD">
        <w:rPr>
          <w:rStyle w:val="LabTitle"/>
          <w:i/>
          <w:iCs/>
          <w:sz w:val="50"/>
          <w:szCs w:val="2"/>
          <w:lang w:val="nl-NL"/>
        </w:rPr>
        <w:t xml:space="preserve"> </w:t>
      </w:r>
      <w:r w:rsidR="00884B9E" w:rsidRPr="001017CD">
        <w:rPr>
          <w:rStyle w:val="LabTitle"/>
          <w:i/>
          <w:iCs/>
          <w:sz w:val="50"/>
          <w:szCs w:val="2"/>
          <w:lang w:val="nl-NL"/>
        </w:rPr>
        <w:t>Power BI</w:t>
      </w:r>
    </w:p>
    <w:p w14:paraId="6ED36C6B" w14:textId="066BFF1A" w:rsidR="003E63C9" w:rsidRPr="001017CD" w:rsidRDefault="00B90699" w:rsidP="003E63C9">
      <w:pPr>
        <w:spacing w:before="0" w:after="0"/>
        <w:rPr>
          <w:lang w:val="nl-NL"/>
        </w:rPr>
      </w:pPr>
      <w:r w:rsidRPr="001017CD">
        <w:rPr>
          <w:lang w:val="nl-NL"/>
        </w:rPr>
        <w:br w:type="page"/>
      </w:r>
      <w:bookmarkEnd w:id="0"/>
      <w:bookmarkEnd w:id="1"/>
      <w:bookmarkEnd w:id="2"/>
      <w:bookmarkEnd w:id="3"/>
    </w:p>
    <w:p w14:paraId="238B97E3" w14:textId="256BA650" w:rsidR="00BE6683" w:rsidRPr="00B5299C" w:rsidRDefault="00BE6683" w:rsidP="00BE6683">
      <w:pPr>
        <w:pStyle w:val="Heading1"/>
        <w:rPr>
          <w:lang w:val="nl-NL"/>
        </w:rPr>
      </w:pPr>
      <w:r>
        <w:rPr>
          <w:lang w:val="nl-NL"/>
        </w:rPr>
        <w:lastRenderedPageBreak/>
        <w:t>Deel 2</w:t>
      </w:r>
    </w:p>
    <w:p w14:paraId="3D4E968A" w14:textId="48FA29CC" w:rsidR="00BE6683" w:rsidRPr="0096016D" w:rsidRDefault="00BE6683" w:rsidP="00BE6683">
      <w:pPr>
        <w:rPr>
          <w:lang w:val="nl-NL"/>
        </w:rPr>
      </w:pPr>
      <w:r w:rsidRPr="0096016D">
        <w:rPr>
          <w:lang w:val="nl-NL"/>
        </w:rPr>
        <w:t xml:space="preserve">Welkom bij </w:t>
      </w:r>
      <w:r>
        <w:rPr>
          <w:lang w:val="nl-NL"/>
        </w:rPr>
        <w:t xml:space="preserve">deel 2 van de </w:t>
      </w:r>
      <w:r w:rsidRPr="0096016D">
        <w:rPr>
          <w:lang w:val="nl-NL"/>
        </w:rPr>
        <w:t xml:space="preserve"> Powerdobs Pow</w:t>
      </w:r>
      <w:r>
        <w:rPr>
          <w:lang w:val="nl-NL"/>
        </w:rPr>
        <w:t xml:space="preserve">er BI training. Vandaag ga je verder </w:t>
      </w:r>
      <w:r w:rsidR="00A03E81">
        <w:rPr>
          <w:lang w:val="nl-NL"/>
        </w:rPr>
        <w:t>de casus uitwerken over student inschrijvingen die we vorige week begonnen zijn. In de opgaves vandaag gaan we complexere scenario</w:t>
      </w:r>
      <w:r w:rsidR="00107543">
        <w:rPr>
          <w:lang w:val="nl-NL"/>
        </w:rPr>
        <w:t>’</w:t>
      </w:r>
      <w:r w:rsidR="00A03E81">
        <w:rPr>
          <w:lang w:val="nl-NL"/>
        </w:rPr>
        <w:t>s uitwerken</w:t>
      </w:r>
      <w:r w:rsidR="00107543">
        <w:rPr>
          <w:lang w:val="nl-NL"/>
        </w:rPr>
        <w:t xml:space="preserve"> die voortborduren op het eindresultaat dat we vorige week hebben vervaardigd.</w:t>
      </w:r>
    </w:p>
    <w:p w14:paraId="2816DB65" w14:textId="254FD621" w:rsidR="008866F0" w:rsidRPr="007F5C39" w:rsidRDefault="008866F0" w:rsidP="00BE6683">
      <w:pPr>
        <w:rPr>
          <w:rStyle w:val="EmphasizeText"/>
          <w:b w:val="0"/>
          <w:bCs w:val="0"/>
          <w:lang w:val="nl-NL"/>
        </w:rPr>
      </w:pPr>
    </w:p>
    <w:p w14:paraId="76562E45" w14:textId="1504C2ED" w:rsidR="00D17A85" w:rsidRPr="00B5299C" w:rsidRDefault="00D17A85" w:rsidP="00D17A85">
      <w:pPr>
        <w:pStyle w:val="Heading1"/>
        <w:rPr>
          <w:lang w:val="nl-NL"/>
        </w:rPr>
      </w:pPr>
      <w:proofErr w:type="spellStart"/>
      <w:r>
        <w:rPr>
          <w:lang w:val="nl-NL"/>
        </w:rPr>
        <w:lastRenderedPageBreak/>
        <w:t>Forecasts</w:t>
      </w:r>
      <w:proofErr w:type="spellEnd"/>
    </w:p>
    <w:p w14:paraId="2774DF28" w14:textId="11778256" w:rsidR="00107543" w:rsidRDefault="00D17A85" w:rsidP="00BE6683">
      <w:pPr>
        <w:rPr>
          <w:lang w:val="nl-NL"/>
        </w:rPr>
      </w:pPr>
      <w:r>
        <w:rPr>
          <w:lang w:val="nl-NL"/>
        </w:rPr>
        <w:t xml:space="preserve">In deze sectie heb je een tabel gekregen met de voorspellingen over de inschrijvingen voor April, Mei en Juni </w:t>
      </w:r>
      <w:r w:rsidR="00CB151D">
        <w:rPr>
          <w:lang w:val="nl-NL"/>
        </w:rPr>
        <w:t>voor Jaargang 2025. Je moet daarop een rapportage bouwen. Je gebruikt de inschrijvingen</w:t>
      </w:r>
      <w:r w:rsidR="007A10AF">
        <w:rPr>
          <w:lang w:val="nl-NL"/>
        </w:rPr>
        <w:t xml:space="preserve"> dataset die al gemaakt is en in een zgn. </w:t>
      </w:r>
      <w:proofErr w:type="spellStart"/>
      <w:r w:rsidR="007A10AF">
        <w:rPr>
          <w:lang w:val="nl-NL"/>
        </w:rPr>
        <w:t>Composite</w:t>
      </w:r>
      <w:proofErr w:type="spellEnd"/>
      <w:r w:rsidR="007A10AF">
        <w:rPr>
          <w:lang w:val="nl-NL"/>
        </w:rPr>
        <w:t xml:space="preserve"> model maak je een rapportage die de voorspellingen daaraan </w:t>
      </w:r>
      <w:proofErr w:type="spellStart"/>
      <w:r w:rsidR="007A10AF">
        <w:rPr>
          <w:lang w:val="nl-NL"/>
        </w:rPr>
        <w:t>toevoegd</w:t>
      </w:r>
      <w:proofErr w:type="spellEnd"/>
      <w:r w:rsidR="007A10AF">
        <w:rPr>
          <w:lang w:val="nl-NL"/>
        </w:rPr>
        <w:t>.</w:t>
      </w:r>
    </w:p>
    <w:p w14:paraId="2F22700C" w14:textId="77777777" w:rsidR="007A10AF" w:rsidRDefault="007A10AF" w:rsidP="00BE6683">
      <w:pPr>
        <w:rPr>
          <w:lang w:val="nl-NL"/>
        </w:rPr>
      </w:pPr>
    </w:p>
    <w:p w14:paraId="71E9FF99" w14:textId="61F8BE99" w:rsidR="0042022F" w:rsidRDefault="0042022F" w:rsidP="00BE6683">
      <w:pPr>
        <w:rPr>
          <w:lang w:val="nl-NL"/>
        </w:rPr>
      </w:pPr>
      <w:r>
        <w:rPr>
          <w:lang w:val="nl-NL"/>
        </w:rPr>
        <w:t>Plaatje Eindresultaat</w:t>
      </w:r>
      <w:r w:rsidR="00F654FB">
        <w:rPr>
          <w:lang w:val="nl-NL"/>
        </w:rPr>
        <w:br/>
      </w:r>
      <w:r w:rsidR="00F654FB" w:rsidRPr="0056447F">
        <w:rPr>
          <w:noProof/>
          <w:lang w:val="nl-NL"/>
        </w:rPr>
        <w:drawing>
          <wp:inline distT="0" distB="0" distL="0" distR="0" wp14:anchorId="1EB4E4F3" wp14:editId="14C2BD2E">
            <wp:extent cx="6332220" cy="3545840"/>
            <wp:effectExtent l="0" t="0" r="0" b="0"/>
            <wp:docPr id="1129595424" name="Afbeelding 1" descr="Afbeelding met tekst, schermopname, diagram, Parall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95424" name="Afbeelding 1" descr="Afbeelding met tekst, schermopname, diagram, Parallel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F24D" w14:textId="77777777" w:rsidR="0042022F" w:rsidRDefault="0042022F" w:rsidP="00BE6683">
      <w:pPr>
        <w:rPr>
          <w:lang w:val="nl-NL"/>
        </w:rPr>
      </w:pPr>
    </w:p>
    <w:p w14:paraId="265833A6" w14:textId="0350953B" w:rsidR="00D7054A" w:rsidRPr="003A117F" w:rsidRDefault="005C145D" w:rsidP="003A117F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Open het </w:t>
      </w:r>
      <w:proofErr w:type="spellStart"/>
      <w:r>
        <w:rPr>
          <w:lang w:val="nl-NL"/>
        </w:rPr>
        <w:t>PowerBI</w:t>
      </w:r>
      <w:proofErr w:type="spellEnd"/>
      <w:r>
        <w:rPr>
          <w:lang w:val="nl-NL"/>
        </w:rPr>
        <w:t xml:space="preserve"> Rapport “</w:t>
      </w:r>
      <w:r w:rsidR="00DF1950" w:rsidRPr="00DF1950">
        <w:rPr>
          <w:lang w:val="nl-NL"/>
        </w:rPr>
        <w:t>Student Inschrijvingen forecast</w:t>
      </w:r>
      <w:r w:rsidR="00DC352E">
        <w:rPr>
          <w:lang w:val="nl-NL"/>
        </w:rPr>
        <w:t>”</w:t>
      </w:r>
      <w:r w:rsidR="00D7054A" w:rsidRPr="003A117F">
        <w:rPr>
          <w:lang w:val="nl-NL"/>
        </w:rPr>
        <w:t>.</w:t>
      </w:r>
    </w:p>
    <w:p w14:paraId="19285D00" w14:textId="77777777" w:rsidR="004F094E" w:rsidRDefault="004F094E" w:rsidP="004F094E">
      <w:pPr>
        <w:pStyle w:val="Heading3"/>
        <w:rPr>
          <w:lang w:val="nl-NL"/>
        </w:rPr>
      </w:pPr>
      <w:r w:rsidRPr="004F094E">
        <w:rPr>
          <w:lang w:val="nl-NL"/>
        </w:rPr>
        <w:t>N</w:t>
      </w:r>
      <w:r>
        <w:rPr>
          <w:lang w:val="nl-NL"/>
        </w:rPr>
        <w:t>ieuwe Tabel toevoegen</w:t>
      </w:r>
    </w:p>
    <w:p w14:paraId="3F7A3324" w14:textId="77777777" w:rsidR="00D40BEC" w:rsidRDefault="00E4601B" w:rsidP="00D40BEC">
      <w:pPr>
        <w:rPr>
          <w:lang w:val="nl-NL"/>
        </w:rPr>
      </w:pPr>
      <w:r w:rsidRPr="004F094E">
        <w:rPr>
          <w:lang w:val="nl-NL"/>
        </w:rPr>
        <w:t xml:space="preserve">We gaan nu een tabel van Excel toevoegen. </w:t>
      </w:r>
    </w:p>
    <w:p w14:paraId="454EB4FB" w14:textId="63DCA2D2" w:rsidR="003A117F" w:rsidRDefault="00062725" w:rsidP="00436008">
      <w:pPr>
        <w:pStyle w:val="ListParagraph"/>
        <w:numPr>
          <w:ilvl w:val="0"/>
          <w:numId w:val="29"/>
        </w:numPr>
        <w:rPr>
          <w:lang w:val="nl-NL"/>
        </w:rPr>
      </w:pPr>
      <w:r w:rsidRPr="00436008">
        <w:rPr>
          <w:lang w:val="nl-NL"/>
        </w:rPr>
        <w:t xml:space="preserve">Ga naar Power Query </w:t>
      </w:r>
      <w:r w:rsidR="000F3723">
        <w:rPr>
          <w:lang w:val="nl-NL"/>
        </w:rPr>
        <w:t>met behulp van</w:t>
      </w:r>
      <w:r w:rsidRPr="00436008">
        <w:rPr>
          <w:lang w:val="nl-NL"/>
        </w:rPr>
        <w:t xml:space="preserve"> de knop</w:t>
      </w:r>
      <w:r w:rsidR="003A4E16" w:rsidRPr="00436008">
        <w:rPr>
          <w:lang w:val="nl-NL"/>
        </w:rPr>
        <w:t xml:space="preserve"> </w:t>
      </w:r>
      <w:proofErr w:type="spellStart"/>
      <w:r w:rsidR="003A4E16" w:rsidRPr="00436008">
        <w:rPr>
          <w:lang w:val="nl-NL"/>
        </w:rPr>
        <w:t>Transform</w:t>
      </w:r>
      <w:proofErr w:type="spellEnd"/>
      <w:r w:rsidR="003A4E16" w:rsidRPr="00436008">
        <w:rPr>
          <w:lang w:val="nl-NL"/>
        </w:rPr>
        <w:t xml:space="preserve"> Data</w:t>
      </w:r>
    </w:p>
    <w:p w14:paraId="7E9C21F7" w14:textId="73C31925" w:rsidR="007B1161" w:rsidRDefault="000C323D" w:rsidP="00436008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Onder parameters zie je de parameter </w:t>
      </w:r>
      <w:proofErr w:type="spellStart"/>
      <w:r>
        <w:rPr>
          <w:lang w:val="nl-NL"/>
        </w:rPr>
        <w:t>filelocation</w:t>
      </w:r>
      <w:proofErr w:type="spellEnd"/>
      <w:r>
        <w:rPr>
          <w:lang w:val="nl-NL"/>
        </w:rPr>
        <w:t>.</w:t>
      </w:r>
    </w:p>
    <w:p w14:paraId="7ACEB36D" w14:textId="34F37059" w:rsidR="00566D16" w:rsidRPr="00436008" w:rsidRDefault="00566D16" w:rsidP="00436008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>Pas de waarde aan naar de locatie / bestandsnaam waar je de dataset hebt opgeslagen. Nu staat het op :</w:t>
      </w:r>
      <w:r>
        <w:rPr>
          <w:lang w:val="nl-NL"/>
        </w:rPr>
        <w:br/>
      </w:r>
      <w:r w:rsidRPr="00566D16">
        <w:rPr>
          <w:i/>
          <w:iCs/>
          <w:lang w:val="nl-NL"/>
        </w:rPr>
        <w:t>C:\Users\JeroenvanderA\OneDrive - Interdobs B.V\Documenten\Klanten\Vrije Universiteit\Dataset Studentinschrijving.xlsx</w:t>
      </w:r>
    </w:p>
    <w:p w14:paraId="1EE3E391" w14:textId="392263A2" w:rsidR="00B87B2D" w:rsidRDefault="00B87B2D" w:rsidP="00436008">
      <w:pPr>
        <w:pStyle w:val="ListParagraph"/>
        <w:numPr>
          <w:ilvl w:val="0"/>
          <w:numId w:val="29"/>
        </w:numPr>
      </w:pPr>
      <w:r w:rsidRPr="00B87B2D">
        <w:lastRenderedPageBreak/>
        <w:t>Laad Excel in met New So</w:t>
      </w:r>
      <w:r>
        <w:t xml:space="preserve">urce, Excel Workbook </w:t>
      </w:r>
      <w:proofErr w:type="spellStart"/>
      <w:r>
        <w:t>en</w:t>
      </w:r>
      <w:proofErr w:type="spellEnd"/>
      <w:r>
        <w:t xml:space="preserve"> </w:t>
      </w:r>
      <w:proofErr w:type="spellStart"/>
      <w:r>
        <w:t>bestand</w:t>
      </w:r>
      <w:proofErr w:type="spellEnd"/>
      <w:r>
        <w:t xml:space="preserve"> </w:t>
      </w:r>
      <w:r w:rsidR="005E7D49">
        <w:t xml:space="preserve">forecast </w:t>
      </w:r>
      <w:proofErr w:type="spellStart"/>
      <w:r w:rsidR="005E7D49">
        <w:t>inschrjvingen</w:t>
      </w:r>
      <w:proofErr w:type="spellEnd"/>
      <w:r w:rsidR="007D25CB">
        <w:br/>
      </w:r>
      <w:r w:rsidR="007D25CB" w:rsidRPr="007D25CB">
        <w:rPr>
          <w:noProof/>
        </w:rPr>
        <w:drawing>
          <wp:inline distT="0" distB="0" distL="0" distR="0" wp14:anchorId="7755027C" wp14:editId="1459C4DE">
            <wp:extent cx="3086367" cy="1356478"/>
            <wp:effectExtent l="0" t="0" r="0" b="0"/>
            <wp:docPr id="12720370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3706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ECB">
        <w:br/>
      </w:r>
      <w:r w:rsidR="00FE6ECB" w:rsidRPr="00FE6ECB">
        <w:rPr>
          <w:noProof/>
        </w:rPr>
        <w:drawing>
          <wp:inline distT="0" distB="0" distL="0" distR="0" wp14:anchorId="4D3B912A" wp14:editId="48079430">
            <wp:extent cx="6332220" cy="2148840"/>
            <wp:effectExtent l="0" t="0" r="0" b="3810"/>
            <wp:docPr id="12188293" name="Afbeelding 1" descr="Afbeelding met tekst, schermopname, lijn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293" name="Afbeelding 1" descr="Afbeelding met tekst, schermopname, lijn, software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ECB">
        <w:br/>
      </w:r>
    </w:p>
    <w:p w14:paraId="72E494DD" w14:textId="492F1395" w:rsidR="001E73CB" w:rsidRDefault="001E73CB" w:rsidP="003A117F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>Selecteer Sheet Voorspelling Inschrijvingen</w:t>
      </w:r>
      <w:r w:rsidR="00E11A7F">
        <w:rPr>
          <w:lang w:val="nl-NL"/>
        </w:rPr>
        <w:t xml:space="preserve"> en klik op OK.</w:t>
      </w:r>
    </w:p>
    <w:p w14:paraId="7F8BF7E0" w14:textId="797E0722" w:rsidR="005E7D49" w:rsidRDefault="008F5CB1" w:rsidP="003A117F">
      <w:pPr>
        <w:pStyle w:val="ListParagraph"/>
        <w:numPr>
          <w:ilvl w:val="0"/>
          <w:numId w:val="29"/>
        </w:numPr>
        <w:rPr>
          <w:lang w:val="nl-NL"/>
        </w:rPr>
      </w:pPr>
      <w:r w:rsidRPr="006C21E9">
        <w:rPr>
          <w:lang w:val="nl-NL"/>
        </w:rPr>
        <w:t xml:space="preserve">Verwijder Alle </w:t>
      </w:r>
      <w:r w:rsidR="006C21E9" w:rsidRPr="006C21E9">
        <w:rPr>
          <w:lang w:val="nl-NL"/>
        </w:rPr>
        <w:t>Kolommen behalve F</w:t>
      </w:r>
      <w:r w:rsidR="006C21E9">
        <w:rPr>
          <w:lang w:val="nl-NL"/>
        </w:rPr>
        <w:t>aculteit, April, Mei en Ju</w:t>
      </w:r>
      <w:r w:rsidR="00443F05">
        <w:rPr>
          <w:lang w:val="nl-NL"/>
        </w:rPr>
        <w:t>n</w:t>
      </w:r>
    </w:p>
    <w:p w14:paraId="22019CEB" w14:textId="62456849" w:rsidR="004F094E" w:rsidRDefault="00EE3E6C" w:rsidP="004F094E">
      <w:pPr>
        <w:pStyle w:val="Heading3"/>
        <w:rPr>
          <w:lang w:val="nl-NL"/>
        </w:rPr>
      </w:pPr>
      <w:r>
        <w:rPr>
          <w:lang w:val="nl-NL"/>
        </w:rPr>
        <w:br/>
      </w:r>
      <w:proofErr w:type="spellStart"/>
      <w:r w:rsidR="004F094E">
        <w:rPr>
          <w:lang w:val="nl-NL"/>
        </w:rPr>
        <w:t>Unpivot</w:t>
      </w:r>
      <w:proofErr w:type="spellEnd"/>
    </w:p>
    <w:p w14:paraId="1D185DB8" w14:textId="1552BBF7" w:rsidR="00443F05" w:rsidRPr="00EE3E6C" w:rsidRDefault="00EE3E6C" w:rsidP="004F094E">
      <w:pPr>
        <w:rPr>
          <w:lang w:val="nl-NL"/>
        </w:rPr>
      </w:pPr>
      <w:r w:rsidRPr="00EE3E6C">
        <w:rPr>
          <w:lang w:val="nl-NL"/>
        </w:rPr>
        <w:t xml:space="preserve">De maanden staan nog in kolommen. We gaan deze ook naar rij zetten met behulp van </w:t>
      </w:r>
      <w:proofErr w:type="spellStart"/>
      <w:r w:rsidRPr="00EE3E6C">
        <w:rPr>
          <w:lang w:val="nl-NL"/>
        </w:rPr>
        <w:t>Unpivot</w:t>
      </w:r>
      <w:proofErr w:type="spellEnd"/>
    </w:p>
    <w:p w14:paraId="228A008A" w14:textId="00F21426" w:rsidR="006C21E9" w:rsidRDefault="0018654C" w:rsidP="003A117F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>Selecteer de kolommen April, Mei en Jun</w:t>
      </w:r>
    </w:p>
    <w:p w14:paraId="29EB35EE" w14:textId="77777777" w:rsidR="00F137F6" w:rsidRDefault="0018654C" w:rsidP="003A117F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Ga naar Menu </w:t>
      </w:r>
      <w:proofErr w:type="spellStart"/>
      <w:r>
        <w:rPr>
          <w:lang w:val="nl-NL"/>
        </w:rPr>
        <w:t>Transform</w:t>
      </w:r>
      <w:proofErr w:type="spellEnd"/>
      <w:r>
        <w:rPr>
          <w:lang w:val="nl-NL"/>
        </w:rPr>
        <w:t xml:space="preserve"> en selecteer </w:t>
      </w:r>
      <w:proofErr w:type="spellStart"/>
      <w:r>
        <w:rPr>
          <w:lang w:val="nl-NL"/>
        </w:rPr>
        <w:t>Unpivot</w:t>
      </w:r>
      <w:proofErr w:type="spellEnd"/>
      <w:r>
        <w:rPr>
          <w:lang w:val="nl-NL"/>
        </w:rPr>
        <w:t xml:space="preserve"> Columns</w:t>
      </w:r>
      <w:r w:rsidR="00F137F6">
        <w:rPr>
          <w:lang w:val="nl-NL"/>
        </w:rPr>
        <w:br/>
      </w:r>
      <w:r w:rsidR="00F137F6" w:rsidRPr="00F137F6">
        <w:rPr>
          <w:noProof/>
          <w:lang w:val="nl-NL"/>
        </w:rPr>
        <w:drawing>
          <wp:inline distT="0" distB="0" distL="0" distR="0" wp14:anchorId="791DD613" wp14:editId="12150856">
            <wp:extent cx="4359018" cy="876376"/>
            <wp:effectExtent l="0" t="0" r="3810" b="0"/>
            <wp:docPr id="1423331747" name="Afbeelding 1" descr="Afbeelding met tekst, Lettertype, lijn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31747" name="Afbeelding 1" descr="Afbeelding met tekst, Lettertype, lijn, nummer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7F6">
        <w:rPr>
          <w:lang w:val="nl-NL"/>
        </w:rPr>
        <w:br/>
      </w:r>
    </w:p>
    <w:p w14:paraId="07BA9F27" w14:textId="39A14808" w:rsidR="000B5C09" w:rsidRDefault="00F137F6" w:rsidP="003A117F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Er </w:t>
      </w:r>
      <w:r w:rsidR="000B5C09">
        <w:rPr>
          <w:lang w:val="nl-NL"/>
        </w:rPr>
        <w:t>zijn nu twee kolommen “</w:t>
      </w:r>
      <w:proofErr w:type="spellStart"/>
      <w:r w:rsidR="000B5C09">
        <w:rPr>
          <w:lang w:val="nl-NL"/>
        </w:rPr>
        <w:t>Attribute</w:t>
      </w:r>
      <w:proofErr w:type="spellEnd"/>
      <w:r w:rsidR="000B5C09">
        <w:rPr>
          <w:lang w:val="nl-NL"/>
        </w:rPr>
        <w:t xml:space="preserve">” en “Value” in plaats van </w:t>
      </w:r>
      <w:r w:rsidR="002D7D1C">
        <w:rPr>
          <w:lang w:val="nl-NL"/>
        </w:rPr>
        <w:t>April, Mei en Juni</w:t>
      </w:r>
    </w:p>
    <w:p w14:paraId="14AF6F03" w14:textId="1D85F4B1" w:rsidR="004A105E" w:rsidRDefault="000B5C09" w:rsidP="003A117F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Hernoem de Kolom </w:t>
      </w:r>
      <w:proofErr w:type="spellStart"/>
      <w:r>
        <w:rPr>
          <w:lang w:val="nl-NL"/>
        </w:rPr>
        <w:t>Attribute</w:t>
      </w:r>
      <w:proofErr w:type="spellEnd"/>
      <w:r>
        <w:rPr>
          <w:lang w:val="nl-NL"/>
        </w:rPr>
        <w:t xml:space="preserve"> naar </w:t>
      </w:r>
      <w:r w:rsidR="004A105E">
        <w:rPr>
          <w:lang w:val="nl-NL"/>
        </w:rPr>
        <w:t xml:space="preserve">Maand. Hernoem </w:t>
      </w:r>
      <w:r w:rsidR="002D7D1C">
        <w:rPr>
          <w:lang w:val="nl-NL"/>
        </w:rPr>
        <w:t xml:space="preserve">kolom </w:t>
      </w:r>
      <w:r w:rsidR="004A105E">
        <w:rPr>
          <w:lang w:val="nl-NL"/>
        </w:rPr>
        <w:t>Value naar Inschrijvingen</w:t>
      </w:r>
    </w:p>
    <w:p w14:paraId="08BF6E29" w14:textId="77777777" w:rsidR="004A105E" w:rsidRDefault="004A105E" w:rsidP="003A117F">
      <w:pPr>
        <w:pStyle w:val="ListParagraph"/>
        <w:numPr>
          <w:ilvl w:val="0"/>
          <w:numId w:val="29"/>
        </w:numPr>
        <w:rPr>
          <w:lang w:val="nl-NL"/>
        </w:rPr>
      </w:pPr>
      <w:proofErr w:type="spellStart"/>
      <w:r>
        <w:rPr>
          <w:lang w:val="nl-NL"/>
        </w:rPr>
        <w:t>Controleeer</w:t>
      </w:r>
      <w:proofErr w:type="spellEnd"/>
      <w:r>
        <w:rPr>
          <w:lang w:val="nl-NL"/>
        </w:rPr>
        <w:t xml:space="preserve"> dat de kolomtype voor maand tekst is en voor Inschrijving hele getallen.</w:t>
      </w:r>
    </w:p>
    <w:p w14:paraId="25A563D9" w14:textId="77777777" w:rsidR="004F094E" w:rsidRDefault="004F094E" w:rsidP="004F094E">
      <w:pPr>
        <w:pStyle w:val="ListParagraph"/>
        <w:rPr>
          <w:lang w:val="nl-NL"/>
        </w:rPr>
      </w:pPr>
    </w:p>
    <w:p w14:paraId="564A2DEE" w14:textId="4DB2DE60" w:rsidR="004F094E" w:rsidRPr="004F094E" w:rsidRDefault="004F094E" w:rsidP="004F094E">
      <w:pPr>
        <w:pStyle w:val="Heading3"/>
        <w:rPr>
          <w:lang w:val="nl-NL"/>
        </w:rPr>
      </w:pPr>
      <w:r>
        <w:rPr>
          <w:lang w:val="nl-NL"/>
        </w:rPr>
        <w:t>Voeg Kolommen toe</w:t>
      </w:r>
    </w:p>
    <w:p w14:paraId="378B3294" w14:textId="77777777" w:rsidR="004F094E" w:rsidRDefault="004F094E" w:rsidP="004F094E">
      <w:pPr>
        <w:pStyle w:val="ListParagraph"/>
        <w:rPr>
          <w:lang w:val="nl-NL"/>
        </w:rPr>
      </w:pPr>
    </w:p>
    <w:p w14:paraId="7E7C2CE7" w14:textId="54F43467" w:rsidR="00AE489A" w:rsidRDefault="004077B8" w:rsidP="003A117F">
      <w:pPr>
        <w:pStyle w:val="ListParagraph"/>
        <w:numPr>
          <w:ilvl w:val="0"/>
          <w:numId w:val="29"/>
        </w:numPr>
        <w:rPr>
          <w:lang w:val="nl-NL"/>
        </w:rPr>
      </w:pPr>
      <w:r w:rsidRPr="004F3380">
        <w:rPr>
          <w:lang w:val="nl-NL"/>
        </w:rPr>
        <w:t xml:space="preserve">In Menu </w:t>
      </w:r>
      <w:proofErr w:type="spellStart"/>
      <w:r w:rsidR="004F3380" w:rsidRPr="004F3380">
        <w:rPr>
          <w:lang w:val="nl-NL"/>
        </w:rPr>
        <w:t>Add</w:t>
      </w:r>
      <w:proofErr w:type="spellEnd"/>
      <w:r w:rsidR="004F3380" w:rsidRPr="004F3380">
        <w:rPr>
          <w:lang w:val="nl-NL"/>
        </w:rPr>
        <w:t xml:space="preserve"> Column voeg een </w:t>
      </w:r>
      <w:proofErr w:type="spellStart"/>
      <w:r w:rsidR="004F3380" w:rsidRPr="004F3380">
        <w:rPr>
          <w:lang w:val="nl-NL"/>
        </w:rPr>
        <w:t>Custom</w:t>
      </w:r>
      <w:proofErr w:type="spellEnd"/>
      <w:r w:rsidR="004F3380" w:rsidRPr="004F3380">
        <w:rPr>
          <w:lang w:val="nl-NL"/>
        </w:rPr>
        <w:t xml:space="preserve"> Column toe</w:t>
      </w:r>
      <w:r w:rsidR="004F3380">
        <w:rPr>
          <w:lang w:val="nl-NL"/>
        </w:rPr>
        <w:t xml:space="preserve"> met als waarde 2025</w:t>
      </w:r>
      <w:r w:rsidR="005C4268">
        <w:rPr>
          <w:lang w:val="nl-NL"/>
        </w:rPr>
        <w:t xml:space="preserve"> Noem deze kolom “Jaargang”</w:t>
      </w:r>
      <w:r w:rsidR="00AE489A">
        <w:rPr>
          <w:lang w:val="nl-NL"/>
        </w:rPr>
        <w:br/>
      </w:r>
      <w:r w:rsidR="00AE489A" w:rsidRPr="00AE489A">
        <w:rPr>
          <w:noProof/>
          <w:lang w:val="nl-NL"/>
        </w:rPr>
        <w:lastRenderedPageBreak/>
        <w:drawing>
          <wp:inline distT="0" distB="0" distL="0" distR="0" wp14:anchorId="4835038D" wp14:editId="01FC5357">
            <wp:extent cx="3848100" cy="2411044"/>
            <wp:effectExtent l="0" t="0" r="0" b="8890"/>
            <wp:docPr id="1830382067" name="Afbeelding 1" descr="Afbeelding met tekst, schermopname, scherm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82067" name="Afbeelding 1" descr="Afbeelding met tekst, schermopname, scherm, software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4139" cy="241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89A">
        <w:rPr>
          <w:lang w:val="nl-NL"/>
        </w:rPr>
        <w:br/>
      </w:r>
    </w:p>
    <w:p w14:paraId="3C90D3F9" w14:textId="77777777" w:rsidR="002F1D2E" w:rsidRDefault="00537848" w:rsidP="003A117F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>Zorg dat de kolom van het type “</w:t>
      </w:r>
      <w:proofErr w:type="spellStart"/>
      <w:r>
        <w:rPr>
          <w:lang w:val="nl-NL"/>
        </w:rPr>
        <w:t>Whole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Number</w:t>
      </w:r>
      <w:proofErr w:type="spellEnd"/>
      <w:r>
        <w:rPr>
          <w:lang w:val="nl-NL"/>
        </w:rPr>
        <w:t>” wordt</w:t>
      </w:r>
    </w:p>
    <w:p w14:paraId="46C86ADD" w14:textId="525DB169" w:rsidR="00315610" w:rsidRPr="00315610" w:rsidRDefault="002F1D2E" w:rsidP="00315610">
      <w:pPr>
        <w:pStyle w:val="ListParagraph"/>
        <w:numPr>
          <w:ilvl w:val="0"/>
          <w:numId w:val="29"/>
        </w:numPr>
        <w:rPr>
          <w:color w:val="A6A6A6" w:themeColor="background1" w:themeShade="A6"/>
          <w:lang w:val="nl-NL"/>
        </w:rPr>
      </w:pPr>
      <w:r>
        <w:rPr>
          <w:lang w:val="nl-NL"/>
        </w:rPr>
        <w:t xml:space="preserve">Voor de liefhebber : </w:t>
      </w:r>
      <w:r w:rsidR="00FC6DD9">
        <w:rPr>
          <w:lang w:val="nl-NL"/>
        </w:rPr>
        <w:t xml:space="preserve"> (</w:t>
      </w:r>
      <w:r w:rsidR="00FC6DD9" w:rsidRPr="00946AA8">
        <w:rPr>
          <w:b/>
          <w:bCs/>
          <w:lang w:val="nl-NL"/>
        </w:rPr>
        <w:t>Is niet noodzakelijk</w:t>
      </w:r>
      <w:r w:rsidR="00FC6DD9">
        <w:rPr>
          <w:lang w:val="nl-NL"/>
        </w:rPr>
        <w:t>)</w:t>
      </w:r>
      <w:r>
        <w:rPr>
          <w:lang w:val="nl-NL"/>
        </w:rPr>
        <w:br/>
        <w:t xml:space="preserve">Je ziet dat je nu een extra stap nodig hebt om het kolomtype aan te passen. </w:t>
      </w:r>
      <w:r w:rsidR="00315610">
        <w:rPr>
          <w:lang w:val="nl-NL"/>
        </w:rPr>
        <w:t xml:space="preserve">Als je naar de </w:t>
      </w:r>
      <w:proofErr w:type="spellStart"/>
      <w:r w:rsidR="00315610">
        <w:rPr>
          <w:lang w:val="nl-NL"/>
        </w:rPr>
        <w:t>advanced</w:t>
      </w:r>
      <w:proofErr w:type="spellEnd"/>
      <w:r w:rsidR="00315610">
        <w:rPr>
          <w:lang w:val="nl-NL"/>
        </w:rPr>
        <w:t xml:space="preserve"> editor gaat zie je nu de volgende code : </w:t>
      </w:r>
      <w:r w:rsidR="00315610">
        <w:rPr>
          <w:lang w:val="nl-NL"/>
        </w:rPr>
        <w:br/>
      </w:r>
      <w:r w:rsidR="00315610" w:rsidRPr="00315610">
        <w:rPr>
          <w:color w:val="A6A6A6" w:themeColor="background1" w:themeShade="A6"/>
          <w:lang w:val="nl-NL"/>
        </w:rPr>
        <w:t xml:space="preserve"> #"Added </w:t>
      </w:r>
      <w:proofErr w:type="spellStart"/>
      <w:r w:rsidR="00315610" w:rsidRPr="00315610">
        <w:rPr>
          <w:color w:val="A6A6A6" w:themeColor="background1" w:themeShade="A6"/>
          <w:lang w:val="nl-NL"/>
        </w:rPr>
        <w:t>Custom</w:t>
      </w:r>
      <w:proofErr w:type="spellEnd"/>
      <w:r w:rsidR="00315610" w:rsidRPr="00315610">
        <w:rPr>
          <w:color w:val="A6A6A6" w:themeColor="background1" w:themeShade="A6"/>
          <w:lang w:val="nl-NL"/>
        </w:rPr>
        <w:t xml:space="preserve">" = </w:t>
      </w:r>
      <w:proofErr w:type="spellStart"/>
      <w:r w:rsidR="00315610" w:rsidRPr="00315610">
        <w:rPr>
          <w:color w:val="A6A6A6" w:themeColor="background1" w:themeShade="A6"/>
          <w:lang w:val="nl-NL"/>
        </w:rPr>
        <w:t>Table.AddColumn</w:t>
      </w:r>
      <w:proofErr w:type="spellEnd"/>
      <w:r w:rsidR="00315610" w:rsidRPr="00315610">
        <w:rPr>
          <w:color w:val="A6A6A6" w:themeColor="background1" w:themeShade="A6"/>
          <w:lang w:val="nl-NL"/>
        </w:rPr>
        <w:t xml:space="preserve">(#"Renamed Columns", "Jaargang", </w:t>
      </w:r>
      <w:proofErr w:type="spellStart"/>
      <w:r w:rsidR="00315610" w:rsidRPr="00315610">
        <w:rPr>
          <w:color w:val="A6A6A6" w:themeColor="background1" w:themeShade="A6"/>
          <w:lang w:val="nl-NL"/>
        </w:rPr>
        <w:t>each</w:t>
      </w:r>
      <w:proofErr w:type="spellEnd"/>
      <w:r w:rsidR="00315610" w:rsidRPr="00315610">
        <w:rPr>
          <w:color w:val="A6A6A6" w:themeColor="background1" w:themeShade="A6"/>
          <w:lang w:val="nl-NL"/>
        </w:rPr>
        <w:t xml:space="preserve"> 2025),</w:t>
      </w:r>
    </w:p>
    <w:p w14:paraId="5AF3395C" w14:textId="77777777" w:rsidR="00315610" w:rsidRDefault="00315610" w:rsidP="00315610">
      <w:pPr>
        <w:pStyle w:val="ListParagraph"/>
        <w:rPr>
          <w:color w:val="A6A6A6" w:themeColor="background1" w:themeShade="A6"/>
        </w:rPr>
      </w:pPr>
      <w:r w:rsidRPr="00315610">
        <w:rPr>
          <w:color w:val="A6A6A6" w:themeColor="background1" w:themeShade="A6"/>
        </w:rPr>
        <w:t xml:space="preserve">#"Changed Type1" = </w:t>
      </w:r>
      <w:proofErr w:type="spellStart"/>
      <w:r w:rsidRPr="00315610">
        <w:rPr>
          <w:color w:val="A6A6A6" w:themeColor="background1" w:themeShade="A6"/>
        </w:rPr>
        <w:t>Table.TransformColumnTypes</w:t>
      </w:r>
      <w:proofErr w:type="spellEnd"/>
      <w:r w:rsidRPr="00315610">
        <w:rPr>
          <w:color w:val="A6A6A6" w:themeColor="background1" w:themeShade="A6"/>
        </w:rPr>
        <w:t>(#"Added Custom",{{"</w:t>
      </w:r>
      <w:proofErr w:type="spellStart"/>
      <w:r w:rsidRPr="00315610">
        <w:rPr>
          <w:color w:val="A6A6A6" w:themeColor="background1" w:themeShade="A6"/>
        </w:rPr>
        <w:t>Jaargang</w:t>
      </w:r>
      <w:proofErr w:type="spellEnd"/>
      <w:r w:rsidRPr="00315610">
        <w:rPr>
          <w:color w:val="A6A6A6" w:themeColor="background1" w:themeShade="A6"/>
        </w:rPr>
        <w:t>", Int64.Type}})</w:t>
      </w:r>
    </w:p>
    <w:p w14:paraId="6C69CCD3" w14:textId="77777777" w:rsidR="00315610" w:rsidRDefault="00315610" w:rsidP="00315610">
      <w:pPr>
        <w:pStyle w:val="ListParagraph"/>
        <w:rPr>
          <w:color w:val="A6A6A6" w:themeColor="background1" w:themeShade="A6"/>
        </w:rPr>
      </w:pPr>
    </w:p>
    <w:p w14:paraId="054B3A5A" w14:textId="3127CE80" w:rsidR="00315610" w:rsidRPr="00527D49" w:rsidRDefault="00315610" w:rsidP="00315610">
      <w:pPr>
        <w:pStyle w:val="ListParagraph"/>
        <w:rPr>
          <w:color w:val="A6A6A6" w:themeColor="background1" w:themeShade="A6"/>
        </w:rPr>
      </w:pPr>
      <w:r w:rsidRPr="00527D49">
        <w:rPr>
          <w:lang w:val="nl-NL"/>
        </w:rPr>
        <w:t xml:space="preserve">Je kunt </w:t>
      </w:r>
      <w:r w:rsidR="00701247" w:rsidRPr="00527D49">
        <w:rPr>
          <w:lang w:val="nl-NL"/>
        </w:rPr>
        <w:t xml:space="preserve">deze kolomtype invoegen in de </w:t>
      </w:r>
      <w:proofErr w:type="spellStart"/>
      <w:r w:rsidR="00701247" w:rsidRPr="00527D49">
        <w:rPr>
          <w:lang w:val="nl-NL"/>
        </w:rPr>
        <w:t>Added</w:t>
      </w:r>
      <w:proofErr w:type="spellEnd"/>
      <w:r w:rsidR="00701247" w:rsidRPr="00527D49">
        <w:rPr>
          <w:lang w:val="nl-NL"/>
        </w:rPr>
        <w:t xml:space="preserve"> </w:t>
      </w:r>
      <w:proofErr w:type="spellStart"/>
      <w:r w:rsidR="00701247" w:rsidRPr="00527D49">
        <w:rPr>
          <w:lang w:val="nl-NL"/>
        </w:rPr>
        <w:t>Custom</w:t>
      </w:r>
      <w:proofErr w:type="spellEnd"/>
      <w:r w:rsidR="00701247" w:rsidRPr="00527D49">
        <w:rPr>
          <w:lang w:val="nl-NL"/>
        </w:rPr>
        <w:t xml:space="preserve"> Regel zodat je de tweede stap niet nodig hebt.</w:t>
      </w:r>
      <w:r w:rsidR="00701247">
        <w:rPr>
          <w:color w:val="A6A6A6" w:themeColor="background1" w:themeShade="A6"/>
          <w:lang w:val="nl-NL"/>
        </w:rPr>
        <w:br/>
      </w:r>
      <w:r w:rsidR="00527D49" w:rsidRPr="00527D49">
        <w:rPr>
          <w:color w:val="A6A6A6" w:themeColor="background1" w:themeShade="A6"/>
        </w:rPr>
        <w:t xml:space="preserve">#"Added Custom" = </w:t>
      </w:r>
      <w:proofErr w:type="spellStart"/>
      <w:r w:rsidR="00527D49" w:rsidRPr="00527D49">
        <w:rPr>
          <w:color w:val="A6A6A6" w:themeColor="background1" w:themeShade="A6"/>
        </w:rPr>
        <w:t>Table.AddColumn</w:t>
      </w:r>
      <w:proofErr w:type="spellEnd"/>
      <w:r w:rsidR="00527D49" w:rsidRPr="00527D49">
        <w:rPr>
          <w:color w:val="A6A6A6" w:themeColor="background1" w:themeShade="A6"/>
        </w:rPr>
        <w:t>(#"Renamed Columns", "</w:t>
      </w:r>
      <w:proofErr w:type="spellStart"/>
      <w:r w:rsidR="00527D49" w:rsidRPr="00527D49">
        <w:rPr>
          <w:color w:val="A6A6A6" w:themeColor="background1" w:themeShade="A6"/>
        </w:rPr>
        <w:t>Jaargang</w:t>
      </w:r>
      <w:proofErr w:type="spellEnd"/>
      <w:r w:rsidR="00527D49" w:rsidRPr="00527D49">
        <w:rPr>
          <w:color w:val="A6A6A6" w:themeColor="background1" w:themeShade="A6"/>
        </w:rPr>
        <w:t>", each 2025, Int64.Type),</w:t>
      </w:r>
    </w:p>
    <w:p w14:paraId="4D8E0FAF" w14:textId="77777777" w:rsidR="00315610" w:rsidRDefault="00315610" w:rsidP="00315610">
      <w:pPr>
        <w:pStyle w:val="ListParagraph"/>
        <w:rPr>
          <w:color w:val="A6A6A6" w:themeColor="background1" w:themeShade="A6"/>
        </w:rPr>
      </w:pPr>
    </w:p>
    <w:p w14:paraId="56EDF28E" w14:textId="371B620C" w:rsidR="00FC6DD9" w:rsidRDefault="00FC6DD9" w:rsidP="00315610">
      <w:pPr>
        <w:pStyle w:val="ListParagraph"/>
        <w:rPr>
          <w:lang w:val="nl-NL"/>
        </w:rPr>
      </w:pPr>
      <w:r w:rsidRPr="00FC6DD9">
        <w:rPr>
          <w:lang w:val="nl-NL"/>
        </w:rPr>
        <w:t xml:space="preserve">De </w:t>
      </w:r>
      <w:proofErr w:type="spellStart"/>
      <w:r w:rsidRPr="00FC6DD9">
        <w:rPr>
          <w:lang w:val="nl-NL"/>
        </w:rPr>
        <w:t>Changed</w:t>
      </w:r>
      <w:proofErr w:type="spellEnd"/>
      <w:r w:rsidRPr="00FC6DD9">
        <w:rPr>
          <w:lang w:val="nl-NL"/>
        </w:rPr>
        <w:t xml:space="preserve"> Type1 regel kan daarna verwijderd worden. Als je dit hier doet. Let op dat je de komma aan het eind van de </w:t>
      </w:r>
      <w:proofErr w:type="spellStart"/>
      <w:r w:rsidRPr="00FC6DD9">
        <w:rPr>
          <w:lang w:val="nl-NL"/>
        </w:rPr>
        <w:t>Added</w:t>
      </w:r>
      <w:proofErr w:type="spellEnd"/>
      <w:r w:rsidRPr="00FC6DD9">
        <w:rPr>
          <w:lang w:val="nl-NL"/>
        </w:rPr>
        <w:t xml:space="preserve"> </w:t>
      </w:r>
      <w:proofErr w:type="spellStart"/>
      <w:r w:rsidRPr="00FC6DD9">
        <w:rPr>
          <w:lang w:val="nl-NL"/>
        </w:rPr>
        <w:t>custom</w:t>
      </w:r>
      <w:proofErr w:type="spellEnd"/>
      <w:r w:rsidRPr="00FC6DD9">
        <w:rPr>
          <w:lang w:val="nl-NL"/>
        </w:rPr>
        <w:t xml:space="preserve"> regel dan moet verwijderen.</w:t>
      </w:r>
      <w:r>
        <w:rPr>
          <w:lang w:val="nl-NL"/>
        </w:rPr>
        <w:br/>
        <w:t xml:space="preserve">De reden om dit te doen is als je vele kolommen </w:t>
      </w:r>
      <w:proofErr w:type="spellStart"/>
      <w:r>
        <w:rPr>
          <w:lang w:val="nl-NL"/>
        </w:rPr>
        <w:t>toevoegd</w:t>
      </w:r>
      <w:proofErr w:type="spellEnd"/>
      <w:r>
        <w:rPr>
          <w:lang w:val="nl-NL"/>
        </w:rPr>
        <w:t xml:space="preserve"> dat je dan het aantal stappen rechts halveert. Wat alles veel overzichtelijker maakt.</w:t>
      </w:r>
      <w:r w:rsidR="00DA23C0">
        <w:rPr>
          <w:lang w:val="nl-NL"/>
        </w:rPr>
        <w:br/>
      </w:r>
    </w:p>
    <w:p w14:paraId="1D5BCB05" w14:textId="3B0FF3CE" w:rsidR="00FC6DD9" w:rsidRDefault="00746ADD" w:rsidP="00746ADD">
      <w:pPr>
        <w:pStyle w:val="ListParagraph"/>
        <w:numPr>
          <w:ilvl w:val="0"/>
          <w:numId w:val="29"/>
        </w:numPr>
        <w:rPr>
          <w:lang w:val="nl-NL"/>
        </w:rPr>
      </w:pPr>
      <w:r w:rsidRPr="00746ADD">
        <w:rPr>
          <w:lang w:val="nl-NL"/>
        </w:rPr>
        <w:t xml:space="preserve">Hernoem de stap </w:t>
      </w:r>
      <w:proofErr w:type="spellStart"/>
      <w:r w:rsidRPr="00746ADD">
        <w:rPr>
          <w:lang w:val="nl-NL"/>
        </w:rPr>
        <w:t>Added</w:t>
      </w:r>
      <w:proofErr w:type="spellEnd"/>
      <w:r w:rsidRPr="00746ADD">
        <w:rPr>
          <w:lang w:val="nl-NL"/>
        </w:rPr>
        <w:t xml:space="preserve"> </w:t>
      </w:r>
      <w:proofErr w:type="spellStart"/>
      <w:r w:rsidRPr="00746ADD">
        <w:rPr>
          <w:lang w:val="nl-NL"/>
        </w:rPr>
        <w:t>Custom</w:t>
      </w:r>
      <w:proofErr w:type="spellEnd"/>
      <w:r w:rsidRPr="00746ADD">
        <w:rPr>
          <w:lang w:val="nl-NL"/>
        </w:rPr>
        <w:t xml:space="preserve"> na</w:t>
      </w:r>
      <w:r>
        <w:rPr>
          <w:lang w:val="nl-NL"/>
        </w:rPr>
        <w:t>ar “</w:t>
      </w:r>
      <w:proofErr w:type="spellStart"/>
      <w:r w:rsidRPr="00746ADD">
        <w:rPr>
          <w:lang w:val="nl-NL"/>
        </w:rPr>
        <w:t>VoegJaargangToe</w:t>
      </w:r>
      <w:proofErr w:type="spellEnd"/>
      <w:r>
        <w:rPr>
          <w:lang w:val="nl-NL"/>
        </w:rPr>
        <w:t>”</w:t>
      </w:r>
    </w:p>
    <w:p w14:paraId="7B73F6DC" w14:textId="3F74BC31" w:rsidR="000D188D" w:rsidRDefault="00073C17" w:rsidP="00746ADD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We gaan nu een kolom toevoegen voor </w:t>
      </w:r>
      <w:r w:rsidR="002119CE">
        <w:rPr>
          <w:lang w:val="nl-NL"/>
        </w:rPr>
        <w:t>de datum</w:t>
      </w:r>
    </w:p>
    <w:p w14:paraId="333B1086" w14:textId="0AD6E8FF" w:rsidR="002119CE" w:rsidRDefault="00DB5C15" w:rsidP="00746ADD">
      <w:pPr>
        <w:pStyle w:val="ListParagraph"/>
        <w:numPr>
          <w:ilvl w:val="0"/>
          <w:numId w:val="29"/>
        </w:numPr>
        <w:rPr>
          <w:lang w:val="nl-NL"/>
        </w:rPr>
      </w:pPr>
      <w:r w:rsidRPr="002A0A8C">
        <w:rPr>
          <w:lang w:val="nl-NL"/>
        </w:rPr>
        <w:lastRenderedPageBreak/>
        <w:t xml:space="preserve">Voeg een </w:t>
      </w:r>
      <w:proofErr w:type="spellStart"/>
      <w:r w:rsidRPr="002A0A8C">
        <w:rPr>
          <w:lang w:val="nl-NL"/>
        </w:rPr>
        <w:t>Conditional</w:t>
      </w:r>
      <w:proofErr w:type="spellEnd"/>
      <w:r w:rsidRPr="002A0A8C">
        <w:rPr>
          <w:lang w:val="nl-NL"/>
        </w:rPr>
        <w:t xml:space="preserve"> Column toe</w:t>
      </w:r>
      <w:r w:rsidR="00671B1E">
        <w:rPr>
          <w:lang w:val="nl-NL"/>
        </w:rPr>
        <w:br/>
      </w:r>
      <w:r w:rsidR="00671B1E" w:rsidRPr="00671B1E">
        <w:rPr>
          <w:noProof/>
          <w:lang w:val="nl-NL"/>
        </w:rPr>
        <w:drawing>
          <wp:inline distT="0" distB="0" distL="0" distR="0" wp14:anchorId="71B5425F" wp14:editId="7F8535F6">
            <wp:extent cx="6332220" cy="3244850"/>
            <wp:effectExtent l="0" t="0" r="0" b="0"/>
            <wp:docPr id="1242135989" name="Afbeelding 1" descr="Afbeelding met tekst, schermopname, nummer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35989" name="Afbeelding 1" descr="Afbeelding met tekst, schermopname, nummer, Lettertype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4B2A" w14:textId="77777777" w:rsidR="00CB1AFB" w:rsidRDefault="00671B1E" w:rsidP="00746ADD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>Maak de kolom</w:t>
      </w:r>
      <w:r w:rsidR="00CB1AFB">
        <w:rPr>
          <w:lang w:val="nl-NL"/>
        </w:rPr>
        <w:t xml:space="preserve">type </w:t>
      </w:r>
      <w:proofErr w:type="spellStart"/>
      <w:r w:rsidR="00CB1AFB">
        <w:rPr>
          <w:lang w:val="nl-NL"/>
        </w:rPr>
        <w:t>Whole</w:t>
      </w:r>
      <w:proofErr w:type="spellEnd"/>
      <w:r w:rsidR="00CB1AFB">
        <w:rPr>
          <w:lang w:val="nl-NL"/>
        </w:rPr>
        <w:t xml:space="preserve"> </w:t>
      </w:r>
      <w:proofErr w:type="spellStart"/>
      <w:r w:rsidR="00CB1AFB">
        <w:rPr>
          <w:lang w:val="nl-NL"/>
        </w:rPr>
        <w:t>Number</w:t>
      </w:r>
      <w:proofErr w:type="spellEnd"/>
    </w:p>
    <w:p w14:paraId="0293B31D" w14:textId="77777777" w:rsidR="00EE631F" w:rsidRDefault="00EE631F" w:rsidP="00746ADD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>Hernoem de stap naar “</w:t>
      </w:r>
      <w:proofErr w:type="spellStart"/>
      <w:r>
        <w:rPr>
          <w:lang w:val="nl-NL"/>
        </w:rPr>
        <w:t>BepaalMaandNummer</w:t>
      </w:r>
      <w:proofErr w:type="spellEnd"/>
      <w:r>
        <w:rPr>
          <w:lang w:val="nl-NL"/>
        </w:rPr>
        <w:t>”</w:t>
      </w:r>
    </w:p>
    <w:p w14:paraId="458C572A" w14:textId="3E4E49CF" w:rsidR="00BB471D" w:rsidRDefault="00BB471D" w:rsidP="00746ADD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>Voeg nog een kolom toe Maak gebruik van de kolom maandnummer om een datum te maken</w:t>
      </w:r>
      <w:r w:rsidR="00E15369">
        <w:rPr>
          <w:lang w:val="nl-NL"/>
        </w:rPr>
        <w:br/>
      </w:r>
      <w:r w:rsidR="00E15369">
        <w:rPr>
          <w:lang w:val="nl-NL"/>
        </w:rPr>
        <w:br/>
      </w:r>
      <w:r w:rsidR="007B7AEB" w:rsidRPr="007B7AEB">
        <w:rPr>
          <w:noProof/>
          <w:lang w:val="nl-NL"/>
        </w:rPr>
        <w:drawing>
          <wp:inline distT="0" distB="0" distL="0" distR="0" wp14:anchorId="5C725859" wp14:editId="18464D6D">
            <wp:extent cx="6332220" cy="4027170"/>
            <wp:effectExtent l="0" t="0" r="0" b="0"/>
            <wp:docPr id="744338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3861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FB38" w14:textId="77777777" w:rsidR="00FF0927" w:rsidRDefault="00FF0927" w:rsidP="00746ADD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>Maak deze kolom type datum</w:t>
      </w:r>
    </w:p>
    <w:p w14:paraId="3CA98D60" w14:textId="77777777" w:rsidR="00B63666" w:rsidRDefault="00FF0927" w:rsidP="00746ADD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>Noem de stap</w:t>
      </w:r>
      <w:r w:rsidR="00B63666">
        <w:rPr>
          <w:lang w:val="nl-NL"/>
        </w:rPr>
        <w:t xml:space="preserve"> “</w:t>
      </w:r>
      <w:proofErr w:type="spellStart"/>
      <w:r w:rsidR="00B63666">
        <w:rPr>
          <w:lang w:val="nl-NL"/>
        </w:rPr>
        <w:t>BepaalInschrijfdatum</w:t>
      </w:r>
      <w:proofErr w:type="spellEnd"/>
      <w:r w:rsidR="00B63666">
        <w:rPr>
          <w:lang w:val="nl-NL"/>
        </w:rPr>
        <w:t>”</w:t>
      </w:r>
    </w:p>
    <w:p w14:paraId="3C8572E1" w14:textId="2AB629AC" w:rsidR="00B63666" w:rsidRDefault="00B63666" w:rsidP="00746ADD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lastRenderedPageBreak/>
        <w:t xml:space="preserve">Verwijder de kolom </w:t>
      </w:r>
      <w:r w:rsidR="00C05F20">
        <w:rPr>
          <w:lang w:val="nl-NL"/>
        </w:rPr>
        <w:t xml:space="preserve">Maand en </w:t>
      </w:r>
      <w:r>
        <w:rPr>
          <w:lang w:val="nl-NL"/>
        </w:rPr>
        <w:t>Maandnummer</w:t>
      </w:r>
    </w:p>
    <w:p w14:paraId="12E9F21D" w14:textId="29696FE5" w:rsidR="00367B80" w:rsidRDefault="00367B80" w:rsidP="00746ADD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>Hernoem deze stap “</w:t>
      </w:r>
      <w:proofErr w:type="spellStart"/>
      <w:r>
        <w:rPr>
          <w:lang w:val="nl-NL"/>
        </w:rPr>
        <w:t>VerwijderMaand</w:t>
      </w:r>
      <w:proofErr w:type="spellEnd"/>
      <w:r>
        <w:rPr>
          <w:lang w:val="nl-NL"/>
        </w:rPr>
        <w:t>”</w:t>
      </w:r>
    </w:p>
    <w:p w14:paraId="0BB9ADC4" w14:textId="31E9ED60" w:rsidR="00BA7863" w:rsidRPr="00C05F20" w:rsidRDefault="00FA4527" w:rsidP="00C05F20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Kies Close &amp; </w:t>
      </w:r>
      <w:proofErr w:type="spellStart"/>
      <w:r>
        <w:rPr>
          <w:lang w:val="nl-NL"/>
        </w:rPr>
        <w:t>Apply</w:t>
      </w:r>
      <w:proofErr w:type="spellEnd"/>
      <w:r>
        <w:rPr>
          <w:lang w:val="nl-NL"/>
        </w:rPr>
        <w:t xml:space="preserve"> </w:t>
      </w:r>
      <w:r w:rsidR="00414289">
        <w:rPr>
          <w:lang w:val="nl-NL"/>
        </w:rPr>
        <w:br/>
      </w:r>
      <w:r w:rsidR="00414289" w:rsidRPr="00C05F20">
        <w:rPr>
          <w:lang w:val="nl-NL"/>
        </w:rPr>
        <w:t>.</w:t>
      </w:r>
    </w:p>
    <w:p w14:paraId="5434E39D" w14:textId="77777777" w:rsidR="00024B87" w:rsidRDefault="00024B87">
      <w:pPr>
        <w:spacing w:before="0" w:after="0"/>
        <w:rPr>
          <w:rFonts w:eastAsiaTheme="majorEastAsia" w:cstheme="majorBidi"/>
          <w:b/>
          <w:szCs w:val="20"/>
          <w:lang w:val="nl-NL"/>
        </w:rPr>
      </w:pPr>
      <w:r>
        <w:rPr>
          <w:lang w:val="nl-NL"/>
        </w:rPr>
        <w:br w:type="page"/>
      </w:r>
    </w:p>
    <w:p w14:paraId="1EF0C405" w14:textId="2303648B" w:rsidR="00BA7863" w:rsidRDefault="00BA7863" w:rsidP="00BA7863">
      <w:pPr>
        <w:pStyle w:val="Heading3"/>
        <w:rPr>
          <w:lang w:val="nl-NL"/>
        </w:rPr>
      </w:pPr>
      <w:r>
        <w:rPr>
          <w:lang w:val="nl-NL"/>
        </w:rPr>
        <w:lastRenderedPageBreak/>
        <w:t>Data Model</w:t>
      </w:r>
    </w:p>
    <w:p w14:paraId="21632C63" w14:textId="6093D947" w:rsidR="006A578A" w:rsidRPr="004F094E" w:rsidRDefault="006A578A" w:rsidP="00BA7863">
      <w:pPr>
        <w:rPr>
          <w:lang w:val="nl-NL"/>
        </w:rPr>
      </w:pPr>
      <w:r w:rsidRPr="00BA7863">
        <w:rPr>
          <w:lang w:val="nl-NL"/>
        </w:rPr>
        <w:t xml:space="preserve">We hebben het </w:t>
      </w:r>
      <w:proofErr w:type="spellStart"/>
      <w:r w:rsidRPr="00BA7863">
        <w:rPr>
          <w:lang w:val="nl-NL"/>
        </w:rPr>
        <w:t>betand</w:t>
      </w:r>
      <w:proofErr w:type="spellEnd"/>
      <w:r w:rsidRPr="00BA7863">
        <w:rPr>
          <w:lang w:val="nl-NL"/>
        </w:rPr>
        <w:t xml:space="preserve"> geladen. We gaan nu het datamodel zo maken dat we de voorspelling en werkelijke inschrijvingen in 1 grafiek kunnen tonen</w:t>
      </w:r>
      <w:r w:rsidRPr="00BA7863">
        <w:rPr>
          <w:lang w:val="nl-NL"/>
        </w:rPr>
        <w:br/>
      </w:r>
    </w:p>
    <w:p w14:paraId="4E5084A2" w14:textId="77777777" w:rsidR="006A578A" w:rsidRDefault="006A578A" w:rsidP="00746ADD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Ga naar de Model view en maak een </w:t>
      </w:r>
      <w:proofErr w:type="spellStart"/>
      <w:r>
        <w:rPr>
          <w:lang w:val="nl-NL"/>
        </w:rPr>
        <w:t>neiuwe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Perspective</w:t>
      </w:r>
      <w:proofErr w:type="spellEnd"/>
      <w:r>
        <w:rPr>
          <w:lang w:val="nl-NL"/>
        </w:rPr>
        <w:t xml:space="preserve"> door onderaan op de Groene Plus knop te klikken</w:t>
      </w:r>
    </w:p>
    <w:p w14:paraId="56C241B0" w14:textId="77777777" w:rsidR="00207DD5" w:rsidRDefault="00207DD5" w:rsidP="00746ADD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Klik met de rechterknop op Voorspelling </w:t>
      </w:r>
      <w:proofErr w:type="spellStart"/>
      <w:r>
        <w:rPr>
          <w:lang w:val="nl-NL"/>
        </w:rPr>
        <w:t>Inschriving</w:t>
      </w:r>
      <w:proofErr w:type="spellEnd"/>
      <w:r>
        <w:rPr>
          <w:lang w:val="nl-NL"/>
        </w:rPr>
        <w:t xml:space="preserve"> en selecteer </w:t>
      </w:r>
      <w:proofErr w:type="spellStart"/>
      <w:r>
        <w:rPr>
          <w:lang w:val="nl-NL"/>
        </w:rPr>
        <w:t>Add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Related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tables</w:t>
      </w:r>
      <w:proofErr w:type="spellEnd"/>
    </w:p>
    <w:p w14:paraId="26287C1E" w14:textId="77777777" w:rsidR="00F26844" w:rsidRDefault="00FA4527" w:rsidP="00746ADD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 </w:t>
      </w:r>
      <w:r w:rsidR="00F26844">
        <w:rPr>
          <w:lang w:val="nl-NL"/>
        </w:rPr>
        <w:t xml:space="preserve">Als er niets verschijnt, sleep de tabel in de </w:t>
      </w:r>
      <w:proofErr w:type="spellStart"/>
      <w:r w:rsidR="00F26844">
        <w:rPr>
          <w:lang w:val="nl-NL"/>
        </w:rPr>
        <w:t>perspective</w:t>
      </w:r>
      <w:proofErr w:type="spellEnd"/>
    </w:p>
    <w:p w14:paraId="254606B2" w14:textId="77777777" w:rsidR="00C50DF2" w:rsidRDefault="00C50DF2" w:rsidP="00746ADD">
      <w:pPr>
        <w:pStyle w:val="ListParagraph"/>
        <w:numPr>
          <w:ilvl w:val="0"/>
          <w:numId w:val="29"/>
        </w:numPr>
        <w:rPr>
          <w:lang w:val="nl-NL"/>
        </w:rPr>
      </w:pPr>
      <w:r w:rsidRPr="00C50DF2">
        <w:rPr>
          <w:lang w:val="nl-NL"/>
        </w:rPr>
        <w:t xml:space="preserve">Sleep de Date </w:t>
      </w:r>
      <w:proofErr w:type="spellStart"/>
      <w:r w:rsidRPr="00C50DF2">
        <w:rPr>
          <w:lang w:val="nl-NL"/>
        </w:rPr>
        <w:t>table</w:t>
      </w:r>
      <w:proofErr w:type="spellEnd"/>
      <w:r w:rsidRPr="00C50DF2">
        <w:rPr>
          <w:lang w:val="nl-NL"/>
        </w:rPr>
        <w:t xml:space="preserve"> </w:t>
      </w:r>
      <w:r>
        <w:rPr>
          <w:lang w:val="nl-NL"/>
        </w:rPr>
        <w:t xml:space="preserve">en Jaargang </w:t>
      </w:r>
      <w:proofErr w:type="spellStart"/>
      <w:r>
        <w:rPr>
          <w:lang w:val="nl-NL"/>
        </w:rPr>
        <w:t>Table</w:t>
      </w:r>
      <w:proofErr w:type="spellEnd"/>
      <w:r>
        <w:rPr>
          <w:lang w:val="nl-NL"/>
        </w:rPr>
        <w:t xml:space="preserve"> in de </w:t>
      </w:r>
      <w:proofErr w:type="spellStart"/>
      <w:r>
        <w:rPr>
          <w:lang w:val="nl-NL"/>
        </w:rPr>
        <w:t>perspective</w:t>
      </w:r>
      <w:proofErr w:type="spellEnd"/>
    </w:p>
    <w:p w14:paraId="613AE259" w14:textId="77777777" w:rsidR="009E35D8" w:rsidRDefault="009E35D8" w:rsidP="00746ADD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>Let een relatie tussen Date en Inschrijfdatum en Jaargang-</w:t>
      </w:r>
      <w:proofErr w:type="spellStart"/>
      <w:r>
        <w:rPr>
          <w:lang w:val="nl-NL"/>
        </w:rPr>
        <w:t>JaargangID</w:t>
      </w:r>
      <w:proofErr w:type="spellEnd"/>
      <w:r>
        <w:rPr>
          <w:lang w:val="nl-NL"/>
        </w:rPr>
        <w:t xml:space="preserve"> en Jaargang</w:t>
      </w:r>
    </w:p>
    <w:p w14:paraId="6DADF67E" w14:textId="2259CE09" w:rsidR="006661DF" w:rsidRDefault="009E35D8" w:rsidP="00746ADD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Sleep Inschrijving </w:t>
      </w:r>
      <w:r w:rsidR="006661DF">
        <w:rPr>
          <w:lang w:val="nl-NL"/>
        </w:rPr>
        <w:t xml:space="preserve">in de </w:t>
      </w:r>
      <w:proofErr w:type="spellStart"/>
      <w:r w:rsidR="006661DF">
        <w:rPr>
          <w:lang w:val="nl-NL"/>
        </w:rPr>
        <w:t>perspective</w:t>
      </w:r>
      <w:proofErr w:type="spellEnd"/>
      <w:r w:rsidR="006661DF">
        <w:rPr>
          <w:lang w:val="nl-NL"/>
        </w:rPr>
        <w:t>. Het model moet er nu zo uitzien</w:t>
      </w:r>
      <w:r w:rsidR="006661DF">
        <w:rPr>
          <w:lang w:val="nl-NL"/>
        </w:rPr>
        <w:br/>
      </w:r>
      <w:r w:rsidR="00461BB5" w:rsidRPr="00461BB5">
        <w:rPr>
          <w:noProof/>
          <w:lang w:val="nl-NL"/>
        </w:rPr>
        <w:drawing>
          <wp:inline distT="0" distB="0" distL="0" distR="0" wp14:anchorId="6A41EB96" wp14:editId="54953F53">
            <wp:extent cx="6332220" cy="1964055"/>
            <wp:effectExtent l="0" t="0" r="0" b="0"/>
            <wp:docPr id="2132768707" name="Afbeelding 1" descr="Afbeelding met tekst, diagram, schermopname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68707" name="Afbeelding 1" descr="Afbeelding met tekst, diagram, schermopname, ontwerp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1DF">
        <w:rPr>
          <w:lang w:val="nl-NL"/>
        </w:rPr>
        <w:br/>
      </w:r>
      <w:r w:rsidR="006661DF">
        <w:rPr>
          <w:lang w:val="nl-NL"/>
        </w:rPr>
        <w:br/>
      </w:r>
    </w:p>
    <w:p w14:paraId="457D9A8E" w14:textId="77777777" w:rsidR="004D4E04" w:rsidRDefault="004D4E04" w:rsidP="00746ADD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>Sleep de tabel Opleiding naar het canvas</w:t>
      </w:r>
    </w:p>
    <w:p w14:paraId="0730B133" w14:textId="77777777" w:rsidR="00AB08D8" w:rsidRPr="00AB08D8" w:rsidRDefault="00AB08D8" w:rsidP="00AB08D8">
      <w:pPr>
        <w:rPr>
          <w:lang w:val="nl-NL"/>
        </w:rPr>
      </w:pPr>
    </w:p>
    <w:p w14:paraId="7A510661" w14:textId="05D215B1" w:rsidR="00AB08D8" w:rsidRPr="00AB08D8" w:rsidRDefault="00AB08D8" w:rsidP="00AB08D8">
      <w:pPr>
        <w:pStyle w:val="ListParagraph"/>
        <w:rPr>
          <w:lang w:val="nl-NL"/>
        </w:rPr>
      </w:pPr>
      <w:r w:rsidRPr="00AB08D8">
        <w:rPr>
          <w:lang w:val="nl-NL"/>
        </w:rPr>
        <w:t xml:space="preserve">In de tabel voorspelling is een omschrijving van de faculteit, de opleiding tabel bevat faculteit, maar dezelfde faculteit kan meerdere keren voorkomen. </w:t>
      </w:r>
      <w:r>
        <w:rPr>
          <w:lang w:val="nl-NL"/>
        </w:rPr>
        <w:t xml:space="preserve">Daarom gaan we een tussentabel creëren. De Dimensie opleiding wordt nu een </w:t>
      </w:r>
      <w:proofErr w:type="spellStart"/>
      <w:r>
        <w:rPr>
          <w:lang w:val="nl-NL"/>
        </w:rPr>
        <w:t>snowflake</w:t>
      </w:r>
      <w:proofErr w:type="spellEnd"/>
      <w:r w:rsidR="00113B30">
        <w:rPr>
          <w:lang w:val="nl-NL"/>
        </w:rPr>
        <w:t xml:space="preserve"> dimensie</w:t>
      </w:r>
      <w:r w:rsidR="00113B30">
        <w:rPr>
          <w:lang w:val="nl-NL"/>
        </w:rPr>
        <w:br/>
      </w:r>
    </w:p>
    <w:p w14:paraId="2746897A" w14:textId="77777777" w:rsidR="006468FA" w:rsidRDefault="00CA41EA" w:rsidP="00AB08D8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Bovenin </w:t>
      </w:r>
      <w:r w:rsidR="006468FA">
        <w:rPr>
          <w:lang w:val="nl-NL"/>
        </w:rPr>
        <w:t xml:space="preserve">klik op de knop “New </w:t>
      </w:r>
      <w:proofErr w:type="spellStart"/>
      <w:r w:rsidR="006468FA">
        <w:rPr>
          <w:lang w:val="nl-NL"/>
        </w:rPr>
        <w:t>Table</w:t>
      </w:r>
      <w:proofErr w:type="spellEnd"/>
      <w:r w:rsidR="006468FA">
        <w:rPr>
          <w:lang w:val="nl-NL"/>
        </w:rPr>
        <w:t>”</w:t>
      </w:r>
    </w:p>
    <w:p w14:paraId="05E4107E" w14:textId="77777777" w:rsidR="00AE71EE" w:rsidRDefault="00AE71EE" w:rsidP="00AB08D8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Voer de volgende DAX code in om de nieuwe tabel te maken : </w:t>
      </w:r>
      <w:r>
        <w:rPr>
          <w:lang w:val="nl-NL"/>
        </w:rPr>
        <w:br/>
      </w:r>
      <w:r w:rsidRPr="00AE71EE">
        <w:rPr>
          <w:noProof/>
          <w:lang w:val="nl-NL"/>
        </w:rPr>
        <w:drawing>
          <wp:inline distT="0" distB="0" distL="0" distR="0" wp14:anchorId="515DB09A" wp14:editId="2CFE9600">
            <wp:extent cx="3292125" cy="861135"/>
            <wp:effectExtent l="0" t="0" r="3810" b="0"/>
            <wp:docPr id="453723437" name="Afbeelding 1" descr="Afbeelding met tekst, Lettertype, lijn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23437" name="Afbeelding 1" descr="Afbeelding met tekst, Lettertype, lijn, nummer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145D" w14:textId="77777777" w:rsidR="004B5C90" w:rsidRDefault="00AE71EE" w:rsidP="00AB08D8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lastRenderedPageBreak/>
        <w:t>Ga naar de tabel view om de nieuwe tabel te bekijken</w:t>
      </w:r>
      <w:r>
        <w:rPr>
          <w:lang w:val="nl-NL"/>
        </w:rPr>
        <w:br/>
      </w:r>
      <w:r w:rsidR="004B5C90" w:rsidRPr="004B5C90">
        <w:rPr>
          <w:noProof/>
          <w:lang w:val="nl-NL"/>
        </w:rPr>
        <w:drawing>
          <wp:inline distT="0" distB="0" distL="0" distR="0" wp14:anchorId="33AB8F60" wp14:editId="6894C429">
            <wp:extent cx="4176122" cy="1653683"/>
            <wp:effectExtent l="0" t="0" r="0" b="3810"/>
            <wp:docPr id="767401224" name="Afbeelding 1" descr="Afbeelding met tekst, schermopname, nummer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01224" name="Afbeelding 1" descr="Afbeelding met tekst, schermopname, nummer, Lettertype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3A90" w14:textId="77777777" w:rsidR="007F1C3B" w:rsidRDefault="007F1C3B" w:rsidP="00AB08D8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>De kolom Aantal Opleidingen hebben we niet nodig maar laat zien hoe je een geaggregeerde kolom kunt maken in een nieuwe kolom.</w:t>
      </w:r>
    </w:p>
    <w:p w14:paraId="4DCFF326" w14:textId="03ACEE88" w:rsidR="00B159B3" w:rsidRDefault="00B159B3" w:rsidP="00AB08D8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>Ga terug naar Model view</w:t>
      </w:r>
    </w:p>
    <w:p w14:paraId="36402661" w14:textId="33C42B45" w:rsidR="00492E69" w:rsidRDefault="00492E69" w:rsidP="00AB08D8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Voeg de tabel date toe aan de </w:t>
      </w:r>
      <w:proofErr w:type="spellStart"/>
      <w:r>
        <w:rPr>
          <w:lang w:val="nl-NL"/>
        </w:rPr>
        <w:t>perspective</w:t>
      </w:r>
      <w:proofErr w:type="spellEnd"/>
    </w:p>
    <w:p w14:paraId="695008EF" w14:textId="1147DFE2" w:rsidR="00492E69" w:rsidRDefault="00492E69" w:rsidP="00AB08D8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>Maak een relatie van Date-Date naar Voorspelling Inschrijving-Inschrijfdatum</w:t>
      </w:r>
    </w:p>
    <w:p w14:paraId="0112017C" w14:textId="2A3E81D7" w:rsidR="00802688" w:rsidRDefault="00802688" w:rsidP="00AB08D8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Voeg de tabel Faculteit toe aan de </w:t>
      </w:r>
      <w:r w:rsidR="00957DE3">
        <w:rPr>
          <w:lang w:val="nl-NL"/>
        </w:rPr>
        <w:t xml:space="preserve">nieuwe </w:t>
      </w:r>
      <w:proofErr w:type="spellStart"/>
      <w:r w:rsidR="00957DE3">
        <w:rPr>
          <w:lang w:val="nl-NL"/>
        </w:rPr>
        <w:t>perspective</w:t>
      </w:r>
      <w:proofErr w:type="spellEnd"/>
    </w:p>
    <w:p w14:paraId="41332F6B" w14:textId="77777777" w:rsidR="00133933" w:rsidRDefault="00133933" w:rsidP="00AB08D8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Maak een Relatie van Opleiding Faculteit naar Faculteit </w:t>
      </w:r>
      <w:proofErr w:type="spellStart"/>
      <w:r>
        <w:rPr>
          <w:lang w:val="nl-NL"/>
        </w:rPr>
        <w:t>Faculteit</w:t>
      </w:r>
      <w:proofErr w:type="spellEnd"/>
    </w:p>
    <w:p w14:paraId="5E31E0F4" w14:textId="62A3D0F3" w:rsidR="00FD17D9" w:rsidRDefault="00EC0F2E" w:rsidP="00AB08D8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Maak een Relatie van </w:t>
      </w:r>
      <w:r w:rsidR="00FD17D9">
        <w:rPr>
          <w:lang w:val="nl-NL"/>
        </w:rPr>
        <w:t xml:space="preserve">Voorspelling Inschrijving Faculteit naar </w:t>
      </w:r>
      <w:proofErr w:type="spellStart"/>
      <w:r w:rsidR="00FD17D9">
        <w:rPr>
          <w:lang w:val="nl-NL"/>
        </w:rPr>
        <w:t>Facultteit</w:t>
      </w:r>
      <w:proofErr w:type="spellEnd"/>
      <w:r w:rsidR="00FD17D9">
        <w:rPr>
          <w:lang w:val="nl-NL"/>
        </w:rPr>
        <w:t xml:space="preserve"> </w:t>
      </w:r>
      <w:proofErr w:type="spellStart"/>
      <w:r w:rsidR="00FD17D9">
        <w:rPr>
          <w:lang w:val="nl-NL"/>
        </w:rPr>
        <w:t>Faculteitomschrijving</w:t>
      </w:r>
      <w:proofErr w:type="spellEnd"/>
      <w:r w:rsidR="00FD17D9">
        <w:rPr>
          <w:lang w:val="nl-NL"/>
        </w:rPr>
        <w:br/>
        <w:t>Omdat we de omschrijving kregen in het bestand kunnen we niet de ideale manier van sleutel naar sleutel gebruiken.</w:t>
      </w:r>
      <w:r w:rsidR="00FD17D9">
        <w:rPr>
          <w:lang w:val="nl-NL"/>
        </w:rPr>
        <w:br/>
      </w:r>
    </w:p>
    <w:p w14:paraId="6FE4C11A" w14:textId="77777777" w:rsidR="008D67ED" w:rsidRDefault="008D67ED" w:rsidP="00AB08D8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>Verberg de kolommen Faculteit en Faculteit omschrijving in de Opleiding Tabel</w:t>
      </w:r>
    </w:p>
    <w:p w14:paraId="0E112279" w14:textId="77777777" w:rsidR="008171FA" w:rsidRDefault="0080696B" w:rsidP="00AB08D8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Als je het </w:t>
      </w:r>
      <w:r w:rsidR="00BD10C2">
        <w:rPr>
          <w:lang w:val="nl-NL"/>
        </w:rPr>
        <w:t xml:space="preserve">Σ ziet in een kolom dan kun je die kolom selecteren en onder </w:t>
      </w:r>
      <w:proofErr w:type="spellStart"/>
      <w:r w:rsidR="00BD10C2">
        <w:rPr>
          <w:lang w:val="nl-NL"/>
        </w:rPr>
        <w:t>advanced</w:t>
      </w:r>
      <w:proofErr w:type="spellEnd"/>
      <w:r w:rsidR="00BD10C2">
        <w:rPr>
          <w:lang w:val="nl-NL"/>
        </w:rPr>
        <w:t xml:space="preserve"> </w:t>
      </w:r>
      <w:proofErr w:type="spellStart"/>
      <w:r w:rsidR="00BC5D5D">
        <w:rPr>
          <w:lang w:val="nl-NL"/>
        </w:rPr>
        <w:t>Summarize</w:t>
      </w:r>
      <w:proofErr w:type="spellEnd"/>
      <w:r w:rsidR="00BC5D5D">
        <w:rPr>
          <w:lang w:val="nl-NL"/>
        </w:rPr>
        <w:t xml:space="preserve"> </w:t>
      </w:r>
      <w:proofErr w:type="spellStart"/>
      <w:r w:rsidR="00BC5D5D">
        <w:rPr>
          <w:lang w:val="nl-NL"/>
        </w:rPr>
        <w:t>by</w:t>
      </w:r>
      <w:proofErr w:type="spellEnd"/>
      <w:r w:rsidR="00BC5D5D">
        <w:rPr>
          <w:lang w:val="nl-NL"/>
        </w:rPr>
        <w:t>, selecteer none.</w:t>
      </w:r>
    </w:p>
    <w:p w14:paraId="3049DA32" w14:textId="77777777" w:rsidR="008171FA" w:rsidRDefault="008171FA" w:rsidP="00AB08D8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Voeg de tabel Inschrijving toe aan de </w:t>
      </w:r>
      <w:proofErr w:type="spellStart"/>
      <w:r>
        <w:rPr>
          <w:lang w:val="nl-NL"/>
        </w:rPr>
        <w:t>perspective</w:t>
      </w:r>
      <w:proofErr w:type="spellEnd"/>
      <w:r>
        <w:rPr>
          <w:lang w:val="nl-NL"/>
        </w:rPr>
        <w:t>.</w:t>
      </w:r>
    </w:p>
    <w:p w14:paraId="3F0F9F20" w14:textId="66FE1CD4" w:rsidR="00BC5D5D" w:rsidRDefault="008171FA" w:rsidP="00AB08D8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Verschuif de tabellen in de </w:t>
      </w:r>
      <w:proofErr w:type="spellStart"/>
      <w:r>
        <w:rPr>
          <w:lang w:val="nl-NL"/>
        </w:rPr>
        <w:t>perspective</w:t>
      </w:r>
      <w:proofErr w:type="spellEnd"/>
      <w:r>
        <w:rPr>
          <w:lang w:val="nl-NL"/>
        </w:rPr>
        <w:t xml:space="preserve"> totdat het er ongeveer zo uit ziet:</w:t>
      </w:r>
      <w:r w:rsidR="007E080D">
        <w:rPr>
          <w:lang w:val="nl-NL"/>
        </w:rPr>
        <w:br/>
      </w:r>
      <w:r w:rsidR="00D810F6" w:rsidRPr="00D810F6">
        <w:rPr>
          <w:noProof/>
          <w:lang w:val="nl-NL"/>
        </w:rPr>
        <w:drawing>
          <wp:inline distT="0" distB="0" distL="0" distR="0" wp14:anchorId="3DA4ED9F" wp14:editId="166C5F82">
            <wp:extent cx="6332220" cy="3134995"/>
            <wp:effectExtent l="0" t="0" r="0" b="8255"/>
            <wp:docPr id="1263657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5707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80D">
        <w:rPr>
          <w:lang w:val="nl-NL"/>
        </w:rPr>
        <w:br/>
      </w:r>
    </w:p>
    <w:p w14:paraId="1579E011" w14:textId="2711B190" w:rsidR="00252332" w:rsidRPr="00AE06C3" w:rsidRDefault="00015F39" w:rsidP="00AE06C3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lastRenderedPageBreak/>
        <w:t xml:space="preserve">Maak een </w:t>
      </w:r>
      <w:proofErr w:type="spellStart"/>
      <w:r>
        <w:rPr>
          <w:lang w:val="nl-NL"/>
        </w:rPr>
        <w:t>niewe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measure</w:t>
      </w:r>
      <w:proofErr w:type="spellEnd"/>
      <w:r>
        <w:rPr>
          <w:lang w:val="nl-NL"/>
        </w:rPr>
        <w:t xml:space="preserve"> </w:t>
      </w:r>
      <w:r w:rsidR="00B513B8">
        <w:rPr>
          <w:lang w:val="nl-NL"/>
        </w:rPr>
        <w:t xml:space="preserve">“Voorspelling” </w:t>
      </w:r>
      <w:r>
        <w:rPr>
          <w:lang w:val="nl-NL"/>
        </w:rPr>
        <w:t xml:space="preserve">aan in de tabel </w:t>
      </w:r>
      <w:proofErr w:type="spellStart"/>
      <w:r w:rsidR="00252332">
        <w:rPr>
          <w:lang w:val="nl-NL"/>
        </w:rPr>
        <w:t>Measure</w:t>
      </w:r>
      <w:proofErr w:type="spellEnd"/>
      <w:r w:rsidR="00252332">
        <w:rPr>
          <w:lang w:val="nl-NL"/>
        </w:rPr>
        <w:t xml:space="preserve"> </w:t>
      </w:r>
      <w:proofErr w:type="spellStart"/>
      <w:r w:rsidR="00252332">
        <w:rPr>
          <w:lang w:val="nl-NL"/>
        </w:rPr>
        <w:t>Table</w:t>
      </w:r>
      <w:proofErr w:type="spellEnd"/>
      <w:r w:rsidR="00B513B8">
        <w:rPr>
          <w:lang w:val="nl-NL"/>
        </w:rPr>
        <w:t xml:space="preserve"> met de formule </w:t>
      </w:r>
      <w:r w:rsidR="00AE06C3">
        <w:rPr>
          <w:lang w:val="nl-NL"/>
        </w:rPr>
        <w:br/>
      </w:r>
      <w:r w:rsidR="00AE06C3" w:rsidRPr="00AE06C3">
        <w:rPr>
          <w:lang w:val="nl-NL"/>
        </w:rPr>
        <w:t>SUM('Voorspelling Inschrijvingen'[Inschrijvingen])</w:t>
      </w:r>
      <w:r w:rsidR="00AE06C3">
        <w:rPr>
          <w:lang w:val="nl-NL"/>
        </w:rPr>
        <w:br/>
        <w:t xml:space="preserve">Format: </w:t>
      </w:r>
      <w:proofErr w:type="spellStart"/>
      <w:r w:rsidR="00AE06C3">
        <w:rPr>
          <w:lang w:val="nl-NL"/>
        </w:rPr>
        <w:t>Whole</w:t>
      </w:r>
      <w:proofErr w:type="spellEnd"/>
      <w:r w:rsidR="00AE06C3">
        <w:rPr>
          <w:lang w:val="nl-NL"/>
        </w:rPr>
        <w:t xml:space="preserve"> </w:t>
      </w:r>
      <w:proofErr w:type="spellStart"/>
      <w:r w:rsidR="00AE06C3">
        <w:rPr>
          <w:lang w:val="nl-NL"/>
        </w:rPr>
        <w:t>Number</w:t>
      </w:r>
      <w:proofErr w:type="spellEnd"/>
      <w:r w:rsidR="00AE06C3">
        <w:rPr>
          <w:lang w:val="nl-NL"/>
        </w:rPr>
        <w:t xml:space="preserve"> en </w:t>
      </w:r>
      <w:proofErr w:type="spellStart"/>
      <w:r w:rsidR="00AE06C3">
        <w:rPr>
          <w:lang w:val="nl-NL"/>
        </w:rPr>
        <w:t>Thousands</w:t>
      </w:r>
      <w:proofErr w:type="spellEnd"/>
      <w:r w:rsidR="00AE06C3">
        <w:rPr>
          <w:lang w:val="nl-NL"/>
        </w:rPr>
        <w:t xml:space="preserve"> Separator aan.</w:t>
      </w:r>
    </w:p>
    <w:p w14:paraId="2B522F3C" w14:textId="77777777" w:rsidR="001F7304" w:rsidRDefault="001F7304" w:rsidP="001F7304">
      <w:pPr>
        <w:rPr>
          <w:lang w:val="nl-NL"/>
        </w:rPr>
      </w:pPr>
    </w:p>
    <w:p w14:paraId="76370A79" w14:textId="75EEB32A" w:rsidR="001F7304" w:rsidRPr="001F7304" w:rsidRDefault="001F7304" w:rsidP="001F7304">
      <w:pPr>
        <w:pStyle w:val="Heading3"/>
        <w:rPr>
          <w:lang w:val="nl-NL"/>
        </w:rPr>
      </w:pPr>
      <w:r>
        <w:rPr>
          <w:lang w:val="nl-NL"/>
        </w:rPr>
        <w:t>Rapportage</w:t>
      </w:r>
    </w:p>
    <w:p w14:paraId="209C7CD8" w14:textId="780B4F11" w:rsidR="00A25A62" w:rsidRDefault="00A25A62" w:rsidP="00AB08D8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>Ga naar het Rapport Scherm en maak het volgende rapport</w:t>
      </w:r>
      <w:r>
        <w:rPr>
          <w:lang w:val="nl-NL"/>
        </w:rPr>
        <w:br/>
      </w:r>
      <w:r w:rsidR="008F1408" w:rsidRPr="008F1408">
        <w:rPr>
          <w:noProof/>
          <w:lang w:val="nl-NL"/>
        </w:rPr>
        <w:drawing>
          <wp:inline distT="0" distB="0" distL="0" distR="0" wp14:anchorId="64E53FAD" wp14:editId="37D34C3E">
            <wp:extent cx="6332220" cy="3535680"/>
            <wp:effectExtent l="0" t="0" r="0" b="7620"/>
            <wp:docPr id="1473422549" name="Afbeelding 1" descr="Afbeelding met tekst, schermopname, diagram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22549" name="Afbeelding 1" descr="Afbeelding met tekst, schermopname, diagram, lijn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78E6" w14:textId="665DEAE1" w:rsidR="00E54199" w:rsidRDefault="00E54199" w:rsidP="00E54199">
      <w:pPr>
        <w:pStyle w:val="ListParagraph"/>
        <w:rPr>
          <w:lang w:val="nl-NL"/>
        </w:rPr>
      </w:pPr>
    </w:p>
    <w:p w14:paraId="13A1EF7E" w14:textId="7E3816BC" w:rsidR="00E17072" w:rsidRPr="00070E9D" w:rsidRDefault="00AB292C" w:rsidP="00070E9D">
      <w:pPr>
        <w:pStyle w:val="ListParagraph"/>
        <w:rPr>
          <w:lang w:val="nl-NL"/>
        </w:rPr>
      </w:pPr>
      <w:r>
        <w:rPr>
          <w:b/>
          <w:bCs/>
          <w:lang w:val="nl-NL"/>
        </w:rPr>
        <w:br/>
      </w:r>
      <w:r w:rsidR="00E54199" w:rsidRPr="00070E9D">
        <w:rPr>
          <w:b/>
          <w:bCs/>
          <w:lang w:val="nl-NL"/>
        </w:rPr>
        <w:t xml:space="preserve">Visual 1 </w:t>
      </w:r>
      <w:r w:rsidR="002F4056">
        <w:rPr>
          <w:b/>
          <w:bCs/>
          <w:lang w:val="nl-NL"/>
        </w:rPr>
        <w:t xml:space="preserve">Line </w:t>
      </w:r>
      <w:proofErr w:type="spellStart"/>
      <w:r w:rsidR="002F4056">
        <w:rPr>
          <w:b/>
          <w:bCs/>
          <w:lang w:val="nl-NL"/>
        </w:rPr>
        <w:t>and</w:t>
      </w:r>
      <w:proofErr w:type="spellEnd"/>
      <w:r w:rsidR="002F4056">
        <w:rPr>
          <w:b/>
          <w:bCs/>
          <w:lang w:val="nl-NL"/>
        </w:rPr>
        <w:t xml:space="preserve"> </w:t>
      </w:r>
      <w:proofErr w:type="spellStart"/>
      <w:r w:rsidR="00BF2089">
        <w:rPr>
          <w:b/>
          <w:bCs/>
          <w:lang w:val="nl-NL"/>
        </w:rPr>
        <w:t>Stacked</w:t>
      </w:r>
      <w:proofErr w:type="spellEnd"/>
      <w:r w:rsidR="00BF2089">
        <w:rPr>
          <w:b/>
          <w:bCs/>
          <w:lang w:val="nl-NL"/>
        </w:rPr>
        <w:t xml:space="preserve"> Column</w:t>
      </w:r>
      <w:r w:rsidR="00E54199" w:rsidRPr="00070E9D">
        <w:rPr>
          <w:b/>
          <w:bCs/>
          <w:lang w:val="nl-NL"/>
        </w:rPr>
        <w:t xml:space="preserve"> Chart</w:t>
      </w:r>
      <w:r w:rsidR="00E54199" w:rsidRPr="00070E9D">
        <w:rPr>
          <w:lang w:val="nl-NL"/>
        </w:rPr>
        <w:br/>
        <w:t xml:space="preserve">X as </w:t>
      </w:r>
      <w:proofErr w:type="spellStart"/>
      <w:r w:rsidR="00E54199" w:rsidRPr="00070E9D">
        <w:rPr>
          <w:lang w:val="nl-NL"/>
        </w:rPr>
        <w:t>Month</w:t>
      </w:r>
      <w:proofErr w:type="spellEnd"/>
      <w:r w:rsidR="00E54199" w:rsidRPr="00070E9D">
        <w:rPr>
          <w:lang w:val="nl-NL"/>
        </w:rPr>
        <w:t xml:space="preserve"> Short</w:t>
      </w:r>
      <w:r w:rsidR="00E54199" w:rsidRPr="00070E9D">
        <w:rPr>
          <w:lang w:val="nl-NL"/>
        </w:rPr>
        <w:br/>
      </w:r>
      <w:r w:rsidR="00857E13">
        <w:rPr>
          <w:lang w:val="nl-NL"/>
        </w:rPr>
        <w:t xml:space="preserve">Column </w:t>
      </w:r>
      <w:r w:rsidR="00E54199" w:rsidRPr="00070E9D">
        <w:rPr>
          <w:lang w:val="nl-NL"/>
        </w:rPr>
        <w:t xml:space="preserve">Y-as </w:t>
      </w:r>
      <w:r w:rsidR="00E17072" w:rsidRPr="00070E9D">
        <w:rPr>
          <w:lang w:val="nl-NL"/>
        </w:rPr>
        <w:t xml:space="preserve">: </w:t>
      </w:r>
      <w:proofErr w:type="spellStart"/>
      <w:r w:rsidR="00E17072" w:rsidRPr="00070E9D">
        <w:rPr>
          <w:lang w:val="nl-NL"/>
        </w:rPr>
        <w:t>Measures</w:t>
      </w:r>
      <w:proofErr w:type="spellEnd"/>
      <w:r w:rsidR="00E17072" w:rsidRPr="00070E9D">
        <w:rPr>
          <w:lang w:val="nl-NL"/>
        </w:rPr>
        <w:t xml:space="preserve"> Voorspelling &amp; Aantal Inschrijvingen</w:t>
      </w:r>
      <w:r w:rsidR="00857E13">
        <w:rPr>
          <w:lang w:val="nl-NL"/>
        </w:rPr>
        <w:br/>
        <w:t>Line Y-</w:t>
      </w:r>
      <w:proofErr w:type="spellStart"/>
      <w:r w:rsidR="00857E13">
        <w:rPr>
          <w:lang w:val="nl-NL"/>
        </w:rPr>
        <w:t>axis</w:t>
      </w:r>
      <w:proofErr w:type="spellEnd"/>
      <w:r w:rsidR="00857E13">
        <w:rPr>
          <w:lang w:val="nl-NL"/>
        </w:rPr>
        <w:t xml:space="preserve"> : Gemiddeld Inschrijvingen</w:t>
      </w:r>
      <w:r w:rsidR="00070E9D">
        <w:rPr>
          <w:lang w:val="nl-NL"/>
        </w:rPr>
        <w:br/>
      </w:r>
      <w:r w:rsidR="00C471DC">
        <w:rPr>
          <w:lang w:val="nl-NL"/>
        </w:rPr>
        <w:t xml:space="preserve">Kolommen </w:t>
      </w:r>
      <w:r w:rsidR="00E17072" w:rsidRPr="00070E9D">
        <w:rPr>
          <w:lang w:val="nl-NL"/>
        </w:rPr>
        <w:t xml:space="preserve">Kleur </w:t>
      </w:r>
      <w:r w:rsidR="007E76CA">
        <w:rPr>
          <w:lang w:val="nl-NL"/>
        </w:rPr>
        <w:t xml:space="preserve">Aantal inschrijvingen </w:t>
      </w:r>
      <w:r w:rsidR="00070E9D" w:rsidRPr="00070E9D">
        <w:rPr>
          <w:lang w:val="nl-NL"/>
        </w:rPr>
        <w:t>#0D6ABF en voor voorspelling zelfde kleur + 50% transparant</w:t>
      </w:r>
    </w:p>
    <w:p w14:paraId="2D9841DE" w14:textId="031346C9" w:rsidR="00070E9D" w:rsidRDefault="00BF2089" w:rsidP="00E54199">
      <w:pPr>
        <w:pStyle w:val="ListParagraph"/>
        <w:rPr>
          <w:lang w:val="nl-NL"/>
        </w:rPr>
      </w:pPr>
      <w:r>
        <w:rPr>
          <w:lang w:val="nl-NL"/>
        </w:rPr>
        <w:t>Titels uit voor legend x-as en y-as.</w:t>
      </w:r>
      <w:r w:rsidR="004D7DEA">
        <w:rPr>
          <w:lang w:val="nl-NL"/>
        </w:rPr>
        <w:t xml:space="preserve"> </w:t>
      </w:r>
    </w:p>
    <w:p w14:paraId="34EC0B54" w14:textId="2BBD48A0" w:rsidR="004D7DEA" w:rsidRPr="00DF1950" w:rsidRDefault="004D7DEA" w:rsidP="00E54199">
      <w:pPr>
        <w:pStyle w:val="ListParagraph"/>
        <w:rPr>
          <w:lang w:val="nl-NL"/>
        </w:rPr>
      </w:pPr>
      <w:r w:rsidRPr="00DF1950">
        <w:rPr>
          <w:lang w:val="nl-NL"/>
        </w:rPr>
        <w:t>Border 5px, #0D6ABF</w:t>
      </w:r>
      <w:r w:rsidR="00C471DC" w:rsidRPr="00DF1950">
        <w:rPr>
          <w:lang w:val="nl-NL"/>
        </w:rPr>
        <w:t xml:space="preserve">, </w:t>
      </w:r>
      <w:proofErr w:type="spellStart"/>
      <w:r w:rsidR="00C471DC" w:rsidRPr="00DF1950">
        <w:rPr>
          <w:lang w:val="nl-NL"/>
        </w:rPr>
        <w:t>rounded</w:t>
      </w:r>
      <w:proofErr w:type="spellEnd"/>
      <w:r w:rsidR="00C471DC" w:rsidRPr="00DF1950">
        <w:rPr>
          <w:lang w:val="nl-NL"/>
        </w:rPr>
        <w:t xml:space="preserve"> corners 5px</w:t>
      </w:r>
      <w:r w:rsidR="007607BC" w:rsidRPr="00DF1950">
        <w:rPr>
          <w:lang w:val="nl-NL"/>
        </w:rPr>
        <w:br/>
        <w:t xml:space="preserve">Voor </w:t>
      </w:r>
      <w:proofErr w:type="spellStart"/>
      <w:r w:rsidR="007607BC" w:rsidRPr="00DF1950">
        <w:rPr>
          <w:lang w:val="nl-NL"/>
        </w:rPr>
        <w:t>Month</w:t>
      </w:r>
      <w:proofErr w:type="spellEnd"/>
      <w:r w:rsidR="007607BC" w:rsidRPr="00DF1950">
        <w:rPr>
          <w:lang w:val="nl-NL"/>
        </w:rPr>
        <w:t xml:space="preserve"> short filter de blank waarde uit.</w:t>
      </w:r>
    </w:p>
    <w:p w14:paraId="57219B7F" w14:textId="5C0817D6" w:rsidR="004D7DEA" w:rsidRDefault="00AB292C" w:rsidP="00E54199">
      <w:pPr>
        <w:pStyle w:val="ListParagraph"/>
        <w:rPr>
          <w:lang w:val="nl-NL"/>
        </w:rPr>
      </w:pPr>
      <w:r w:rsidRPr="00DF1950">
        <w:rPr>
          <w:lang w:val="nl-NL"/>
        </w:rPr>
        <w:br/>
      </w:r>
      <w:r w:rsidRPr="006E2EE8">
        <w:rPr>
          <w:b/>
          <w:bCs/>
          <w:lang w:val="nl-NL"/>
        </w:rPr>
        <w:t xml:space="preserve">Visual 2 </w:t>
      </w:r>
      <w:proofErr w:type="spellStart"/>
      <w:r w:rsidRPr="006E2EE8">
        <w:rPr>
          <w:b/>
          <w:bCs/>
          <w:lang w:val="nl-NL"/>
        </w:rPr>
        <w:t>Horizontal</w:t>
      </w:r>
      <w:proofErr w:type="spellEnd"/>
      <w:r w:rsidRPr="006E2EE8">
        <w:rPr>
          <w:b/>
          <w:bCs/>
          <w:lang w:val="nl-NL"/>
        </w:rPr>
        <w:t xml:space="preserve"> </w:t>
      </w:r>
      <w:proofErr w:type="spellStart"/>
      <w:r w:rsidRPr="006E2EE8">
        <w:rPr>
          <w:b/>
          <w:bCs/>
          <w:lang w:val="nl-NL"/>
        </w:rPr>
        <w:t>Stacked</w:t>
      </w:r>
      <w:proofErr w:type="spellEnd"/>
      <w:r w:rsidRPr="00AB292C">
        <w:rPr>
          <w:lang w:val="nl-NL"/>
        </w:rPr>
        <w:br/>
        <w:t>Kopieer de ee</w:t>
      </w:r>
      <w:r>
        <w:rPr>
          <w:lang w:val="nl-NL"/>
        </w:rPr>
        <w:t xml:space="preserve">rste </w:t>
      </w:r>
      <w:proofErr w:type="spellStart"/>
      <w:r>
        <w:rPr>
          <w:lang w:val="nl-NL"/>
        </w:rPr>
        <w:t>visual</w:t>
      </w:r>
      <w:proofErr w:type="spellEnd"/>
      <w:r>
        <w:rPr>
          <w:lang w:val="nl-NL"/>
        </w:rPr>
        <w:t>. Zet hem om naar horizontaal</w:t>
      </w:r>
    </w:p>
    <w:p w14:paraId="3D2CE939" w14:textId="77DB21E5" w:rsidR="00996936" w:rsidRDefault="00996936" w:rsidP="00E54199">
      <w:pPr>
        <w:pStyle w:val="ListParagraph"/>
        <w:rPr>
          <w:lang w:val="nl-NL"/>
        </w:rPr>
      </w:pPr>
      <w:r>
        <w:rPr>
          <w:lang w:val="nl-NL"/>
        </w:rPr>
        <w:t>Verwijder het kengetal gemiddeld inschrijvingen.</w:t>
      </w:r>
    </w:p>
    <w:p w14:paraId="0B18A361" w14:textId="0EED0481" w:rsidR="00AB292C" w:rsidRDefault="00AB292C" w:rsidP="00E54199">
      <w:pPr>
        <w:pStyle w:val="ListParagraph"/>
        <w:rPr>
          <w:lang w:val="nl-NL"/>
        </w:rPr>
      </w:pPr>
      <w:r w:rsidRPr="006E2EE8">
        <w:rPr>
          <w:lang w:val="nl-NL"/>
        </w:rPr>
        <w:t xml:space="preserve">Zet </w:t>
      </w:r>
      <w:r w:rsidR="006E2EE8" w:rsidRPr="006E2EE8">
        <w:rPr>
          <w:lang w:val="nl-NL"/>
        </w:rPr>
        <w:t>Data Labels &amp; Total Labels aan</w:t>
      </w:r>
      <w:r w:rsidR="006E2EE8">
        <w:rPr>
          <w:lang w:val="nl-NL"/>
        </w:rPr>
        <w:t>.</w:t>
      </w:r>
      <w:r w:rsidR="000F724C">
        <w:rPr>
          <w:lang w:val="nl-NL"/>
        </w:rPr>
        <w:br/>
        <w:t>Maak het lettertype van Total labels vet.</w:t>
      </w:r>
    </w:p>
    <w:p w14:paraId="7ACA71CD" w14:textId="00D17CFA" w:rsidR="006E2EE8" w:rsidRDefault="006E2EE8" w:rsidP="00E54199">
      <w:pPr>
        <w:pStyle w:val="ListParagraph"/>
        <w:rPr>
          <w:lang w:val="nl-NL"/>
        </w:rPr>
      </w:pPr>
      <w:r>
        <w:rPr>
          <w:lang w:val="nl-NL"/>
        </w:rPr>
        <w:t>Verander de titel</w:t>
      </w:r>
      <w:r w:rsidR="00DF05BC">
        <w:rPr>
          <w:lang w:val="nl-NL"/>
        </w:rPr>
        <w:t xml:space="preserve"> naar “Per Faculteit”</w:t>
      </w:r>
    </w:p>
    <w:p w14:paraId="3DC5081B" w14:textId="2D2641D5" w:rsidR="00DF05BC" w:rsidRDefault="00DF05BC" w:rsidP="00E54199">
      <w:pPr>
        <w:pStyle w:val="ListParagraph"/>
        <w:rPr>
          <w:lang w:val="nl-NL"/>
        </w:rPr>
      </w:pPr>
      <w:r>
        <w:rPr>
          <w:lang w:val="nl-NL"/>
        </w:rPr>
        <w:lastRenderedPageBreak/>
        <w:t xml:space="preserve">Vervang </w:t>
      </w:r>
      <w:proofErr w:type="spellStart"/>
      <w:r>
        <w:rPr>
          <w:lang w:val="nl-NL"/>
        </w:rPr>
        <w:t>month</w:t>
      </w:r>
      <w:proofErr w:type="spellEnd"/>
      <w:r>
        <w:rPr>
          <w:lang w:val="nl-NL"/>
        </w:rPr>
        <w:t xml:space="preserve"> short met Faculteit omschrijving</w:t>
      </w:r>
    </w:p>
    <w:p w14:paraId="75B32B97" w14:textId="2BAB5CA5" w:rsidR="006E2EE8" w:rsidRDefault="00CF584F" w:rsidP="00E54199">
      <w:pPr>
        <w:pStyle w:val="ListParagraph"/>
        <w:rPr>
          <w:lang w:val="nl-NL"/>
        </w:rPr>
      </w:pPr>
      <w:r>
        <w:rPr>
          <w:lang w:val="nl-NL"/>
        </w:rPr>
        <w:t xml:space="preserve">Zet de X-As </w:t>
      </w:r>
      <w:proofErr w:type="spellStart"/>
      <w:r>
        <w:rPr>
          <w:lang w:val="nl-NL"/>
        </w:rPr>
        <w:t>values</w:t>
      </w:r>
      <w:proofErr w:type="spellEnd"/>
      <w:r>
        <w:rPr>
          <w:lang w:val="nl-NL"/>
        </w:rPr>
        <w:t xml:space="preserve"> uit.</w:t>
      </w:r>
    </w:p>
    <w:p w14:paraId="3E3A2A09" w14:textId="77777777" w:rsidR="00CF584F" w:rsidRDefault="00CF584F" w:rsidP="00E54199">
      <w:pPr>
        <w:pStyle w:val="ListParagraph"/>
        <w:rPr>
          <w:lang w:val="nl-NL"/>
        </w:rPr>
      </w:pPr>
    </w:p>
    <w:p w14:paraId="43F37C49" w14:textId="62588E83" w:rsidR="008F1408" w:rsidRPr="004A4C39" w:rsidRDefault="008F1408" w:rsidP="00E54199">
      <w:pPr>
        <w:pStyle w:val="ListParagraph"/>
        <w:rPr>
          <w:b/>
          <w:bCs/>
          <w:lang w:val="nl-NL"/>
        </w:rPr>
      </w:pPr>
      <w:r w:rsidRPr="004A4C39">
        <w:rPr>
          <w:b/>
          <w:bCs/>
          <w:lang w:val="nl-NL"/>
        </w:rPr>
        <w:t xml:space="preserve">Visual 3 </w:t>
      </w:r>
      <w:proofErr w:type="spellStart"/>
      <w:r w:rsidRPr="004A4C39">
        <w:rPr>
          <w:b/>
          <w:bCs/>
          <w:lang w:val="nl-NL"/>
        </w:rPr>
        <w:t>Slicer</w:t>
      </w:r>
      <w:proofErr w:type="spellEnd"/>
    </w:p>
    <w:p w14:paraId="545B25AE" w14:textId="3180246A" w:rsidR="008F1408" w:rsidRDefault="008F1408" w:rsidP="00E54199">
      <w:pPr>
        <w:pStyle w:val="ListParagraph"/>
        <w:rPr>
          <w:lang w:val="nl-NL"/>
        </w:rPr>
      </w:pPr>
      <w:r>
        <w:rPr>
          <w:lang w:val="nl-NL"/>
        </w:rPr>
        <w:t xml:space="preserve">Maak een </w:t>
      </w:r>
      <w:proofErr w:type="spellStart"/>
      <w:r>
        <w:rPr>
          <w:lang w:val="nl-NL"/>
        </w:rPr>
        <w:t>slicer</w:t>
      </w:r>
      <w:proofErr w:type="spellEnd"/>
      <w:r>
        <w:rPr>
          <w:lang w:val="nl-NL"/>
        </w:rPr>
        <w:t xml:space="preserve"> voor Jaargang</w:t>
      </w:r>
    </w:p>
    <w:p w14:paraId="0A978F8B" w14:textId="11610D85" w:rsidR="008F1408" w:rsidRDefault="008F1408" w:rsidP="00E54199">
      <w:pPr>
        <w:pStyle w:val="ListParagraph"/>
        <w:rPr>
          <w:lang w:val="nl-NL"/>
        </w:rPr>
      </w:pPr>
      <w:r>
        <w:rPr>
          <w:lang w:val="nl-NL"/>
        </w:rPr>
        <w:t xml:space="preserve">Gebruik </w:t>
      </w:r>
      <w:r w:rsidR="004A4C39">
        <w:rPr>
          <w:lang w:val="nl-NL"/>
        </w:rPr>
        <w:t>Single Select</w:t>
      </w:r>
    </w:p>
    <w:p w14:paraId="4B78DDC6" w14:textId="2A1EC3E2" w:rsidR="004A4C39" w:rsidRDefault="004A4C39" w:rsidP="00E54199">
      <w:pPr>
        <w:pStyle w:val="ListParagraph"/>
        <w:rPr>
          <w:lang w:val="nl-NL"/>
        </w:rPr>
      </w:pPr>
      <w:r>
        <w:rPr>
          <w:lang w:val="nl-NL"/>
        </w:rPr>
        <w:t>Pas de format voor de border aan</w:t>
      </w:r>
    </w:p>
    <w:p w14:paraId="7CBE4867" w14:textId="77777777" w:rsidR="004A4C39" w:rsidRDefault="004A4C39" w:rsidP="00E54199">
      <w:pPr>
        <w:pStyle w:val="ListParagraph"/>
        <w:rPr>
          <w:lang w:val="nl-NL"/>
        </w:rPr>
      </w:pPr>
    </w:p>
    <w:p w14:paraId="51E34A7F" w14:textId="1C659F50" w:rsidR="004A4C39" w:rsidRPr="00BE2A0C" w:rsidRDefault="004A4C39" w:rsidP="00E54199">
      <w:pPr>
        <w:pStyle w:val="ListParagraph"/>
        <w:rPr>
          <w:b/>
          <w:bCs/>
          <w:lang w:val="nl-NL"/>
        </w:rPr>
      </w:pPr>
      <w:r w:rsidRPr="00BE2A0C">
        <w:rPr>
          <w:b/>
          <w:bCs/>
          <w:lang w:val="nl-NL"/>
        </w:rPr>
        <w:t>Visual 4</w:t>
      </w:r>
      <w:r w:rsidR="00BE2A0C" w:rsidRPr="00BE2A0C">
        <w:rPr>
          <w:b/>
          <w:bCs/>
          <w:lang w:val="nl-NL"/>
        </w:rPr>
        <w:t xml:space="preserve"> Cards</w:t>
      </w:r>
    </w:p>
    <w:p w14:paraId="59E8E9D4" w14:textId="572711D2" w:rsidR="004A4C39" w:rsidRDefault="004A4C39" w:rsidP="00E54199">
      <w:pPr>
        <w:pStyle w:val="ListParagraph"/>
        <w:rPr>
          <w:lang w:val="nl-NL"/>
        </w:rPr>
      </w:pPr>
      <w:r>
        <w:rPr>
          <w:lang w:val="nl-NL"/>
        </w:rPr>
        <w:t xml:space="preserve">Sleep de </w:t>
      </w:r>
      <w:proofErr w:type="spellStart"/>
      <w:r>
        <w:rPr>
          <w:lang w:val="nl-NL"/>
        </w:rPr>
        <w:t>measures</w:t>
      </w:r>
      <w:proofErr w:type="spellEnd"/>
      <w:r>
        <w:rPr>
          <w:lang w:val="nl-NL"/>
        </w:rPr>
        <w:t xml:space="preserve"> Aantal Inschrijving en Voorspelling in het rapport. Ze zullen automatisch </w:t>
      </w:r>
      <w:r w:rsidR="00BE2A0C">
        <w:rPr>
          <w:lang w:val="nl-NL"/>
        </w:rPr>
        <w:t xml:space="preserve">Cards worden. </w:t>
      </w:r>
      <w:r w:rsidR="00BE2A0C">
        <w:rPr>
          <w:lang w:val="nl-NL"/>
        </w:rPr>
        <w:br/>
        <w:t xml:space="preserve">Maak een nieuwe </w:t>
      </w:r>
      <w:proofErr w:type="spellStart"/>
      <w:r w:rsidR="00BE2A0C">
        <w:rPr>
          <w:lang w:val="nl-NL"/>
        </w:rPr>
        <w:t>measure</w:t>
      </w:r>
      <w:proofErr w:type="spellEnd"/>
      <w:r w:rsidR="00BE2A0C">
        <w:rPr>
          <w:lang w:val="nl-NL"/>
        </w:rPr>
        <w:t xml:space="preserve"> Totaal verwacht . de formule is aantal inschrijvingen + voorspelling</w:t>
      </w:r>
    </w:p>
    <w:p w14:paraId="5345910D" w14:textId="28C02181" w:rsidR="00BE2A0C" w:rsidRDefault="00BE2A0C" w:rsidP="00E54199">
      <w:pPr>
        <w:pStyle w:val="ListParagraph"/>
        <w:rPr>
          <w:lang w:val="nl-NL"/>
        </w:rPr>
      </w:pPr>
      <w:r>
        <w:rPr>
          <w:lang w:val="nl-NL"/>
        </w:rPr>
        <w:br/>
        <w:t>Pas naar wens formattering aan</w:t>
      </w:r>
    </w:p>
    <w:p w14:paraId="30488811" w14:textId="77777777" w:rsidR="00BE2A0C" w:rsidRDefault="00BE2A0C" w:rsidP="00E54199">
      <w:pPr>
        <w:pStyle w:val="ListParagraph"/>
        <w:rPr>
          <w:lang w:val="nl-NL"/>
        </w:rPr>
      </w:pPr>
    </w:p>
    <w:p w14:paraId="25DCF1DA" w14:textId="1B88801C" w:rsidR="00E3207B" w:rsidRDefault="00BE2A0C" w:rsidP="00E3207B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Nu </w:t>
      </w:r>
      <w:r w:rsidR="00F654FB">
        <w:rPr>
          <w:lang w:val="nl-NL"/>
        </w:rPr>
        <w:t xml:space="preserve">heb je een model gemaakt met een </w:t>
      </w:r>
      <w:r>
        <w:rPr>
          <w:lang w:val="nl-NL"/>
        </w:rPr>
        <w:t xml:space="preserve"> </w:t>
      </w:r>
      <w:proofErr w:type="spellStart"/>
      <w:r>
        <w:rPr>
          <w:lang w:val="nl-NL"/>
        </w:rPr>
        <w:t>snowflake</w:t>
      </w:r>
      <w:proofErr w:type="spellEnd"/>
      <w:r>
        <w:rPr>
          <w:lang w:val="nl-NL"/>
        </w:rPr>
        <w:t xml:space="preserve"> dimensie  en gewerkt met shared </w:t>
      </w:r>
      <w:proofErr w:type="spellStart"/>
      <w:r>
        <w:rPr>
          <w:lang w:val="nl-NL"/>
        </w:rPr>
        <w:t>dimensions</w:t>
      </w:r>
      <w:proofErr w:type="spellEnd"/>
      <w:r>
        <w:rPr>
          <w:lang w:val="nl-NL"/>
        </w:rPr>
        <w:t xml:space="preserve"> voor twee </w:t>
      </w:r>
      <w:proofErr w:type="spellStart"/>
      <w:r>
        <w:rPr>
          <w:lang w:val="nl-NL"/>
        </w:rPr>
        <w:t>fact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tables</w:t>
      </w:r>
      <w:proofErr w:type="spellEnd"/>
      <w:r>
        <w:rPr>
          <w:lang w:val="nl-NL"/>
        </w:rPr>
        <w:t>. De ene van een bestaande dataset en één zelf ingeladen.</w:t>
      </w:r>
      <w:r w:rsidR="00AC3095">
        <w:rPr>
          <w:lang w:val="nl-NL"/>
        </w:rPr>
        <w:t xml:space="preserve"> Dit principe werkt goed als je verschillende datasets wilt kunnen vergelijken zoals hier inschrijvingen en betalingen, maar ook voor </w:t>
      </w:r>
      <w:proofErr w:type="spellStart"/>
      <w:r w:rsidR="00AC3095">
        <w:rPr>
          <w:lang w:val="nl-NL"/>
        </w:rPr>
        <w:t>actuals</w:t>
      </w:r>
      <w:proofErr w:type="spellEnd"/>
      <w:r w:rsidR="00AC3095">
        <w:rPr>
          <w:lang w:val="nl-NL"/>
        </w:rPr>
        <w:t xml:space="preserve"> en budget, prognoses of andere versies.</w:t>
      </w:r>
    </w:p>
    <w:p w14:paraId="04F31035" w14:textId="7FF1B5BC" w:rsidR="002A0A8C" w:rsidRPr="006E2EE8" w:rsidRDefault="00AE71EE" w:rsidP="00E54199">
      <w:pPr>
        <w:rPr>
          <w:lang w:val="nl-NL"/>
        </w:rPr>
      </w:pPr>
      <w:r w:rsidRPr="006E2EE8">
        <w:rPr>
          <w:lang w:val="nl-NL"/>
        </w:rPr>
        <w:br/>
      </w:r>
      <w:r w:rsidR="00FA4527" w:rsidRPr="006E2EE8">
        <w:rPr>
          <w:lang w:val="nl-NL"/>
        </w:rPr>
        <w:br/>
      </w:r>
      <w:r w:rsidR="00FA4527" w:rsidRPr="006E2EE8">
        <w:rPr>
          <w:lang w:val="nl-NL"/>
        </w:rPr>
        <w:br/>
      </w:r>
      <w:r w:rsidR="00FA4527" w:rsidRPr="006E2EE8">
        <w:rPr>
          <w:lang w:val="nl-NL"/>
        </w:rPr>
        <w:br/>
      </w:r>
      <w:r w:rsidR="00FA4527" w:rsidRPr="006E2EE8">
        <w:rPr>
          <w:lang w:val="nl-NL"/>
        </w:rPr>
        <w:br/>
      </w:r>
      <w:r w:rsidR="00FA4527" w:rsidRPr="006E2EE8">
        <w:rPr>
          <w:lang w:val="nl-NL"/>
        </w:rPr>
        <w:br/>
      </w:r>
      <w:r w:rsidR="00671B1E" w:rsidRPr="006E2EE8">
        <w:rPr>
          <w:lang w:val="nl-NL"/>
        </w:rPr>
        <w:t xml:space="preserve"> </w:t>
      </w:r>
      <w:r w:rsidR="00701808" w:rsidRPr="006E2EE8">
        <w:rPr>
          <w:lang w:val="nl-NL"/>
        </w:rPr>
        <w:br/>
      </w:r>
    </w:p>
    <w:p w14:paraId="3EDD17C6" w14:textId="77777777" w:rsidR="00FC6DD9" w:rsidRPr="006E2EE8" w:rsidRDefault="00FC6DD9" w:rsidP="00315610">
      <w:pPr>
        <w:pStyle w:val="ListParagraph"/>
        <w:rPr>
          <w:color w:val="A6A6A6" w:themeColor="background1" w:themeShade="A6"/>
          <w:lang w:val="nl-NL"/>
        </w:rPr>
      </w:pPr>
    </w:p>
    <w:p w14:paraId="3B9DC39A" w14:textId="77777777" w:rsidR="00315610" w:rsidRPr="006E2EE8" w:rsidRDefault="00315610" w:rsidP="00315610">
      <w:pPr>
        <w:pStyle w:val="ListParagraph"/>
        <w:rPr>
          <w:color w:val="A6A6A6" w:themeColor="background1" w:themeShade="A6"/>
          <w:lang w:val="nl-NL"/>
        </w:rPr>
      </w:pPr>
    </w:p>
    <w:p w14:paraId="12353971" w14:textId="77777777" w:rsidR="00315610" w:rsidRPr="006E2EE8" w:rsidRDefault="00315610" w:rsidP="00315610">
      <w:pPr>
        <w:pStyle w:val="ListParagraph"/>
        <w:rPr>
          <w:color w:val="A6A6A6" w:themeColor="background1" w:themeShade="A6"/>
          <w:lang w:val="nl-NL"/>
        </w:rPr>
      </w:pPr>
    </w:p>
    <w:p w14:paraId="1BB52918" w14:textId="18A3DD82" w:rsidR="00EE43F6" w:rsidRDefault="00FB4865" w:rsidP="00EE43F6">
      <w:pPr>
        <w:pStyle w:val="Heading1"/>
        <w:rPr>
          <w:lang w:val="nl-NL"/>
        </w:rPr>
      </w:pPr>
      <w:r>
        <w:rPr>
          <w:lang w:val="nl-NL"/>
        </w:rPr>
        <w:lastRenderedPageBreak/>
        <w:t>DAX</w:t>
      </w:r>
    </w:p>
    <w:p w14:paraId="16D96C81" w14:textId="192CD8C0" w:rsidR="000D25E5" w:rsidRPr="00234B40" w:rsidRDefault="000D25E5" w:rsidP="00234B40">
      <w:pPr>
        <w:rPr>
          <w:lang w:val="nl-NL"/>
        </w:rPr>
      </w:pPr>
      <w:r w:rsidRPr="00234B40">
        <w:rPr>
          <w:lang w:val="nl-NL"/>
        </w:rPr>
        <w:t xml:space="preserve">Open </w:t>
      </w:r>
      <w:r w:rsidR="00234B40" w:rsidRPr="00234B40">
        <w:rPr>
          <w:lang w:val="nl-NL"/>
        </w:rPr>
        <w:t xml:space="preserve">bestand </w:t>
      </w:r>
      <w:r w:rsidR="00402919">
        <w:rPr>
          <w:lang w:val="nl-NL"/>
        </w:rPr>
        <w:t>“</w:t>
      </w:r>
      <w:r w:rsidR="00AE48D4" w:rsidRPr="00AE48D4">
        <w:rPr>
          <w:lang w:val="nl-NL"/>
        </w:rPr>
        <w:t>Student Inschrijvingen Dag 2 DAX</w:t>
      </w:r>
      <w:r w:rsidR="00402919">
        <w:rPr>
          <w:lang w:val="nl-NL"/>
        </w:rPr>
        <w:t>”</w:t>
      </w:r>
    </w:p>
    <w:p w14:paraId="17D0B1AE" w14:textId="3B4A95A3" w:rsidR="00E02A4B" w:rsidRDefault="00E02A4B" w:rsidP="00E02A4B">
      <w:pPr>
        <w:pStyle w:val="Heading3"/>
        <w:rPr>
          <w:lang w:val="nl-NL"/>
        </w:rPr>
      </w:pPr>
      <w:r>
        <w:rPr>
          <w:lang w:val="nl-NL"/>
        </w:rPr>
        <w:t>B</w:t>
      </w:r>
      <w:r w:rsidR="009A3D6C">
        <w:rPr>
          <w:lang w:val="nl-NL"/>
        </w:rPr>
        <w:t>erekeningen</w:t>
      </w:r>
    </w:p>
    <w:p w14:paraId="08BDBE89" w14:textId="640A9DBD" w:rsidR="00E02A4B" w:rsidRPr="009A3D6C" w:rsidRDefault="00E02A4B" w:rsidP="00234B40">
      <w:pPr>
        <w:rPr>
          <w:rStyle w:val="Strong"/>
          <w:lang w:val="nl-NL"/>
        </w:rPr>
      </w:pPr>
      <w:r w:rsidRPr="009A3D6C">
        <w:rPr>
          <w:rStyle w:val="Strong"/>
          <w:lang w:val="nl-NL"/>
        </w:rPr>
        <w:t>Sommeren en delen</w:t>
      </w:r>
    </w:p>
    <w:p w14:paraId="1DD886B2" w14:textId="70C38913" w:rsidR="00234B40" w:rsidRDefault="00234B40" w:rsidP="00234B40">
      <w:pPr>
        <w:rPr>
          <w:lang w:val="nl-NL"/>
        </w:rPr>
      </w:pPr>
      <w:r>
        <w:rPr>
          <w:lang w:val="nl-NL"/>
        </w:rPr>
        <w:t xml:space="preserve">Maak de volgende </w:t>
      </w:r>
      <w:proofErr w:type="spellStart"/>
      <w:r>
        <w:rPr>
          <w:lang w:val="nl-NL"/>
        </w:rPr>
        <w:t>Measures</w:t>
      </w:r>
      <w:proofErr w:type="spellEnd"/>
      <w:r>
        <w:rPr>
          <w:lang w:val="nl-NL"/>
        </w:rPr>
        <w:t xml:space="preserve"> aan in tabel “</w:t>
      </w:r>
      <w:proofErr w:type="spellStart"/>
      <w:r>
        <w:rPr>
          <w:lang w:val="nl-NL"/>
        </w:rPr>
        <w:t>Measure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Table</w:t>
      </w:r>
      <w:proofErr w:type="spellEnd"/>
      <w:r>
        <w:rPr>
          <w:lang w:val="nl-NL"/>
        </w:rPr>
        <w:t>”</w:t>
      </w:r>
      <w:r w:rsidR="007D03D7">
        <w:rPr>
          <w:lang w:val="nl-NL"/>
        </w:rPr>
        <w:br/>
      </w:r>
    </w:p>
    <w:p w14:paraId="6597B048" w14:textId="65272FC2" w:rsidR="007D03D7" w:rsidRDefault="007D03D7" w:rsidP="00955EB8">
      <w:pPr>
        <w:pStyle w:val="ListParagraph"/>
        <w:numPr>
          <w:ilvl w:val="0"/>
          <w:numId w:val="39"/>
        </w:numPr>
        <w:rPr>
          <w:lang w:val="nl-NL"/>
        </w:rPr>
      </w:pPr>
      <w:r>
        <w:rPr>
          <w:lang w:val="nl-NL"/>
        </w:rPr>
        <w:t xml:space="preserve">Selecteer </w:t>
      </w:r>
      <w:r w:rsidR="0069398A">
        <w:rPr>
          <w:lang w:val="nl-NL"/>
        </w:rPr>
        <w:t xml:space="preserve">rechts in de data </w:t>
      </w:r>
      <w:proofErr w:type="spellStart"/>
      <w:r w:rsidR="0069398A">
        <w:rPr>
          <w:lang w:val="nl-NL"/>
        </w:rPr>
        <w:t>pane</w:t>
      </w:r>
      <w:proofErr w:type="spellEnd"/>
      <w:r w:rsidR="0069398A">
        <w:rPr>
          <w:lang w:val="nl-NL"/>
        </w:rPr>
        <w:t xml:space="preserve"> de tabel </w:t>
      </w:r>
      <w:proofErr w:type="spellStart"/>
      <w:r w:rsidR="0069398A">
        <w:rPr>
          <w:lang w:val="nl-NL"/>
        </w:rPr>
        <w:t>Measure</w:t>
      </w:r>
      <w:proofErr w:type="spellEnd"/>
      <w:r w:rsidR="0069398A">
        <w:rPr>
          <w:lang w:val="nl-NL"/>
        </w:rPr>
        <w:t xml:space="preserve"> </w:t>
      </w:r>
      <w:proofErr w:type="spellStart"/>
      <w:r w:rsidR="0069398A">
        <w:rPr>
          <w:lang w:val="nl-NL"/>
        </w:rPr>
        <w:t>Table</w:t>
      </w:r>
      <w:proofErr w:type="spellEnd"/>
      <w:r w:rsidR="0069398A">
        <w:rPr>
          <w:lang w:val="nl-NL"/>
        </w:rPr>
        <w:t>.</w:t>
      </w:r>
    </w:p>
    <w:p w14:paraId="5B30411A" w14:textId="186E96B1" w:rsidR="00B073D1" w:rsidRDefault="00B073D1" w:rsidP="00955EB8">
      <w:pPr>
        <w:pStyle w:val="ListParagraph"/>
        <w:numPr>
          <w:ilvl w:val="0"/>
          <w:numId w:val="39"/>
        </w:numPr>
        <w:rPr>
          <w:lang w:val="nl-NL"/>
        </w:rPr>
      </w:pPr>
      <w:r>
        <w:rPr>
          <w:lang w:val="nl-NL"/>
        </w:rPr>
        <w:t>Aantal Betalingen = COUNTROWS(</w:t>
      </w:r>
      <w:r w:rsidR="00C90FA2">
        <w:rPr>
          <w:lang w:val="nl-NL"/>
        </w:rPr>
        <w:t>Betalingen)</w:t>
      </w:r>
    </w:p>
    <w:p w14:paraId="092135FA" w14:textId="2C3A550D" w:rsidR="00C90FA2" w:rsidRDefault="00C90FA2" w:rsidP="00955EB8">
      <w:pPr>
        <w:pStyle w:val="ListParagraph"/>
        <w:numPr>
          <w:ilvl w:val="0"/>
          <w:numId w:val="39"/>
        </w:numPr>
        <w:rPr>
          <w:lang w:val="nl-NL"/>
        </w:rPr>
      </w:pPr>
      <w:r>
        <w:rPr>
          <w:lang w:val="nl-NL"/>
        </w:rPr>
        <w:t>Aantal Inschrijvingen = COUNTROWS(Inschrijving)</w:t>
      </w:r>
    </w:p>
    <w:p w14:paraId="6EE0EE4F" w14:textId="5E721F86" w:rsidR="00955EB8" w:rsidRDefault="00605D5A" w:rsidP="00955EB8">
      <w:pPr>
        <w:pStyle w:val="ListParagraph"/>
        <w:numPr>
          <w:ilvl w:val="0"/>
          <w:numId w:val="39"/>
        </w:numPr>
        <w:rPr>
          <w:lang w:val="nl-NL"/>
        </w:rPr>
      </w:pPr>
      <w:r w:rsidRPr="00955EB8">
        <w:rPr>
          <w:lang w:val="nl-NL"/>
        </w:rPr>
        <w:t>Totaal Collegegeld Ingeschreven = SUM(Inschrijving[Collegegeld])</w:t>
      </w:r>
    </w:p>
    <w:p w14:paraId="6E27E080" w14:textId="02360EC3" w:rsidR="00955EB8" w:rsidRPr="00955EB8" w:rsidRDefault="004F76CA" w:rsidP="00955EB8">
      <w:pPr>
        <w:pStyle w:val="ListParagraph"/>
        <w:numPr>
          <w:ilvl w:val="0"/>
          <w:numId w:val="39"/>
        </w:numPr>
        <w:rPr>
          <w:lang w:val="nl-NL"/>
        </w:rPr>
      </w:pPr>
      <w:r w:rsidRPr="00955EB8">
        <w:rPr>
          <w:lang w:val="nl-NL"/>
        </w:rPr>
        <w:t>Totaal Collegegeld Betaald = SUM(Betalingen[Betaald])</w:t>
      </w:r>
    </w:p>
    <w:p w14:paraId="4E9D8BC7" w14:textId="78C63C63" w:rsidR="00C90FA2" w:rsidRDefault="00955EB8" w:rsidP="00135FD6">
      <w:pPr>
        <w:pStyle w:val="ListParagraph"/>
        <w:numPr>
          <w:ilvl w:val="0"/>
          <w:numId w:val="39"/>
        </w:numPr>
        <w:rPr>
          <w:lang w:val="nl-NL"/>
        </w:rPr>
      </w:pPr>
      <w:r w:rsidRPr="00955EB8">
        <w:rPr>
          <w:lang w:val="nl-NL"/>
        </w:rPr>
        <w:t xml:space="preserve">Zet de format van </w:t>
      </w:r>
      <w:r w:rsidR="00C90FA2">
        <w:rPr>
          <w:lang w:val="nl-NL"/>
        </w:rPr>
        <w:t>de bovenstaande vier</w:t>
      </w:r>
      <w:r w:rsidRPr="00955EB8">
        <w:rPr>
          <w:lang w:val="nl-NL"/>
        </w:rPr>
        <w:t xml:space="preserve"> </w:t>
      </w:r>
      <w:proofErr w:type="spellStart"/>
      <w:r w:rsidRPr="00955EB8">
        <w:rPr>
          <w:lang w:val="nl-NL"/>
        </w:rPr>
        <w:t>measures</w:t>
      </w:r>
      <w:proofErr w:type="spellEnd"/>
      <w:r w:rsidRPr="00955EB8">
        <w:rPr>
          <w:lang w:val="nl-NL"/>
        </w:rPr>
        <w:t xml:space="preserve"> op geheel getal met teken voor duizendtallen</w:t>
      </w:r>
    </w:p>
    <w:p w14:paraId="58248B47" w14:textId="00E232D3" w:rsidR="00FE53CA" w:rsidRPr="00135FD6" w:rsidRDefault="00FE53CA" w:rsidP="00135FD6">
      <w:pPr>
        <w:pStyle w:val="ListParagraph"/>
        <w:numPr>
          <w:ilvl w:val="0"/>
          <w:numId w:val="39"/>
        </w:numPr>
        <w:rPr>
          <w:lang w:val="nl-NL"/>
        </w:rPr>
      </w:pPr>
      <w:r>
        <w:rPr>
          <w:lang w:val="nl-NL"/>
        </w:rPr>
        <w:t xml:space="preserve">Verwijder de </w:t>
      </w:r>
      <w:proofErr w:type="spellStart"/>
      <w:r>
        <w:rPr>
          <w:lang w:val="nl-NL"/>
        </w:rPr>
        <w:t>measure</w:t>
      </w:r>
      <w:proofErr w:type="spellEnd"/>
      <w:r>
        <w:rPr>
          <w:lang w:val="nl-NL"/>
        </w:rPr>
        <w:t xml:space="preserve"> “</w:t>
      </w:r>
      <w:proofErr w:type="spellStart"/>
      <w:r>
        <w:rPr>
          <w:lang w:val="nl-NL"/>
        </w:rPr>
        <w:t>Placeholder</w:t>
      </w:r>
      <w:proofErr w:type="spellEnd"/>
      <w:r>
        <w:rPr>
          <w:lang w:val="nl-NL"/>
        </w:rPr>
        <w:t>”</w:t>
      </w:r>
    </w:p>
    <w:p w14:paraId="614E1DDF" w14:textId="046BE9AF" w:rsidR="00605D5A" w:rsidRDefault="004C48F4" w:rsidP="00605D5A">
      <w:pPr>
        <w:rPr>
          <w:lang w:val="nl-NL"/>
        </w:rPr>
      </w:pPr>
      <w:r>
        <w:rPr>
          <w:lang w:val="nl-NL"/>
        </w:rPr>
        <w:t xml:space="preserve">Maak een Matrix </w:t>
      </w:r>
      <w:proofErr w:type="spellStart"/>
      <w:r>
        <w:rPr>
          <w:lang w:val="nl-NL"/>
        </w:rPr>
        <w:t>visual</w:t>
      </w:r>
      <w:proofErr w:type="spellEnd"/>
      <w:r>
        <w:rPr>
          <w:lang w:val="nl-NL"/>
        </w:rPr>
        <w:t xml:space="preserve"> aan</w:t>
      </w:r>
    </w:p>
    <w:p w14:paraId="380C0652" w14:textId="703D4ABB" w:rsidR="00C40989" w:rsidRPr="00D81079" w:rsidRDefault="00C40989" w:rsidP="00D81079">
      <w:pPr>
        <w:pStyle w:val="ListParagraph"/>
        <w:numPr>
          <w:ilvl w:val="1"/>
          <w:numId w:val="38"/>
        </w:numPr>
        <w:rPr>
          <w:lang w:val="nl-NL"/>
        </w:rPr>
      </w:pPr>
      <w:r w:rsidRPr="00D81079">
        <w:rPr>
          <w:lang w:val="nl-NL"/>
        </w:rPr>
        <w:t xml:space="preserve">Zet in </w:t>
      </w:r>
      <w:proofErr w:type="spellStart"/>
      <w:r w:rsidR="0084298A">
        <w:rPr>
          <w:lang w:val="nl-NL"/>
        </w:rPr>
        <w:t>Rows</w:t>
      </w:r>
      <w:proofErr w:type="spellEnd"/>
      <w:r w:rsidRPr="00D81079">
        <w:rPr>
          <w:lang w:val="nl-NL"/>
        </w:rPr>
        <w:t xml:space="preserve"> Faculteit</w:t>
      </w:r>
    </w:p>
    <w:p w14:paraId="2A7114F8" w14:textId="12C67338" w:rsidR="00C40989" w:rsidRPr="00D81079" w:rsidRDefault="00C40989" w:rsidP="00D81079">
      <w:pPr>
        <w:pStyle w:val="ListParagraph"/>
        <w:numPr>
          <w:ilvl w:val="1"/>
          <w:numId w:val="38"/>
        </w:numPr>
        <w:rPr>
          <w:lang w:val="nl-NL"/>
        </w:rPr>
      </w:pPr>
      <w:r w:rsidRPr="00D81079">
        <w:rPr>
          <w:lang w:val="nl-NL"/>
        </w:rPr>
        <w:t>Zet in Column</w:t>
      </w:r>
      <w:r w:rsidR="0084298A">
        <w:rPr>
          <w:lang w:val="nl-NL"/>
        </w:rPr>
        <w:t>s</w:t>
      </w:r>
      <w:r w:rsidRPr="00D81079">
        <w:rPr>
          <w:lang w:val="nl-NL"/>
        </w:rPr>
        <w:t xml:space="preserve"> Jaargang</w:t>
      </w:r>
    </w:p>
    <w:p w14:paraId="1FA50E99" w14:textId="7FB6CF4A" w:rsidR="00C40989" w:rsidRDefault="00C40989" w:rsidP="00D81079">
      <w:pPr>
        <w:pStyle w:val="ListParagraph"/>
        <w:numPr>
          <w:ilvl w:val="1"/>
          <w:numId w:val="38"/>
        </w:numPr>
        <w:rPr>
          <w:lang w:val="nl-NL"/>
        </w:rPr>
      </w:pPr>
      <w:r w:rsidRPr="00D81079">
        <w:rPr>
          <w:lang w:val="nl-NL"/>
        </w:rPr>
        <w:t xml:space="preserve">Zet in </w:t>
      </w:r>
      <w:proofErr w:type="spellStart"/>
      <w:r w:rsidR="0084298A">
        <w:rPr>
          <w:lang w:val="nl-NL"/>
        </w:rPr>
        <w:t>Values</w:t>
      </w:r>
      <w:proofErr w:type="spellEnd"/>
      <w:r w:rsidRPr="00D81079">
        <w:rPr>
          <w:lang w:val="nl-NL"/>
        </w:rPr>
        <w:t xml:space="preserve"> </w:t>
      </w:r>
      <w:r w:rsidR="00736B2F">
        <w:rPr>
          <w:lang w:val="nl-NL"/>
        </w:rPr>
        <w:t xml:space="preserve">de vier </w:t>
      </w:r>
      <w:proofErr w:type="spellStart"/>
      <w:r w:rsidR="00736B2F">
        <w:rPr>
          <w:lang w:val="nl-NL"/>
        </w:rPr>
        <w:t>measures</w:t>
      </w:r>
      <w:proofErr w:type="spellEnd"/>
      <w:r w:rsidR="00736B2F">
        <w:rPr>
          <w:lang w:val="nl-NL"/>
        </w:rPr>
        <w:t xml:space="preserve"> die je zonet hebt aangemaakt.</w:t>
      </w:r>
    </w:p>
    <w:p w14:paraId="5BB52E57" w14:textId="6E562A47" w:rsidR="00720937" w:rsidRPr="00930419" w:rsidRDefault="00720937" w:rsidP="00D81079">
      <w:pPr>
        <w:pStyle w:val="ListParagraph"/>
        <w:numPr>
          <w:ilvl w:val="1"/>
          <w:numId w:val="38"/>
        </w:numPr>
        <w:rPr>
          <w:lang w:val="nl-NL"/>
        </w:rPr>
      </w:pPr>
      <w:r>
        <w:rPr>
          <w:lang w:val="nl-NL"/>
        </w:rPr>
        <w:t xml:space="preserve">Hernoem de </w:t>
      </w:r>
      <w:proofErr w:type="spellStart"/>
      <w:r>
        <w:rPr>
          <w:lang w:val="nl-NL"/>
        </w:rPr>
        <w:t>measure</w:t>
      </w:r>
      <w:proofErr w:type="spellEnd"/>
      <w:r>
        <w:rPr>
          <w:lang w:val="nl-NL"/>
        </w:rPr>
        <w:t xml:space="preserve"> namen in de </w:t>
      </w:r>
      <w:proofErr w:type="spellStart"/>
      <w:r>
        <w:rPr>
          <w:lang w:val="nl-NL"/>
        </w:rPr>
        <w:t>visual</w:t>
      </w:r>
      <w:proofErr w:type="spellEnd"/>
      <w:r w:rsidR="000C0104">
        <w:rPr>
          <w:lang w:val="nl-NL"/>
        </w:rPr>
        <w:t xml:space="preserve"> en verwijder “Totaal” uit de naam</w:t>
      </w:r>
      <w:r w:rsidR="000C0104">
        <w:rPr>
          <w:lang w:val="nl-NL"/>
        </w:rPr>
        <w:br/>
      </w:r>
      <w:r w:rsidR="000C0104" w:rsidRPr="00930419">
        <w:rPr>
          <w:i/>
          <w:iCs/>
          <w:lang w:val="nl-NL"/>
        </w:rPr>
        <w:t>Je kunt</w:t>
      </w:r>
      <w:r w:rsidR="006F0A74">
        <w:rPr>
          <w:i/>
          <w:iCs/>
          <w:lang w:val="nl-NL"/>
        </w:rPr>
        <w:t xml:space="preserve"> kolommen in de </w:t>
      </w:r>
      <w:proofErr w:type="spellStart"/>
      <w:r w:rsidR="006F0A74">
        <w:rPr>
          <w:i/>
          <w:iCs/>
          <w:lang w:val="nl-NL"/>
        </w:rPr>
        <w:t>visual</w:t>
      </w:r>
      <w:proofErr w:type="spellEnd"/>
      <w:r w:rsidR="000C0104" w:rsidRPr="00930419">
        <w:rPr>
          <w:i/>
          <w:iCs/>
          <w:lang w:val="nl-NL"/>
        </w:rPr>
        <w:t xml:space="preserve"> hernoemen door te dubbelklikken op de veldnaam in </w:t>
      </w:r>
      <w:r w:rsidR="00930419" w:rsidRPr="00930419">
        <w:rPr>
          <w:i/>
          <w:iCs/>
          <w:lang w:val="nl-NL"/>
        </w:rPr>
        <w:t xml:space="preserve">de </w:t>
      </w:r>
      <w:proofErr w:type="spellStart"/>
      <w:r w:rsidR="00930419" w:rsidRPr="00930419">
        <w:rPr>
          <w:i/>
          <w:iCs/>
          <w:lang w:val="nl-NL"/>
        </w:rPr>
        <w:t>build</w:t>
      </w:r>
      <w:proofErr w:type="spellEnd"/>
      <w:r w:rsidR="00930419" w:rsidRPr="00930419">
        <w:rPr>
          <w:i/>
          <w:iCs/>
          <w:lang w:val="nl-NL"/>
        </w:rPr>
        <w:t xml:space="preserve"> eigenschappen van de </w:t>
      </w:r>
      <w:proofErr w:type="spellStart"/>
      <w:r w:rsidR="00930419" w:rsidRPr="00930419">
        <w:rPr>
          <w:i/>
          <w:iCs/>
          <w:lang w:val="nl-NL"/>
        </w:rPr>
        <w:t>visual</w:t>
      </w:r>
      <w:proofErr w:type="spellEnd"/>
      <w:r w:rsidR="006F0A74">
        <w:rPr>
          <w:i/>
          <w:iCs/>
          <w:lang w:val="nl-NL"/>
        </w:rPr>
        <w:t xml:space="preserve">. Op die manier kun je kortere namen in de </w:t>
      </w:r>
      <w:proofErr w:type="spellStart"/>
      <w:r w:rsidR="006F0A74">
        <w:rPr>
          <w:i/>
          <w:iCs/>
          <w:lang w:val="nl-NL"/>
        </w:rPr>
        <w:t>visual</w:t>
      </w:r>
      <w:proofErr w:type="spellEnd"/>
      <w:r w:rsidR="006F0A74">
        <w:rPr>
          <w:i/>
          <w:iCs/>
          <w:lang w:val="nl-NL"/>
        </w:rPr>
        <w:t xml:space="preserve"> zetten wat eenvoudiger is met visualiseren.</w:t>
      </w:r>
    </w:p>
    <w:p w14:paraId="3B3B2FA7" w14:textId="50D139EA" w:rsidR="00930419" w:rsidRDefault="00930419" w:rsidP="00D81079">
      <w:pPr>
        <w:pStyle w:val="ListParagraph"/>
        <w:numPr>
          <w:ilvl w:val="1"/>
          <w:numId w:val="38"/>
        </w:numPr>
        <w:rPr>
          <w:lang w:val="nl-NL"/>
        </w:rPr>
      </w:pPr>
      <w:r w:rsidRPr="00930419">
        <w:rPr>
          <w:lang w:val="nl-NL"/>
        </w:rPr>
        <w:t xml:space="preserve">Zet Column </w:t>
      </w:r>
      <w:proofErr w:type="spellStart"/>
      <w:r w:rsidRPr="00930419">
        <w:rPr>
          <w:lang w:val="nl-NL"/>
        </w:rPr>
        <w:t>Subtotals</w:t>
      </w:r>
      <w:proofErr w:type="spellEnd"/>
      <w:r w:rsidRPr="00930419">
        <w:rPr>
          <w:lang w:val="nl-NL"/>
        </w:rPr>
        <w:t xml:space="preserve"> uit</w:t>
      </w:r>
    </w:p>
    <w:p w14:paraId="670531A7" w14:textId="77777777" w:rsidR="008261B6" w:rsidRDefault="008261B6" w:rsidP="00930419">
      <w:pPr>
        <w:rPr>
          <w:lang w:val="nl-NL"/>
        </w:rPr>
      </w:pPr>
    </w:p>
    <w:p w14:paraId="2F21AA4A" w14:textId="1E3E430E" w:rsidR="008261B6" w:rsidRDefault="000A76B1" w:rsidP="00930419">
      <w:pPr>
        <w:rPr>
          <w:lang w:val="nl-NL"/>
        </w:rPr>
      </w:pPr>
      <w:r>
        <w:rPr>
          <w:lang w:val="nl-NL"/>
        </w:rPr>
        <w:t xml:space="preserve">We </w:t>
      </w:r>
      <w:r w:rsidR="006F0A74">
        <w:rPr>
          <w:lang w:val="nl-NL"/>
        </w:rPr>
        <w:t xml:space="preserve">verrijken de </w:t>
      </w:r>
      <w:r w:rsidR="00F9719D">
        <w:rPr>
          <w:lang w:val="nl-NL"/>
        </w:rPr>
        <w:t xml:space="preserve">Matrix </w:t>
      </w:r>
      <w:proofErr w:type="spellStart"/>
      <w:r w:rsidR="00F9719D">
        <w:rPr>
          <w:lang w:val="nl-NL"/>
        </w:rPr>
        <w:t>visual</w:t>
      </w:r>
      <w:proofErr w:type="spellEnd"/>
      <w:r w:rsidR="00F9719D">
        <w:rPr>
          <w:lang w:val="nl-NL"/>
        </w:rPr>
        <w:t xml:space="preserve"> nog verder</w:t>
      </w:r>
      <w:r>
        <w:rPr>
          <w:lang w:val="nl-NL"/>
        </w:rPr>
        <w:t xml:space="preserve"> door </w:t>
      </w:r>
      <w:r w:rsidR="008261B6">
        <w:rPr>
          <w:lang w:val="nl-NL"/>
        </w:rPr>
        <w:t xml:space="preserve">het Percentage Betaald </w:t>
      </w:r>
      <w:proofErr w:type="spellStart"/>
      <w:r w:rsidR="008261B6">
        <w:rPr>
          <w:lang w:val="nl-NL"/>
        </w:rPr>
        <w:t>t.o.v</w:t>
      </w:r>
      <w:proofErr w:type="spellEnd"/>
      <w:r w:rsidR="008261B6">
        <w:rPr>
          <w:lang w:val="nl-NL"/>
        </w:rPr>
        <w:t xml:space="preserve"> ingeschreven </w:t>
      </w:r>
      <w:r w:rsidR="00F9719D">
        <w:rPr>
          <w:lang w:val="nl-NL"/>
        </w:rPr>
        <w:t>toe</w:t>
      </w:r>
      <w:r>
        <w:rPr>
          <w:lang w:val="nl-NL"/>
        </w:rPr>
        <w:t xml:space="preserve"> te voegen</w:t>
      </w:r>
      <w:r w:rsidR="00F9719D">
        <w:rPr>
          <w:lang w:val="nl-NL"/>
        </w:rPr>
        <w:t xml:space="preserve"> aan de </w:t>
      </w:r>
      <w:proofErr w:type="spellStart"/>
      <w:r w:rsidR="00F9719D">
        <w:rPr>
          <w:lang w:val="nl-NL"/>
        </w:rPr>
        <w:t>visual</w:t>
      </w:r>
      <w:proofErr w:type="spellEnd"/>
      <w:r w:rsidR="00F9719D">
        <w:rPr>
          <w:lang w:val="nl-NL"/>
        </w:rPr>
        <w:t>.</w:t>
      </w:r>
      <w:r>
        <w:rPr>
          <w:lang w:val="nl-NL"/>
        </w:rPr>
        <w:br/>
      </w:r>
      <w:r w:rsidR="008261B6">
        <w:rPr>
          <w:lang w:val="nl-NL"/>
        </w:rPr>
        <w:t xml:space="preserve"> Daar</w:t>
      </w:r>
      <w:r>
        <w:rPr>
          <w:lang w:val="nl-NL"/>
        </w:rPr>
        <w:t>voor</w:t>
      </w:r>
      <w:r w:rsidR="008261B6">
        <w:rPr>
          <w:lang w:val="nl-NL"/>
        </w:rPr>
        <w:t xml:space="preserve"> maken we </w:t>
      </w:r>
      <w:r w:rsidR="00F9719D">
        <w:rPr>
          <w:lang w:val="nl-NL"/>
        </w:rPr>
        <w:t xml:space="preserve">eerst </w:t>
      </w:r>
      <w:r w:rsidR="008261B6">
        <w:rPr>
          <w:lang w:val="nl-NL"/>
        </w:rPr>
        <w:t xml:space="preserve">nog een </w:t>
      </w:r>
      <w:proofErr w:type="spellStart"/>
      <w:r w:rsidR="008261B6">
        <w:rPr>
          <w:lang w:val="nl-NL"/>
        </w:rPr>
        <w:t>measure</w:t>
      </w:r>
      <w:proofErr w:type="spellEnd"/>
      <w:r w:rsidR="008261B6">
        <w:rPr>
          <w:lang w:val="nl-NL"/>
        </w:rPr>
        <w:t xml:space="preserve"> die </w:t>
      </w:r>
      <w:r w:rsidR="00E36EF4">
        <w:rPr>
          <w:lang w:val="nl-NL"/>
        </w:rPr>
        <w:t>het percentage</w:t>
      </w:r>
      <w:r w:rsidR="00F9719D">
        <w:rPr>
          <w:lang w:val="nl-NL"/>
        </w:rPr>
        <w:t xml:space="preserve"> betaald</w:t>
      </w:r>
      <w:r w:rsidR="008261B6">
        <w:rPr>
          <w:lang w:val="nl-NL"/>
        </w:rPr>
        <w:t xml:space="preserve"> uitrekent.</w:t>
      </w:r>
    </w:p>
    <w:p w14:paraId="6903CAA8" w14:textId="12FB3A42" w:rsidR="007B7561" w:rsidRPr="00EF5CA4" w:rsidRDefault="007B42DB" w:rsidP="00EF5CA4">
      <w:pPr>
        <w:pStyle w:val="ListParagraph"/>
        <w:numPr>
          <w:ilvl w:val="0"/>
          <w:numId w:val="40"/>
        </w:numPr>
        <w:rPr>
          <w:lang w:val="nl-NL"/>
        </w:rPr>
      </w:pPr>
      <w:r w:rsidRPr="00EF5CA4">
        <w:rPr>
          <w:lang w:val="nl-NL"/>
        </w:rPr>
        <w:t xml:space="preserve">Maak een nieuwe </w:t>
      </w:r>
      <w:proofErr w:type="spellStart"/>
      <w:r w:rsidRPr="00EF5CA4">
        <w:rPr>
          <w:lang w:val="nl-NL"/>
        </w:rPr>
        <w:t>measure</w:t>
      </w:r>
      <w:proofErr w:type="spellEnd"/>
      <w:r w:rsidRPr="00EF5CA4">
        <w:rPr>
          <w:lang w:val="nl-NL"/>
        </w:rPr>
        <w:t xml:space="preserve"> aan</w:t>
      </w:r>
      <w:r w:rsidR="00C668F5">
        <w:rPr>
          <w:lang w:val="nl-NL"/>
        </w:rPr>
        <w:t xml:space="preserve"> in de tabel </w:t>
      </w:r>
      <w:proofErr w:type="spellStart"/>
      <w:r w:rsidR="00C668F5">
        <w:rPr>
          <w:lang w:val="nl-NL"/>
        </w:rPr>
        <w:t>Measure</w:t>
      </w:r>
      <w:proofErr w:type="spellEnd"/>
      <w:r w:rsidR="00C668F5">
        <w:rPr>
          <w:lang w:val="nl-NL"/>
        </w:rPr>
        <w:t xml:space="preserve"> </w:t>
      </w:r>
      <w:proofErr w:type="spellStart"/>
      <w:r w:rsidR="00C668F5">
        <w:rPr>
          <w:lang w:val="nl-NL"/>
        </w:rPr>
        <w:t>table</w:t>
      </w:r>
      <w:proofErr w:type="spellEnd"/>
      <w:r w:rsidR="007B7561" w:rsidRPr="00EF5CA4">
        <w:rPr>
          <w:lang w:val="nl-NL"/>
        </w:rPr>
        <w:br/>
      </w:r>
      <w:r w:rsidR="007B7561" w:rsidRPr="00EF5CA4">
        <w:rPr>
          <w:lang w:val="nl-NL"/>
        </w:rPr>
        <w:tab/>
        <w:t>Percentage Betaald = DIVIDE([Totaal Collegegeld Betaald], [Totaal Collegegeld Ingeschreven])</w:t>
      </w:r>
    </w:p>
    <w:p w14:paraId="6B9B2F96" w14:textId="62ECE759" w:rsidR="00EF5CA4" w:rsidRPr="00EF5CA4" w:rsidRDefault="00EF5CA4" w:rsidP="00EF5CA4">
      <w:pPr>
        <w:pStyle w:val="ListParagraph"/>
        <w:numPr>
          <w:ilvl w:val="0"/>
          <w:numId w:val="40"/>
        </w:numPr>
        <w:rPr>
          <w:lang w:val="nl-NL"/>
        </w:rPr>
      </w:pPr>
      <w:r w:rsidRPr="00EF5CA4">
        <w:rPr>
          <w:lang w:val="nl-NL"/>
        </w:rPr>
        <w:t>Format Percentage met 1 decimaal</w:t>
      </w:r>
    </w:p>
    <w:p w14:paraId="42BED318" w14:textId="0017246E" w:rsidR="00EF5CA4" w:rsidRPr="00EF5CA4" w:rsidRDefault="00EF5CA4" w:rsidP="00EF5CA4">
      <w:pPr>
        <w:pStyle w:val="ListParagraph"/>
        <w:numPr>
          <w:ilvl w:val="0"/>
          <w:numId w:val="40"/>
        </w:numPr>
        <w:rPr>
          <w:lang w:val="nl-NL"/>
        </w:rPr>
      </w:pPr>
      <w:r w:rsidRPr="00EF5CA4">
        <w:rPr>
          <w:lang w:val="nl-NL"/>
        </w:rPr>
        <w:t xml:space="preserve">Voeg deze </w:t>
      </w:r>
      <w:proofErr w:type="spellStart"/>
      <w:r w:rsidR="008D1FDC">
        <w:rPr>
          <w:lang w:val="nl-NL"/>
        </w:rPr>
        <w:t>measure</w:t>
      </w:r>
      <w:proofErr w:type="spellEnd"/>
      <w:r w:rsidR="008D1FDC">
        <w:rPr>
          <w:lang w:val="nl-NL"/>
        </w:rPr>
        <w:t xml:space="preserve"> </w:t>
      </w:r>
      <w:r w:rsidRPr="00EF5CA4">
        <w:rPr>
          <w:lang w:val="nl-NL"/>
        </w:rPr>
        <w:t xml:space="preserve">ook aan de matrix </w:t>
      </w:r>
      <w:proofErr w:type="spellStart"/>
      <w:r w:rsidRPr="00EF5CA4">
        <w:rPr>
          <w:lang w:val="nl-NL"/>
        </w:rPr>
        <w:t>visual</w:t>
      </w:r>
      <w:proofErr w:type="spellEnd"/>
      <w:r w:rsidRPr="00EF5CA4">
        <w:rPr>
          <w:lang w:val="nl-NL"/>
        </w:rPr>
        <w:t xml:space="preserve"> toe</w:t>
      </w:r>
    </w:p>
    <w:p w14:paraId="7B739929" w14:textId="77777777" w:rsidR="007F5926" w:rsidRDefault="007F5926" w:rsidP="00302563">
      <w:pPr>
        <w:rPr>
          <w:lang w:val="nl-NL"/>
        </w:rPr>
      </w:pPr>
      <w:r>
        <w:rPr>
          <w:lang w:val="nl-NL"/>
        </w:rPr>
        <w:br/>
      </w:r>
      <w:r>
        <w:rPr>
          <w:lang w:val="nl-NL"/>
        </w:rPr>
        <w:br/>
      </w:r>
    </w:p>
    <w:p w14:paraId="35DEFB62" w14:textId="77777777" w:rsidR="007F5926" w:rsidRDefault="007F5926" w:rsidP="00302563">
      <w:pPr>
        <w:rPr>
          <w:lang w:val="nl-NL"/>
        </w:rPr>
      </w:pPr>
    </w:p>
    <w:p w14:paraId="6A8944CB" w14:textId="77777777" w:rsidR="007F5926" w:rsidRDefault="00302563" w:rsidP="007F5926">
      <w:pPr>
        <w:pStyle w:val="ListParagraph"/>
        <w:numPr>
          <w:ilvl w:val="0"/>
          <w:numId w:val="40"/>
        </w:numPr>
        <w:rPr>
          <w:lang w:val="nl-NL"/>
        </w:rPr>
      </w:pPr>
      <w:r w:rsidRPr="007F5926">
        <w:rPr>
          <w:lang w:val="nl-NL"/>
        </w:rPr>
        <w:lastRenderedPageBreak/>
        <w:t xml:space="preserve">Maak een </w:t>
      </w:r>
      <w:proofErr w:type="spellStart"/>
      <w:r w:rsidRPr="007F5926">
        <w:rPr>
          <w:lang w:val="nl-NL"/>
        </w:rPr>
        <w:t>Slicer</w:t>
      </w:r>
      <w:proofErr w:type="spellEnd"/>
      <w:r w:rsidRPr="007F5926">
        <w:rPr>
          <w:lang w:val="nl-NL"/>
        </w:rPr>
        <w:t xml:space="preserve"> aan voor Jaargang</w:t>
      </w:r>
    </w:p>
    <w:p w14:paraId="3C4A4BB4" w14:textId="150B38A8" w:rsidR="00302563" w:rsidRDefault="007F5926" w:rsidP="007F5926">
      <w:pPr>
        <w:pStyle w:val="ListParagraph"/>
        <w:numPr>
          <w:ilvl w:val="0"/>
          <w:numId w:val="40"/>
        </w:numPr>
        <w:rPr>
          <w:lang w:val="nl-NL"/>
        </w:rPr>
      </w:pPr>
      <w:r w:rsidRPr="007F5926">
        <w:rPr>
          <w:lang w:val="nl-NL"/>
        </w:rPr>
        <w:t xml:space="preserve">Zet het type </w:t>
      </w:r>
      <w:proofErr w:type="spellStart"/>
      <w:r w:rsidRPr="007F5926">
        <w:rPr>
          <w:lang w:val="nl-NL"/>
        </w:rPr>
        <w:t>slicer</w:t>
      </w:r>
      <w:proofErr w:type="spellEnd"/>
      <w:r w:rsidRPr="007F5926">
        <w:rPr>
          <w:lang w:val="nl-NL"/>
        </w:rPr>
        <w:t xml:space="preserve"> op </w:t>
      </w:r>
      <w:proofErr w:type="spellStart"/>
      <w:r w:rsidRPr="007F5926">
        <w:rPr>
          <w:lang w:val="nl-NL"/>
        </w:rPr>
        <w:t>dropdown</w:t>
      </w:r>
      <w:proofErr w:type="spellEnd"/>
    </w:p>
    <w:p w14:paraId="2263BB04" w14:textId="28BD5CF9" w:rsidR="007F5926" w:rsidRPr="007F5926" w:rsidRDefault="0043443E" w:rsidP="007F5926">
      <w:pPr>
        <w:pStyle w:val="ListParagraph"/>
        <w:numPr>
          <w:ilvl w:val="0"/>
          <w:numId w:val="40"/>
        </w:numPr>
        <w:rPr>
          <w:lang w:val="nl-NL"/>
        </w:rPr>
      </w:pPr>
      <w:r>
        <w:rPr>
          <w:lang w:val="nl-NL"/>
        </w:rPr>
        <w:t>Zet single select aan</w:t>
      </w:r>
    </w:p>
    <w:p w14:paraId="51DDB936" w14:textId="77777777" w:rsidR="00302563" w:rsidRPr="00302563" w:rsidRDefault="00302563" w:rsidP="00302563">
      <w:pPr>
        <w:rPr>
          <w:lang w:val="nl-NL"/>
        </w:rPr>
      </w:pPr>
    </w:p>
    <w:p w14:paraId="76C67481" w14:textId="2BF55E3C" w:rsidR="00D81079" w:rsidRDefault="0085198F" w:rsidP="00605D5A">
      <w:pPr>
        <w:rPr>
          <w:lang w:val="nl-NL"/>
        </w:rPr>
      </w:pPr>
      <w:r w:rsidRPr="0085198F">
        <w:rPr>
          <w:noProof/>
          <w:lang w:val="nl-NL"/>
        </w:rPr>
        <w:drawing>
          <wp:inline distT="0" distB="0" distL="0" distR="0" wp14:anchorId="7F2CFF0E" wp14:editId="7EE51FF7">
            <wp:extent cx="6332220" cy="1983740"/>
            <wp:effectExtent l="0" t="0" r="0" b="0"/>
            <wp:docPr id="1985397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781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F4AF" w14:textId="77777777" w:rsidR="00D81079" w:rsidRDefault="00D81079" w:rsidP="00605D5A">
      <w:pPr>
        <w:rPr>
          <w:lang w:val="nl-NL"/>
        </w:rPr>
      </w:pPr>
    </w:p>
    <w:p w14:paraId="73F400D1" w14:textId="08B00FAB" w:rsidR="004C48F4" w:rsidRDefault="0085198F" w:rsidP="00605D5A">
      <w:pPr>
        <w:rPr>
          <w:lang w:val="nl-NL"/>
        </w:rPr>
      </w:pPr>
      <w:r>
        <w:rPr>
          <w:lang w:val="nl-NL"/>
        </w:rPr>
        <w:t xml:space="preserve">Het resultaat is een overzicht per faculteit waarvoor je per jaargang kunt zien </w:t>
      </w:r>
      <w:r w:rsidR="008E7828">
        <w:rPr>
          <w:lang w:val="nl-NL"/>
        </w:rPr>
        <w:t xml:space="preserve">hoeveel inschrijven en betalingen er zijn, </w:t>
      </w:r>
      <w:r>
        <w:rPr>
          <w:lang w:val="nl-NL"/>
        </w:rPr>
        <w:t>hoeveel collegegeld er verwacht wordt en hoeveel al betaald is.</w:t>
      </w:r>
    </w:p>
    <w:p w14:paraId="5C8203C2" w14:textId="314336E3" w:rsidR="0085198F" w:rsidRDefault="00B6478E" w:rsidP="00605D5A">
      <w:pPr>
        <w:rPr>
          <w:lang w:val="nl-NL"/>
        </w:rPr>
      </w:pPr>
      <w:r>
        <w:rPr>
          <w:lang w:val="nl-NL"/>
        </w:rPr>
        <w:t>Hernoem de pagina naar Collegegeld</w:t>
      </w:r>
    </w:p>
    <w:p w14:paraId="0E6696DC" w14:textId="77777777" w:rsidR="00E02A4B" w:rsidRDefault="00E02A4B" w:rsidP="00605D5A">
      <w:pPr>
        <w:rPr>
          <w:lang w:val="nl-NL"/>
        </w:rPr>
      </w:pPr>
    </w:p>
    <w:p w14:paraId="165F8757" w14:textId="2E344803" w:rsidR="00FA7FCD" w:rsidRPr="009A3D6C" w:rsidRDefault="000B38F7" w:rsidP="00605D5A">
      <w:pPr>
        <w:rPr>
          <w:rStyle w:val="Strong"/>
          <w:lang w:val="nl-NL"/>
        </w:rPr>
      </w:pPr>
      <w:r w:rsidRPr="009A3D6C">
        <w:rPr>
          <w:rStyle w:val="Strong"/>
          <w:lang w:val="nl-NL"/>
        </w:rPr>
        <w:t>Gemiddelden</w:t>
      </w:r>
    </w:p>
    <w:p w14:paraId="7FF4C677" w14:textId="6DB846CC" w:rsidR="000B38F7" w:rsidRDefault="000B38F7" w:rsidP="00605D5A">
      <w:pPr>
        <w:rPr>
          <w:lang w:val="nl-NL"/>
        </w:rPr>
      </w:pPr>
      <w:r>
        <w:rPr>
          <w:lang w:val="nl-NL"/>
        </w:rPr>
        <w:t xml:space="preserve">Nu willen we zien wat de gemiddelde </w:t>
      </w:r>
      <w:r w:rsidR="00CB5ECF">
        <w:rPr>
          <w:lang w:val="nl-NL"/>
        </w:rPr>
        <w:t>aantal dagen tot betaling is</w:t>
      </w:r>
    </w:p>
    <w:p w14:paraId="3CE048B6" w14:textId="54BDA4FA" w:rsidR="003F1771" w:rsidRDefault="00AF764A" w:rsidP="00370F00">
      <w:pPr>
        <w:pStyle w:val="ListParagraph"/>
        <w:numPr>
          <w:ilvl w:val="0"/>
          <w:numId w:val="41"/>
        </w:numPr>
        <w:rPr>
          <w:lang w:val="nl-NL"/>
        </w:rPr>
      </w:pPr>
      <w:r>
        <w:rPr>
          <w:lang w:val="nl-NL"/>
        </w:rPr>
        <w:t>In de rapport view maak een nieuwe pagina aan</w:t>
      </w:r>
    </w:p>
    <w:p w14:paraId="3F6C6894" w14:textId="6E4D6838" w:rsidR="00370F00" w:rsidRPr="00370F00" w:rsidRDefault="00C413A5" w:rsidP="00370F00">
      <w:pPr>
        <w:pStyle w:val="ListParagraph"/>
        <w:numPr>
          <w:ilvl w:val="0"/>
          <w:numId w:val="41"/>
        </w:numPr>
        <w:rPr>
          <w:lang w:val="nl-NL"/>
        </w:rPr>
      </w:pPr>
      <w:r w:rsidRPr="00370F00">
        <w:rPr>
          <w:lang w:val="nl-NL"/>
        </w:rPr>
        <w:t>Maak de</w:t>
      </w:r>
      <w:r w:rsidR="00AF764A">
        <w:rPr>
          <w:lang w:val="nl-NL"/>
        </w:rPr>
        <w:t xml:space="preserve"> volgende </w:t>
      </w:r>
      <w:proofErr w:type="spellStart"/>
      <w:r w:rsidRPr="00370F00">
        <w:rPr>
          <w:lang w:val="nl-NL"/>
        </w:rPr>
        <w:t>Measure</w:t>
      </w:r>
      <w:proofErr w:type="spellEnd"/>
      <w:r w:rsidRPr="00370F00">
        <w:rPr>
          <w:lang w:val="nl-NL"/>
        </w:rPr>
        <w:t xml:space="preserve"> aan:</w:t>
      </w:r>
      <w:r w:rsidRPr="00370F00">
        <w:rPr>
          <w:lang w:val="nl-NL"/>
        </w:rPr>
        <w:br/>
      </w:r>
      <w:r w:rsidR="00370F00" w:rsidRPr="00370F00">
        <w:rPr>
          <w:lang w:val="nl-NL"/>
        </w:rPr>
        <w:tab/>
        <w:t>Gem. Dagen tot Betaling = AVERAGE(Inschrijving[</w:t>
      </w:r>
      <w:proofErr w:type="spellStart"/>
      <w:r w:rsidR="00370F00" w:rsidRPr="00370F00">
        <w:rPr>
          <w:lang w:val="nl-NL"/>
        </w:rPr>
        <w:t>DagenTotBetaling</w:t>
      </w:r>
      <w:proofErr w:type="spellEnd"/>
      <w:r w:rsidR="00370F00" w:rsidRPr="00370F00">
        <w:rPr>
          <w:lang w:val="nl-NL"/>
        </w:rPr>
        <w:t>])</w:t>
      </w:r>
    </w:p>
    <w:p w14:paraId="7CADD066" w14:textId="3694C19A" w:rsidR="00370F00" w:rsidRDefault="004237B1" w:rsidP="00370F00">
      <w:pPr>
        <w:pStyle w:val="ListParagraph"/>
        <w:numPr>
          <w:ilvl w:val="0"/>
          <w:numId w:val="41"/>
        </w:numPr>
        <w:rPr>
          <w:lang w:val="nl-NL"/>
        </w:rPr>
      </w:pPr>
      <w:r>
        <w:rPr>
          <w:lang w:val="nl-NL"/>
        </w:rPr>
        <w:t xml:space="preserve">Formatteer het zodat het </w:t>
      </w:r>
      <w:r w:rsidR="00370F00" w:rsidRPr="00370F00">
        <w:rPr>
          <w:lang w:val="nl-NL"/>
        </w:rPr>
        <w:t xml:space="preserve"> </w:t>
      </w:r>
      <w:proofErr w:type="spellStart"/>
      <w:r w:rsidR="00370F00" w:rsidRPr="00370F00">
        <w:rPr>
          <w:lang w:val="nl-NL"/>
        </w:rPr>
        <w:t>het</w:t>
      </w:r>
      <w:proofErr w:type="spellEnd"/>
      <w:r w:rsidR="00370F00" w:rsidRPr="00370F00">
        <w:rPr>
          <w:lang w:val="nl-NL"/>
        </w:rPr>
        <w:t xml:space="preserve"> 1 decimaal</w:t>
      </w:r>
      <w:r>
        <w:rPr>
          <w:lang w:val="nl-NL"/>
        </w:rPr>
        <w:t xml:space="preserve"> toont.</w:t>
      </w:r>
      <w:r w:rsidR="00370F00" w:rsidRPr="00370F00">
        <w:rPr>
          <w:lang w:val="nl-NL"/>
        </w:rPr>
        <w:t xml:space="preserve"> </w:t>
      </w:r>
    </w:p>
    <w:p w14:paraId="104783B0" w14:textId="79AD1A13" w:rsidR="00370F00" w:rsidRDefault="00370F00" w:rsidP="00370F00">
      <w:pPr>
        <w:pStyle w:val="ListParagraph"/>
        <w:numPr>
          <w:ilvl w:val="0"/>
          <w:numId w:val="41"/>
        </w:numPr>
        <w:rPr>
          <w:lang w:val="nl-NL"/>
        </w:rPr>
      </w:pPr>
      <w:r>
        <w:rPr>
          <w:lang w:val="nl-NL"/>
        </w:rPr>
        <w:t xml:space="preserve">Sleep de </w:t>
      </w:r>
      <w:proofErr w:type="spellStart"/>
      <w:r>
        <w:rPr>
          <w:lang w:val="nl-NL"/>
        </w:rPr>
        <w:t>measure</w:t>
      </w:r>
      <w:proofErr w:type="spellEnd"/>
      <w:r>
        <w:rPr>
          <w:lang w:val="nl-NL"/>
        </w:rPr>
        <w:t xml:space="preserve"> naar het canvas</w:t>
      </w:r>
      <w:r w:rsidR="004237B1">
        <w:rPr>
          <w:lang w:val="nl-NL"/>
        </w:rPr>
        <w:t xml:space="preserve"> in de nieuwe pagina.</w:t>
      </w:r>
    </w:p>
    <w:p w14:paraId="289A98D9" w14:textId="36DB1484" w:rsidR="00D615E1" w:rsidRDefault="00D615E1" w:rsidP="00370F00">
      <w:pPr>
        <w:pStyle w:val="ListParagraph"/>
        <w:numPr>
          <w:ilvl w:val="0"/>
          <w:numId w:val="41"/>
        </w:numPr>
        <w:rPr>
          <w:lang w:val="nl-NL"/>
        </w:rPr>
      </w:pPr>
      <w:r>
        <w:rPr>
          <w:lang w:val="nl-NL"/>
        </w:rPr>
        <w:t xml:space="preserve">Verander de grafiek in een </w:t>
      </w:r>
      <w:proofErr w:type="spellStart"/>
      <w:r>
        <w:rPr>
          <w:lang w:val="nl-NL"/>
        </w:rPr>
        <w:t>horizontal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stacked</w:t>
      </w:r>
      <w:proofErr w:type="spellEnd"/>
      <w:r>
        <w:rPr>
          <w:lang w:val="nl-NL"/>
        </w:rPr>
        <w:t xml:space="preserve"> bar </w:t>
      </w:r>
      <w:proofErr w:type="spellStart"/>
      <w:r>
        <w:rPr>
          <w:lang w:val="nl-NL"/>
        </w:rPr>
        <w:t>chart</w:t>
      </w:r>
      <w:proofErr w:type="spellEnd"/>
    </w:p>
    <w:p w14:paraId="06DE0F03" w14:textId="1EFE0040" w:rsidR="00D615E1" w:rsidRDefault="008D6BC4" w:rsidP="00370F00">
      <w:pPr>
        <w:pStyle w:val="ListParagraph"/>
        <w:numPr>
          <w:ilvl w:val="0"/>
          <w:numId w:val="41"/>
        </w:numPr>
        <w:rPr>
          <w:lang w:val="nl-NL"/>
        </w:rPr>
      </w:pPr>
      <w:r>
        <w:rPr>
          <w:lang w:val="nl-NL"/>
        </w:rPr>
        <w:t>Zet in de Y-as Jaargang</w:t>
      </w:r>
    </w:p>
    <w:p w14:paraId="20F898B7" w14:textId="77777777" w:rsidR="008D6BC4" w:rsidRDefault="008D6BC4" w:rsidP="008D6BC4">
      <w:pPr>
        <w:rPr>
          <w:lang w:val="nl-NL"/>
        </w:rPr>
      </w:pPr>
    </w:p>
    <w:p w14:paraId="0B6B649A" w14:textId="4B20370F" w:rsidR="00006CD3" w:rsidRPr="009A3D6C" w:rsidRDefault="00825E15" w:rsidP="008D6BC4">
      <w:pPr>
        <w:rPr>
          <w:rStyle w:val="Strong"/>
          <w:lang w:val="nl-NL"/>
        </w:rPr>
      </w:pPr>
      <w:r w:rsidRPr="009A3D6C">
        <w:rPr>
          <w:rStyle w:val="Strong"/>
          <w:lang w:val="nl-NL"/>
        </w:rPr>
        <w:t>AVERAGEX in plaats van AVERAGE</w:t>
      </w:r>
    </w:p>
    <w:p w14:paraId="7D04B779" w14:textId="7780CAAA" w:rsidR="00825E15" w:rsidRDefault="00825E15" w:rsidP="008D6BC4">
      <w:pPr>
        <w:rPr>
          <w:lang w:val="nl-NL"/>
        </w:rPr>
      </w:pPr>
      <w:r>
        <w:rPr>
          <w:lang w:val="nl-NL"/>
        </w:rPr>
        <w:t>Een X versie van een berekening gebruik je (SUMX, AVERAGEX, MAXX, MINX) als je eerst op regelniveau een berekening wilt uitvoeren. In het volgende voorbeeld rekenen we eerst een leeftijd uit.</w:t>
      </w:r>
    </w:p>
    <w:p w14:paraId="02F54FA0" w14:textId="7E407F95" w:rsidR="008D6BC4" w:rsidRDefault="000872E5" w:rsidP="008D6BC4">
      <w:pPr>
        <w:rPr>
          <w:lang w:val="nl-NL"/>
        </w:rPr>
      </w:pPr>
      <w:r>
        <w:rPr>
          <w:lang w:val="nl-NL"/>
        </w:rPr>
        <w:t>Gemiddelde Leeftijd Studenten</w:t>
      </w:r>
    </w:p>
    <w:p w14:paraId="21AF4D61" w14:textId="29CDAC92" w:rsidR="00D2718F" w:rsidRDefault="00D15963" w:rsidP="008D6BC4">
      <w:pPr>
        <w:rPr>
          <w:lang w:val="nl-NL"/>
        </w:rPr>
      </w:pPr>
      <w:r>
        <w:rPr>
          <w:lang w:val="nl-NL"/>
        </w:rPr>
        <w:t>We willen nu kijken hoe oud studenten gemiddeld zijn op de datum van inschrijving.</w:t>
      </w:r>
    </w:p>
    <w:p w14:paraId="1B7BB773" w14:textId="36A673AE" w:rsidR="00D15963" w:rsidRDefault="00D83FCE" w:rsidP="008D6BC4">
      <w:pPr>
        <w:rPr>
          <w:lang w:val="nl-NL"/>
        </w:rPr>
      </w:pPr>
      <w:r>
        <w:rPr>
          <w:lang w:val="nl-NL"/>
        </w:rPr>
        <w:t xml:space="preserve">Daar moeten we dus eerst de leeftijd uitrekenen </w:t>
      </w:r>
      <w:r w:rsidR="00C432E7">
        <w:rPr>
          <w:lang w:val="nl-NL"/>
        </w:rPr>
        <w:t xml:space="preserve">op iedere regel </w:t>
      </w:r>
      <w:r>
        <w:rPr>
          <w:lang w:val="nl-NL"/>
        </w:rPr>
        <w:t xml:space="preserve">en vervolgens </w:t>
      </w:r>
      <w:r w:rsidR="00B202EB">
        <w:rPr>
          <w:lang w:val="nl-NL"/>
        </w:rPr>
        <w:t>over het resultante</w:t>
      </w:r>
      <w:r>
        <w:rPr>
          <w:lang w:val="nl-NL"/>
        </w:rPr>
        <w:t xml:space="preserve"> het gemiddelde berekenen.</w:t>
      </w:r>
    </w:p>
    <w:p w14:paraId="0A150EA2" w14:textId="538A65A3" w:rsidR="00D723E3" w:rsidRDefault="00D723E3" w:rsidP="008D6BC4">
      <w:pPr>
        <w:rPr>
          <w:lang w:val="nl-NL"/>
        </w:rPr>
      </w:pPr>
      <w:r>
        <w:rPr>
          <w:lang w:val="nl-NL"/>
        </w:rPr>
        <w:lastRenderedPageBreak/>
        <w:t>We moeten ook daar</w:t>
      </w:r>
      <w:r w:rsidR="00892113">
        <w:rPr>
          <w:lang w:val="nl-NL"/>
        </w:rPr>
        <w:t>voor</w:t>
      </w:r>
      <w:r>
        <w:rPr>
          <w:lang w:val="nl-NL"/>
        </w:rPr>
        <w:t xml:space="preserve"> AVERAGEX gebruiken in plaats van AVERAGE. Omdat er eerst een berekening moet plaatsvinden, waarover het gemiddelde moet berekend worden.</w:t>
      </w:r>
    </w:p>
    <w:p w14:paraId="5E995A14" w14:textId="77777777" w:rsidR="00CB10B2" w:rsidRPr="00CB10B2" w:rsidRDefault="00CB10B2" w:rsidP="00CB10B2">
      <w:pPr>
        <w:rPr>
          <w:lang w:val="nl-NL"/>
        </w:rPr>
      </w:pPr>
      <w:r w:rsidRPr="00CB10B2">
        <w:rPr>
          <w:lang w:val="nl-NL"/>
        </w:rPr>
        <w:t xml:space="preserve">Gemiddelde Leeftijd bij inschrijving = </w:t>
      </w:r>
    </w:p>
    <w:p w14:paraId="2262EDD2" w14:textId="5EAD8E89" w:rsidR="00D723E3" w:rsidRPr="00556D2F" w:rsidRDefault="00556D2F" w:rsidP="008D6BC4">
      <w:pPr>
        <w:rPr>
          <w:lang w:val="nl-NL"/>
        </w:rPr>
      </w:pPr>
      <w:r w:rsidRPr="00556D2F">
        <w:rPr>
          <w:lang w:val="nl-NL"/>
        </w:rPr>
        <w:t>AVERAGEX (</w:t>
      </w:r>
      <w:r w:rsidRPr="00556D2F">
        <w:rPr>
          <w:lang w:val="nl-NL"/>
        </w:rPr>
        <w:br/>
        <w:t>    Inschrijving,</w:t>
      </w:r>
      <w:r w:rsidRPr="00556D2F">
        <w:rPr>
          <w:lang w:val="nl-NL"/>
        </w:rPr>
        <w:br/>
      </w:r>
      <w:r w:rsidR="00FB1650">
        <w:rPr>
          <w:lang w:val="nl-NL"/>
        </w:rPr>
        <w:t>DATEDIFF</w:t>
      </w:r>
      <w:r w:rsidRPr="00556D2F">
        <w:rPr>
          <w:lang w:val="nl-NL"/>
        </w:rPr>
        <w:t> (RELATED ( Studenten[Birthdate] ),Inschrijving[Inschrijvingsdatum]</w:t>
      </w:r>
      <w:r>
        <w:rPr>
          <w:lang w:val="nl-NL"/>
        </w:rPr>
        <w:t xml:space="preserve">, </w:t>
      </w:r>
      <w:r w:rsidR="00FB1650">
        <w:rPr>
          <w:lang w:val="nl-NL"/>
        </w:rPr>
        <w:t>YEAR</w:t>
      </w:r>
      <w:r w:rsidRPr="00556D2F">
        <w:rPr>
          <w:lang w:val="nl-NL"/>
        </w:rPr>
        <w:t>)</w:t>
      </w:r>
      <w:r w:rsidRPr="00556D2F">
        <w:rPr>
          <w:lang w:val="nl-NL"/>
        </w:rPr>
        <w:br/>
        <w:t>)</w:t>
      </w:r>
    </w:p>
    <w:p w14:paraId="33AED931" w14:textId="46C29AE0" w:rsidR="00C413A5" w:rsidRDefault="00787156" w:rsidP="00605D5A">
      <w:pPr>
        <w:rPr>
          <w:lang w:val="nl-NL"/>
        </w:rPr>
      </w:pPr>
      <w:r>
        <w:rPr>
          <w:lang w:val="nl-NL"/>
        </w:rPr>
        <w:t xml:space="preserve">Je ziet hier dat we eerst een hele berekening doen met </w:t>
      </w:r>
      <w:r w:rsidR="00D00C07">
        <w:rPr>
          <w:lang w:val="nl-NL"/>
        </w:rPr>
        <w:t>drie lagen voordat we het gemiddelde berekenen</w:t>
      </w:r>
    </w:p>
    <w:p w14:paraId="73EB7A09" w14:textId="34961C9E" w:rsidR="00D00C07" w:rsidRDefault="00D00C07" w:rsidP="00605D5A">
      <w:pPr>
        <w:rPr>
          <w:lang w:val="nl-NL"/>
        </w:rPr>
      </w:pPr>
      <w:r>
        <w:rPr>
          <w:lang w:val="nl-NL"/>
        </w:rPr>
        <w:t>RELATED – Haal een waarde op uit een gerelateerde tabel</w:t>
      </w:r>
    </w:p>
    <w:p w14:paraId="629CABF6" w14:textId="75E103D2" w:rsidR="00D00C07" w:rsidRDefault="00486B73" w:rsidP="00605D5A">
      <w:pPr>
        <w:rPr>
          <w:lang w:val="nl-NL"/>
        </w:rPr>
      </w:pPr>
      <w:r>
        <w:rPr>
          <w:lang w:val="nl-NL"/>
        </w:rPr>
        <w:t>DATEDIF</w:t>
      </w:r>
      <w:r w:rsidR="00D00C07">
        <w:rPr>
          <w:lang w:val="nl-NL"/>
        </w:rPr>
        <w:t>- Bereken het aantal jaren (met decimaal) tussen twee datums</w:t>
      </w:r>
      <w:r w:rsidR="009F5F61">
        <w:rPr>
          <w:lang w:val="nl-NL"/>
        </w:rPr>
        <w:t>, je kunt aangeven, DAG,MAAND, QUARTER, YEAR</w:t>
      </w:r>
    </w:p>
    <w:p w14:paraId="777C6455" w14:textId="77777777" w:rsidR="009F5F61" w:rsidRDefault="009F5F61" w:rsidP="00605D5A">
      <w:pPr>
        <w:rPr>
          <w:lang w:val="nl-NL"/>
        </w:rPr>
      </w:pPr>
    </w:p>
    <w:p w14:paraId="73D39225" w14:textId="67064B1C" w:rsidR="00D00C07" w:rsidRDefault="00D62F78" w:rsidP="00605D5A">
      <w:pPr>
        <w:rPr>
          <w:lang w:val="nl-NL"/>
        </w:rPr>
      </w:pPr>
      <w:r>
        <w:rPr>
          <w:lang w:val="nl-NL"/>
        </w:rPr>
        <w:t>Maak een tabel met de gemiddelde leeftijd bij inschrijving per faculteit</w:t>
      </w:r>
    </w:p>
    <w:p w14:paraId="47E25D5F" w14:textId="39E65830" w:rsidR="00743E92" w:rsidRDefault="00743E92" w:rsidP="00605D5A">
      <w:pPr>
        <w:rPr>
          <w:lang w:val="nl-NL"/>
        </w:rPr>
      </w:pPr>
      <w:r w:rsidRPr="00743E92">
        <w:rPr>
          <w:noProof/>
          <w:lang w:val="nl-NL"/>
        </w:rPr>
        <w:drawing>
          <wp:inline distT="0" distB="0" distL="0" distR="0" wp14:anchorId="54D1EC59" wp14:editId="23C8BCAE">
            <wp:extent cx="6332220" cy="3231515"/>
            <wp:effectExtent l="0" t="0" r="0" b="6985"/>
            <wp:docPr id="1161541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4113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492A" w14:textId="77777777" w:rsidR="00743E92" w:rsidRDefault="00743E92" w:rsidP="00605D5A">
      <w:pPr>
        <w:rPr>
          <w:lang w:val="nl-NL"/>
        </w:rPr>
      </w:pPr>
    </w:p>
    <w:p w14:paraId="4DD70442" w14:textId="2CBF7C2C" w:rsidR="00743E92" w:rsidRDefault="00920A2B" w:rsidP="00605D5A">
      <w:pPr>
        <w:rPr>
          <w:lang w:val="nl-NL"/>
        </w:rPr>
      </w:pPr>
      <w:r>
        <w:rPr>
          <w:lang w:val="nl-NL"/>
        </w:rPr>
        <w:t xml:space="preserve">Maak voor de bovenstaande </w:t>
      </w:r>
      <w:proofErr w:type="spellStart"/>
      <w:r>
        <w:rPr>
          <w:lang w:val="nl-NL"/>
        </w:rPr>
        <w:t>measure</w:t>
      </w:r>
      <w:proofErr w:type="spellEnd"/>
      <w:r>
        <w:rPr>
          <w:lang w:val="nl-NL"/>
        </w:rPr>
        <w:t xml:space="preserve"> ook een MAX en een MIN versie aan</w:t>
      </w:r>
      <w:r w:rsidR="007B76CE">
        <w:rPr>
          <w:lang w:val="nl-NL"/>
        </w:rPr>
        <w:t xml:space="preserve"> Je kunt de bovenstaande </w:t>
      </w:r>
      <w:proofErr w:type="spellStart"/>
      <w:r w:rsidR="007B76CE">
        <w:rPr>
          <w:lang w:val="nl-NL"/>
        </w:rPr>
        <w:t>measure</w:t>
      </w:r>
      <w:proofErr w:type="spellEnd"/>
      <w:r w:rsidR="007B76CE">
        <w:rPr>
          <w:lang w:val="nl-NL"/>
        </w:rPr>
        <w:t xml:space="preserve"> voor gemiddeld </w:t>
      </w:r>
      <w:proofErr w:type="spellStart"/>
      <w:r w:rsidR="007B76CE">
        <w:rPr>
          <w:lang w:val="nl-NL"/>
        </w:rPr>
        <w:t>Kopieren</w:t>
      </w:r>
      <w:proofErr w:type="spellEnd"/>
      <w:r w:rsidR="007B76CE">
        <w:rPr>
          <w:lang w:val="nl-NL"/>
        </w:rPr>
        <w:t xml:space="preserve">, </w:t>
      </w:r>
      <w:proofErr w:type="spellStart"/>
      <w:r w:rsidR="007B76CE">
        <w:rPr>
          <w:lang w:val="nl-NL"/>
        </w:rPr>
        <w:t>ipv</w:t>
      </w:r>
      <w:proofErr w:type="spellEnd"/>
      <w:r w:rsidR="007B76CE">
        <w:rPr>
          <w:lang w:val="nl-NL"/>
        </w:rPr>
        <w:t xml:space="preserve"> AVERAGEX , MINX en MAXX gebruiken en de naam veranderen</w:t>
      </w:r>
    </w:p>
    <w:p w14:paraId="54468E9B" w14:textId="061CD9AE" w:rsidR="007B76CE" w:rsidRDefault="007B76CE" w:rsidP="00605D5A">
      <w:pPr>
        <w:rPr>
          <w:lang w:val="nl-NL"/>
        </w:rPr>
      </w:pPr>
      <w:r>
        <w:rPr>
          <w:lang w:val="nl-NL"/>
        </w:rPr>
        <w:t>Voeg deze ook toe aan de tabel</w:t>
      </w:r>
    </w:p>
    <w:p w14:paraId="39993F51" w14:textId="18535C74" w:rsidR="007B76CE" w:rsidRDefault="00006CD3" w:rsidP="00605D5A">
      <w:pPr>
        <w:rPr>
          <w:lang w:val="nl-NL"/>
        </w:rPr>
      </w:pPr>
      <w:r w:rsidRPr="00006CD3">
        <w:rPr>
          <w:noProof/>
          <w:lang w:val="nl-NL"/>
        </w:rPr>
        <w:lastRenderedPageBreak/>
        <w:drawing>
          <wp:inline distT="0" distB="0" distL="0" distR="0" wp14:anchorId="510E7E52" wp14:editId="7715E9BF">
            <wp:extent cx="6332220" cy="1719580"/>
            <wp:effectExtent l="0" t="0" r="0" b="0"/>
            <wp:docPr id="8338209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2092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69F7" w14:textId="77777777" w:rsidR="00006CD3" w:rsidRDefault="00006CD3" w:rsidP="00605D5A">
      <w:pPr>
        <w:rPr>
          <w:lang w:val="nl-NL"/>
        </w:rPr>
      </w:pPr>
    </w:p>
    <w:p w14:paraId="4248CF2B" w14:textId="2EFF0253" w:rsidR="00006CD3" w:rsidRDefault="003C3D2F" w:rsidP="00605D5A">
      <w:pPr>
        <w:rPr>
          <w:lang w:val="nl-NL"/>
        </w:rPr>
      </w:pPr>
      <w:r>
        <w:rPr>
          <w:lang w:val="nl-NL"/>
        </w:rPr>
        <w:t>Noem de pagina Gemiddelden.</w:t>
      </w:r>
    </w:p>
    <w:p w14:paraId="5A221904" w14:textId="77777777" w:rsidR="003C3D2F" w:rsidRDefault="003C3D2F" w:rsidP="00605D5A">
      <w:pPr>
        <w:rPr>
          <w:lang w:val="nl-NL"/>
        </w:rPr>
      </w:pPr>
    </w:p>
    <w:p w14:paraId="1709E01D" w14:textId="77777777" w:rsidR="00920A2B" w:rsidRDefault="00920A2B" w:rsidP="00605D5A">
      <w:pPr>
        <w:rPr>
          <w:lang w:val="nl-NL"/>
        </w:rPr>
      </w:pPr>
    </w:p>
    <w:p w14:paraId="7CDEF5F4" w14:textId="77777777" w:rsidR="00920A2B" w:rsidRDefault="00920A2B" w:rsidP="00605D5A">
      <w:pPr>
        <w:rPr>
          <w:lang w:val="nl-NL"/>
        </w:rPr>
      </w:pPr>
    </w:p>
    <w:p w14:paraId="453C42B8" w14:textId="77777777" w:rsidR="00920A2B" w:rsidRDefault="00920A2B" w:rsidP="00605D5A">
      <w:pPr>
        <w:rPr>
          <w:lang w:val="nl-NL"/>
        </w:rPr>
      </w:pPr>
    </w:p>
    <w:p w14:paraId="11C263E9" w14:textId="77777777" w:rsidR="00920A2B" w:rsidRDefault="00920A2B" w:rsidP="00605D5A">
      <w:pPr>
        <w:rPr>
          <w:lang w:val="nl-NL"/>
        </w:rPr>
      </w:pPr>
    </w:p>
    <w:p w14:paraId="2A542FD3" w14:textId="77777777" w:rsidR="00743E92" w:rsidRDefault="00743E92" w:rsidP="00605D5A">
      <w:pPr>
        <w:rPr>
          <w:lang w:val="nl-NL"/>
        </w:rPr>
      </w:pPr>
    </w:p>
    <w:p w14:paraId="738FDD3B" w14:textId="77777777" w:rsidR="00D62F78" w:rsidRDefault="00D62F78" w:rsidP="00605D5A">
      <w:pPr>
        <w:rPr>
          <w:lang w:val="nl-NL"/>
        </w:rPr>
      </w:pPr>
    </w:p>
    <w:p w14:paraId="43E18750" w14:textId="77777777" w:rsidR="00D00C07" w:rsidRPr="00605D5A" w:rsidRDefault="00D00C07" w:rsidP="00605D5A">
      <w:pPr>
        <w:rPr>
          <w:lang w:val="nl-NL"/>
        </w:rPr>
      </w:pPr>
    </w:p>
    <w:p w14:paraId="282127FB" w14:textId="0CDCE1A3" w:rsidR="00234B40" w:rsidRDefault="00234B40" w:rsidP="00234B40">
      <w:pPr>
        <w:rPr>
          <w:lang w:val="nl-NL"/>
        </w:rPr>
      </w:pPr>
    </w:p>
    <w:p w14:paraId="4CA7B03A" w14:textId="77777777" w:rsidR="00605D5A" w:rsidRDefault="00605D5A" w:rsidP="00234B40">
      <w:pPr>
        <w:rPr>
          <w:lang w:val="nl-NL"/>
        </w:rPr>
      </w:pPr>
    </w:p>
    <w:p w14:paraId="18A9ED7C" w14:textId="77777777" w:rsidR="00234B40" w:rsidRPr="00234B40" w:rsidRDefault="00234B40" w:rsidP="00234B40">
      <w:pPr>
        <w:rPr>
          <w:lang w:val="nl-NL"/>
        </w:rPr>
      </w:pPr>
    </w:p>
    <w:p w14:paraId="5DF7E5A0" w14:textId="3C2BB7D1" w:rsidR="00F269E9" w:rsidRPr="00177C31" w:rsidRDefault="00177C31" w:rsidP="0031742C">
      <w:pPr>
        <w:pStyle w:val="Heading3"/>
        <w:rPr>
          <w:lang w:val="nl-NL"/>
        </w:rPr>
      </w:pPr>
      <w:proofErr w:type="spellStart"/>
      <w:r w:rsidRPr="00177C31">
        <w:rPr>
          <w:lang w:val="nl-NL"/>
        </w:rPr>
        <w:t>Cal</w:t>
      </w:r>
      <w:r>
        <w:rPr>
          <w:lang w:val="nl-NL"/>
        </w:rPr>
        <w:t>culate</w:t>
      </w:r>
      <w:proofErr w:type="spellEnd"/>
    </w:p>
    <w:p w14:paraId="5D130AE8" w14:textId="15B1BD30" w:rsidR="0031742C" w:rsidRDefault="008F62CC" w:rsidP="00F269E9">
      <w:pPr>
        <w:rPr>
          <w:lang w:val="nl-NL"/>
        </w:rPr>
      </w:pPr>
      <w:r w:rsidRPr="008F62CC">
        <w:rPr>
          <w:lang w:val="nl-NL"/>
        </w:rPr>
        <w:t xml:space="preserve">In </w:t>
      </w:r>
      <w:proofErr w:type="spellStart"/>
      <w:r w:rsidRPr="008F62CC">
        <w:rPr>
          <w:lang w:val="nl-NL"/>
        </w:rPr>
        <w:t>Dax</w:t>
      </w:r>
      <w:proofErr w:type="spellEnd"/>
      <w:r w:rsidRPr="008F62CC">
        <w:rPr>
          <w:lang w:val="nl-NL"/>
        </w:rPr>
        <w:t xml:space="preserve"> kun je</w:t>
      </w:r>
      <w:r>
        <w:rPr>
          <w:lang w:val="nl-NL"/>
        </w:rPr>
        <w:t xml:space="preserve"> op heel veel manieren Filters toepassen</w:t>
      </w:r>
    </w:p>
    <w:p w14:paraId="472B1B9A" w14:textId="426B4D1D" w:rsidR="00D33E34" w:rsidRDefault="00553767" w:rsidP="00573815">
      <w:pPr>
        <w:pStyle w:val="ListParagraph"/>
        <w:numPr>
          <w:ilvl w:val="0"/>
          <w:numId w:val="42"/>
        </w:numPr>
        <w:rPr>
          <w:lang w:val="nl-NL"/>
        </w:rPr>
      </w:pPr>
      <w:r w:rsidRPr="00573815">
        <w:rPr>
          <w:lang w:val="nl-NL"/>
        </w:rPr>
        <w:t>Maak weer een nieuwe pagina aan.</w:t>
      </w:r>
      <w:r w:rsidR="00D33E34">
        <w:rPr>
          <w:lang w:val="nl-NL"/>
        </w:rPr>
        <w:t xml:space="preserve"> Noem deze pagina </w:t>
      </w:r>
      <w:proofErr w:type="spellStart"/>
      <w:r w:rsidR="00D33E34">
        <w:rPr>
          <w:lang w:val="nl-NL"/>
        </w:rPr>
        <w:t>Calculate</w:t>
      </w:r>
      <w:proofErr w:type="spellEnd"/>
      <w:r w:rsidRPr="00573815">
        <w:rPr>
          <w:lang w:val="nl-NL"/>
        </w:rPr>
        <w:t xml:space="preserve"> </w:t>
      </w:r>
    </w:p>
    <w:p w14:paraId="2D013185" w14:textId="1C1E0824" w:rsidR="008F62CC" w:rsidRPr="00573815" w:rsidRDefault="00553767" w:rsidP="00573815">
      <w:pPr>
        <w:pStyle w:val="ListParagraph"/>
        <w:numPr>
          <w:ilvl w:val="0"/>
          <w:numId w:val="42"/>
        </w:numPr>
        <w:rPr>
          <w:lang w:val="nl-NL"/>
        </w:rPr>
      </w:pPr>
      <w:r w:rsidRPr="00573815">
        <w:rPr>
          <w:lang w:val="nl-NL"/>
        </w:rPr>
        <w:t>Maak een matrix met aantal inschrijvingen per faculteit</w:t>
      </w:r>
    </w:p>
    <w:p w14:paraId="7E6A20E8" w14:textId="15EFBD45" w:rsidR="00553767" w:rsidRPr="00573815" w:rsidRDefault="00CE718C" w:rsidP="00573815">
      <w:pPr>
        <w:pStyle w:val="ListParagraph"/>
        <w:numPr>
          <w:ilvl w:val="0"/>
          <w:numId w:val="42"/>
        </w:numPr>
        <w:rPr>
          <w:lang w:val="nl-NL"/>
        </w:rPr>
      </w:pPr>
      <w:r w:rsidRPr="00573815">
        <w:rPr>
          <w:lang w:val="nl-NL"/>
        </w:rPr>
        <w:t xml:space="preserve">Maak nu de volgende </w:t>
      </w:r>
      <w:proofErr w:type="spellStart"/>
      <w:r w:rsidRPr="00573815">
        <w:rPr>
          <w:lang w:val="nl-NL"/>
        </w:rPr>
        <w:t>Measure</w:t>
      </w:r>
      <w:proofErr w:type="spellEnd"/>
      <w:r w:rsidRPr="00573815">
        <w:rPr>
          <w:lang w:val="nl-NL"/>
        </w:rPr>
        <w:t xml:space="preserve"> </w:t>
      </w:r>
      <w:r w:rsidR="00775467">
        <w:rPr>
          <w:lang w:val="nl-NL"/>
        </w:rPr>
        <w:t xml:space="preserve">aan </w:t>
      </w:r>
      <w:r w:rsidRPr="00573815">
        <w:rPr>
          <w:lang w:val="nl-NL"/>
        </w:rPr>
        <w:t>en voeg deze aan de Matrix Toe</w:t>
      </w:r>
    </w:p>
    <w:p w14:paraId="3269264B" w14:textId="77777777" w:rsidR="002D1218" w:rsidRPr="00573815" w:rsidRDefault="002D1218" w:rsidP="00573815">
      <w:pPr>
        <w:pStyle w:val="ListParagraph"/>
        <w:rPr>
          <w:lang w:val="nl-NL"/>
        </w:rPr>
      </w:pPr>
      <w:r w:rsidRPr="00573815">
        <w:rPr>
          <w:lang w:val="nl-NL"/>
        </w:rPr>
        <w:t>NL Inschrijvingen = CALCULATE([Aantal Inschrijvingen], Studenten[Land] = "Nederland")</w:t>
      </w:r>
    </w:p>
    <w:p w14:paraId="06B16EBD" w14:textId="2DAD00E7" w:rsidR="00573815" w:rsidRPr="00573815" w:rsidRDefault="006734A1" w:rsidP="00573815">
      <w:pPr>
        <w:pStyle w:val="ListParagraph"/>
        <w:numPr>
          <w:ilvl w:val="0"/>
          <w:numId w:val="42"/>
        </w:numPr>
        <w:rPr>
          <w:lang w:val="nl-NL"/>
        </w:rPr>
      </w:pPr>
      <w:r>
        <w:rPr>
          <w:lang w:val="nl-NL"/>
        </w:rPr>
        <w:t xml:space="preserve">Maak nu </w:t>
      </w:r>
      <w:r w:rsidR="006B5F7A" w:rsidRPr="00573815">
        <w:rPr>
          <w:lang w:val="nl-NL"/>
        </w:rPr>
        <w:t xml:space="preserve"> met DIVIDE een </w:t>
      </w:r>
      <w:proofErr w:type="spellStart"/>
      <w:r w:rsidR="006B5F7A" w:rsidRPr="00573815">
        <w:rPr>
          <w:lang w:val="nl-NL"/>
        </w:rPr>
        <w:t>measure</w:t>
      </w:r>
      <w:proofErr w:type="spellEnd"/>
      <w:r w:rsidR="006B5F7A" w:rsidRPr="00573815">
        <w:rPr>
          <w:lang w:val="nl-NL"/>
        </w:rPr>
        <w:t xml:space="preserve"> toevo</w:t>
      </w:r>
      <w:r w:rsidR="00246375">
        <w:rPr>
          <w:lang w:val="nl-NL"/>
        </w:rPr>
        <w:t>e</w:t>
      </w:r>
      <w:r w:rsidR="006B5F7A" w:rsidRPr="00573815">
        <w:rPr>
          <w:lang w:val="nl-NL"/>
        </w:rPr>
        <w:t xml:space="preserve">gen voor % NL studenten </w:t>
      </w:r>
      <w:r w:rsidR="00573815" w:rsidRPr="00573815">
        <w:rPr>
          <w:lang w:val="nl-NL"/>
        </w:rPr>
        <w:br/>
        <w:t>% NL Inschrijvingen = DIVIDE([NL Inschrijvingen], [Aantal Inschrijvingen])</w:t>
      </w:r>
    </w:p>
    <w:p w14:paraId="15D7DC8C" w14:textId="5FF1FC36" w:rsidR="002D1218" w:rsidRDefault="002D1218" w:rsidP="00F269E9">
      <w:pPr>
        <w:rPr>
          <w:lang w:val="nl-NL"/>
        </w:rPr>
      </w:pPr>
    </w:p>
    <w:p w14:paraId="2B541668" w14:textId="77777777" w:rsidR="005E2C6C" w:rsidRDefault="005E2C6C" w:rsidP="00F269E9">
      <w:pPr>
        <w:rPr>
          <w:lang w:val="nl-NL"/>
        </w:rPr>
      </w:pPr>
    </w:p>
    <w:p w14:paraId="457C06C5" w14:textId="2882883D" w:rsidR="00CE718C" w:rsidRDefault="009C06A7" w:rsidP="00F269E9">
      <w:pPr>
        <w:rPr>
          <w:lang w:val="nl-NL"/>
        </w:rPr>
      </w:pPr>
      <w:r w:rsidRPr="009C06A7">
        <w:rPr>
          <w:noProof/>
          <w:lang w:val="nl-NL"/>
        </w:rPr>
        <w:lastRenderedPageBreak/>
        <w:drawing>
          <wp:inline distT="0" distB="0" distL="0" distR="0" wp14:anchorId="32B159B6" wp14:editId="66BAE4EA">
            <wp:extent cx="6332220" cy="2226310"/>
            <wp:effectExtent l="0" t="0" r="0" b="2540"/>
            <wp:docPr id="761265720" name="Picture 1" descr="A screenshot of a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65720" name="Picture 1" descr="A screenshot of a data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2CC8" w14:textId="77777777" w:rsidR="00023C17" w:rsidRDefault="00023C17" w:rsidP="00F269E9">
      <w:pPr>
        <w:rPr>
          <w:lang w:val="nl-NL"/>
        </w:rPr>
      </w:pPr>
    </w:p>
    <w:p w14:paraId="6A0387AB" w14:textId="1BCBAA20" w:rsidR="00023C17" w:rsidRPr="00373F94" w:rsidRDefault="00BB0E27" w:rsidP="00373F94">
      <w:pPr>
        <w:pStyle w:val="ListParagraph"/>
        <w:numPr>
          <w:ilvl w:val="0"/>
          <w:numId w:val="42"/>
        </w:numPr>
        <w:rPr>
          <w:lang w:val="nl-NL"/>
        </w:rPr>
      </w:pPr>
      <w:r w:rsidRPr="00373F94">
        <w:rPr>
          <w:lang w:val="nl-NL"/>
        </w:rPr>
        <w:t>Kopieer de matrix, in de kopie verwijder NL Ins</w:t>
      </w:r>
      <w:r w:rsidR="00775467">
        <w:rPr>
          <w:lang w:val="nl-NL"/>
        </w:rPr>
        <w:t>c</w:t>
      </w:r>
      <w:r w:rsidRPr="00373F94">
        <w:rPr>
          <w:lang w:val="nl-NL"/>
        </w:rPr>
        <w:t>hrijvingen en % NL Inschrijvingen</w:t>
      </w:r>
    </w:p>
    <w:p w14:paraId="1EAFF269" w14:textId="37299279" w:rsidR="00DC3237" w:rsidRPr="00373F94" w:rsidRDefault="00DC3237" w:rsidP="00373F94">
      <w:pPr>
        <w:pStyle w:val="ListParagraph"/>
        <w:numPr>
          <w:ilvl w:val="0"/>
          <w:numId w:val="42"/>
        </w:numPr>
        <w:rPr>
          <w:lang w:val="nl-NL"/>
        </w:rPr>
      </w:pPr>
      <w:r w:rsidRPr="00373F94">
        <w:rPr>
          <w:lang w:val="nl-NL"/>
        </w:rPr>
        <w:t>Maak de</w:t>
      </w:r>
      <w:r w:rsidR="00C35DB6">
        <w:rPr>
          <w:lang w:val="nl-NL"/>
        </w:rPr>
        <w:t xml:space="preserve"> volgende</w:t>
      </w:r>
      <w:r w:rsidRPr="00373F94">
        <w:rPr>
          <w:lang w:val="nl-NL"/>
        </w:rPr>
        <w:t xml:space="preserve"> </w:t>
      </w:r>
      <w:proofErr w:type="spellStart"/>
      <w:r w:rsidRPr="00373F94">
        <w:rPr>
          <w:lang w:val="nl-NL"/>
        </w:rPr>
        <w:t>M</w:t>
      </w:r>
      <w:r w:rsidR="00162772" w:rsidRPr="00373F94">
        <w:rPr>
          <w:lang w:val="nl-NL"/>
        </w:rPr>
        <w:t>e</w:t>
      </w:r>
      <w:r w:rsidRPr="00373F94">
        <w:rPr>
          <w:lang w:val="nl-NL"/>
        </w:rPr>
        <w:t>asure</w:t>
      </w:r>
      <w:proofErr w:type="spellEnd"/>
      <w:r w:rsidRPr="00373F94">
        <w:rPr>
          <w:lang w:val="nl-NL"/>
        </w:rPr>
        <w:t xml:space="preserve"> en voeg deze toe:</w:t>
      </w:r>
      <w:r w:rsidRPr="00373F94">
        <w:rPr>
          <w:lang w:val="nl-NL"/>
        </w:rPr>
        <w:br/>
        <w:t>Geesteswetenschappen inschrijvingen = CALCULATE([Aantal Inschrijvingen], Opleiding[Faculteit Omschrijving] = "Faculteit der Geesteswetenschappen ")</w:t>
      </w:r>
    </w:p>
    <w:p w14:paraId="7756F323" w14:textId="3B7E5ADC" w:rsidR="001C2C0A" w:rsidRDefault="00DF01A6" w:rsidP="00F269E9">
      <w:pPr>
        <w:rPr>
          <w:lang w:val="nl-NL"/>
        </w:rPr>
      </w:pPr>
      <w:r>
        <w:rPr>
          <w:lang w:val="nl-NL"/>
        </w:rPr>
        <w:t>Merk op dat nu de rij genegeerd wordt en altijd de</w:t>
      </w:r>
      <w:r w:rsidR="007317A6">
        <w:rPr>
          <w:lang w:val="nl-NL"/>
        </w:rPr>
        <w:t>zelfde waarde getoond wordt</w:t>
      </w:r>
      <w:r w:rsidR="00C35DB6">
        <w:rPr>
          <w:lang w:val="nl-NL"/>
        </w:rPr>
        <w:t>, namelijk de waarde voor faculteit geesteswetenschappen.</w:t>
      </w:r>
    </w:p>
    <w:p w14:paraId="32AFB754" w14:textId="77777777" w:rsidR="007317A6" w:rsidRPr="00DC3237" w:rsidRDefault="007317A6" w:rsidP="00F269E9">
      <w:pPr>
        <w:rPr>
          <w:lang w:val="nl-NL"/>
        </w:rPr>
      </w:pPr>
    </w:p>
    <w:p w14:paraId="701BB3AB" w14:textId="750977E4" w:rsidR="00373F94" w:rsidRPr="00373F94" w:rsidRDefault="00162772" w:rsidP="00373F94">
      <w:pPr>
        <w:pStyle w:val="ListParagraph"/>
        <w:numPr>
          <w:ilvl w:val="0"/>
          <w:numId w:val="42"/>
        </w:numPr>
        <w:rPr>
          <w:lang w:val="nl-NL"/>
        </w:rPr>
      </w:pPr>
      <w:r w:rsidRPr="00373F94">
        <w:rPr>
          <w:lang w:val="nl-NL"/>
        </w:rPr>
        <w:t>Nu voeg de</w:t>
      </w:r>
      <w:r w:rsidR="002E7A25">
        <w:rPr>
          <w:lang w:val="nl-NL"/>
        </w:rPr>
        <w:t xml:space="preserve"> volgende </w:t>
      </w:r>
      <w:proofErr w:type="spellStart"/>
      <w:r w:rsidR="002E7A25">
        <w:rPr>
          <w:lang w:val="nl-NL"/>
        </w:rPr>
        <w:t>measure</w:t>
      </w:r>
      <w:proofErr w:type="spellEnd"/>
      <w:r w:rsidRPr="00373F94">
        <w:rPr>
          <w:lang w:val="nl-NL"/>
        </w:rPr>
        <w:t xml:space="preserve"> toe:</w:t>
      </w:r>
      <w:r w:rsidRPr="00373F94">
        <w:rPr>
          <w:lang w:val="nl-NL"/>
        </w:rPr>
        <w:br/>
      </w:r>
      <w:r w:rsidR="00373F94" w:rsidRPr="00373F94">
        <w:rPr>
          <w:lang w:val="nl-NL"/>
        </w:rPr>
        <w:t>Geesteswetenschappen inschrijvingen2 = CALCULATE([Aantal Inschrijvingen], KEEPFILTERS(Opleiding[Faculteit Omschrijving] = "Faculteit der Geesteswetenschappen "))</w:t>
      </w:r>
    </w:p>
    <w:p w14:paraId="541B634C" w14:textId="7E1E83A8" w:rsidR="001C2C0A" w:rsidRDefault="00373F94" w:rsidP="00F269E9">
      <w:pPr>
        <w:rPr>
          <w:lang w:val="nl-NL"/>
        </w:rPr>
      </w:pPr>
      <w:r>
        <w:rPr>
          <w:lang w:val="nl-NL"/>
        </w:rPr>
        <w:t>In deze versie zie je alleen een waarde in de corresponderende rij</w:t>
      </w:r>
      <w:r w:rsidR="002E7A25">
        <w:rPr>
          <w:lang w:val="nl-NL"/>
        </w:rPr>
        <w:t xml:space="preserve"> van geesteswetenschappen</w:t>
      </w:r>
      <w:r>
        <w:rPr>
          <w:lang w:val="nl-NL"/>
        </w:rPr>
        <w:t>.</w:t>
      </w:r>
    </w:p>
    <w:p w14:paraId="35FC9354" w14:textId="77777777" w:rsidR="00373F94" w:rsidRPr="00DC3237" w:rsidRDefault="00373F94" w:rsidP="00F269E9">
      <w:pPr>
        <w:rPr>
          <w:lang w:val="nl-NL"/>
        </w:rPr>
      </w:pPr>
    </w:p>
    <w:p w14:paraId="7A06E3A5" w14:textId="50CB018A" w:rsidR="00122FAB" w:rsidRPr="002E7A25" w:rsidRDefault="00373F94" w:rsidP="002E7A25">
      <w:pPr>
        <w:pStyle w:val="ListParagraph"/>
        <w:numPr>
          <w:ilvl w:val="0"/>
          <w:numId w:val="42"/>
        </w:numPr>
        <w:rPr>
          <w:lang w:val="nl-NL"/>
        </w:rPr>
      </w:pPr>
      <w:r w:rsidRPr="002E7A25">
        <w:rPr>
          <w:lang w:val="nl-NL"/>
        </w:rPr>
        <w:t xml:space="preserve">Nu voeg deze </w:t>
      </w:r>
      <w:proofErr w:type="spellStart"/>
      <w:r w:rsidRPr="002E7A25">
        <w:rPr>
          <w:lang w:val="nl-NL"/>
        </w:rPr>
        <w:t>measure</w:t>
      </w:r>
      <w:proofErr w:type="spellEnd"/>
      <w:r w:rsidRPr="002E7A25">
        <w:rPr>
          <w:lang w:val="nl-NL"/>
        </w:rPr>
        <w:t xml:space="preserve"> toe</w:t>
      </w:r>
      <w:r w:rsidR="002E7A25">
        <w:rPr>
          <w:lang w:val="nl-NL"/>
        </w:rPr>
        <w:br/>
      </w:r>
      <w:r w:rsidR="00122FAB" w:rsidRPr="002E7A25">
        <w:rPr>
          <w:lang w:val="nl-NL"/>
        </w:rPr>
        <w:t>Geesteswetenschappen inschrijvingen3 = CALCULATE([Aantal Inschrijvingen], ALL(Opleiding[Faculteit Omschrijving]))</w:t>
      </w:r>
    </w:p>
    <w:p w14:paraId="0F1B14A0" w14:textId="3B72FF06" w:rsidR="00373F94" w:rsidRDefault="00122FAB" w:rsidP="00F269E9">
      <w:pPr>
        <w:rPr>
          <w:lang w:val="nl-NL"/>
        </w:rPr>
      </w:pPr>
      <w:r>
        <w:rPr>
          <w:lang w:val="nl-NL"/>
        </w:rPr>
        <w:t>Nu zie je dat onafhankelijk van de rijen je steeds het totaal aantal</w:t>
      </w:r>
      <w:r w:rsidR="002E7A25">
        <w:rPr>
          <w:lang w:val="nl-NL"/>
        </w:rPr>
        <w:t xml:space="preserve"> inschrijvingen over alle faculteiten</w:t>
      </w:r>
      <w:r>
        <w:rPr>
          <w:lang w:val="nl-NL"/>
        </w:rPr>
        <w:t xml:space="preserve"> krijgt.</w:t>
      </w:r>
    </w:p>
    <w:p w14:paraId="4883B23B" w14:textId="41E32A66" w:rsidR="000C7657" w:rsidRPr="000C7657" w:rsidRDefault="000C7657" w:rsidP="000C7657">
      <w:pPr>
        <w:pStyle w:val="ListParagraph"/>
        <w:numPr>
          <w:ilvl w:val="0"/>
          <w:numId w:val="42"/>
        </w:numPr>
        <w:rPr>
          <w:lang w:val="nl-NL"/>
        </w:rPr>
      </w:pPr>
      <w:r w:rsidRPr="000C7657">
        <w:rPr>
          <w:lang w:val="nl-NL"/>
        </w:rPr>
        <w:t xml:space="preserve">Maak </w:t>
      </w:r>
      <w:r w:rsidR="002B1790">
        <w:rPr>
          <w:lang w:val="nl-NL"/>
        </w:rPr>
        <w:t xml:space="preserve">nu </w:t>
      </w:r>
      <w:r w:rsidRPr="000C7657">
        <w:rPr>
          <w:lang w:val="nl-NL"/>
        </w:rPr>
        <w:t xml:space="preserve">deze </w:t>
      </w:r>
      <w:proofErr w:type="spellStart"/>
      <w:r w:rsidRPr="000C7657">
        <w:rPr>
          <w:lang w:val="nl-NL"/>
        </w:rPr>
        <w:t>measure</w:t>
      </w:r>
      <w:proofErr w:type="spellEnd"/>
      <w:r w:rsidRPr="000C7657">
        <w:rPr>
          <w:lang w:val="nl-NL"/>
        </w:rPr>
        <w:br/>
        <w:t xml:space="preserve">faculteit % van totaal = </w:t>
      </w:r>
      <w:r>
        <w:rPr>
          <w:lang w:val="nl-NL"/>
        </w:rPr>
        <w:br/>
      </w:r>
      <w:r w:rsidRPr="000C7657">
        <w:rPr>
          <w:lang w:val="nl-NL"/>
        </w:rPr>
        <w:t xml:space="preserve"> var _</w:t>
      </w:r>
      <w:proofErr w:type="spellStart"/>
      <w:r w:rsidRPr="000C7657">
        <w:rPr>
          <w:lang w:val="nl-NL"/>
        </w:rPr>
        <w:t>current</w:t>
      </w:r>
      <w:proofErr w:type="spellEnd"/>
      <w:r w:rsidRPr="000C7657">
        <w:rPr>
          <w:lang w:val="nl-NL"/>
        </w:rPr>
        <w:t xml:space="preserve"> = [Aantal Inschrijvingen]</w:t>
      </w:r>
      <w:r>
        <w:rPr>
          <w:lang w:val="nl-NL"/>
        </w:rPr>
        <w:br/>
      </w:r>
      <w:r w:rsidRPr="000C7657">
        <w:rPr>
          <w:lang w:val="nl-NL"/>
        </w:rPr>
        <w:t>var _</w:t>
      </w:r>
      <w:proofErr w:type="spellStart"/>
      <w:r w:rsidRPr="000C7657">
        <w:rPr>
          <w:lang w:val="nl-NL"/>
        </w:rPr>
        <w:t>total</w:t>
      </w:r>
      <w:proofErr w:type="spellEnd"/>
      <w:r w:rsidRPr="000C7657">
        <w:rPr>
          <w:lang w:val="nl-NL"/>
        </w:rPr>
        <w:t xml:space="preserve"> = CALCULATE([Aantal Inschrijvingen], ALL(Opleiding[Faculteit Omschrijving]))</w:t>
      </w:r>
      <w:r>
        <w:rPr>
          <w:lang w:val="nl-NL"/>
        </w:rPr>
        <w:br/>
      </w:r>
      <w:r w:rsidRPr="000C7657">
        <w:rPr>
          <w:lang w:val="nl-NL"/>
        </w:rPr>
        <w:t>RETUR</w:t>
      </w:r>
      <w:r>
        <w:rPr>
          <w:lang w:val="nl-NL"/>
        </w:rPr>
        <w:t>N</w:t>
      </w:r>
      <w:r>
        <w:rPr>
          <w:lang w:val="nl-NL"/>
        </w:rPr>
        <w:br/>
      </w:r>
      <w:r w:rsidRPr="000C7657">
        <w:rPr>
          <w:lang w:val="nl-NL"/>
        </w:rPr>
        <w:t>DIVIDE(_</w:t>
      </w:r>
      <w:proofErr w:type="spellStart"/>
      <w:r w:rsidRPr="000C7657">
        <w:rPr>
          <w:lang w:val="nl-NL"/>
        </w:rPr>
        <w:t>current</w:t>
      </w:r>
      <w:proofErr w:type="spellEnd"/>
      <w:r w:rsidRPr="000C7657">
        <w:rPr>
          <w:lang w:val="nl-NL"/>
        </w:rPr>
        <w:t>, _</w:t>
      </w:r>
      <w:proofErr w:type="spellStart"/>
      <w:r w:rsidRPr="000C7657">
        <w:rPr>
          <w:lang w:val="nl-NL"/>
        </w:rPr>
        <w:t>total</w:t>
      </w:r>
      <w:proofErr w:type="spellEnd"/>
      <w:r w:rsidRPr="000C7657">
        <w:rPr>
          <w:lang w:val="nl-NL"/>
        </w:rPr>
        <w:t>)</w:t>
      </w:r>
    </w:p>
    <w:p w14:paraId="2F35465B" w14:textId="7F596502" w:rsidR="00122FAB" w:rsidRDefault="00122FAB" w:rsidP="00F269E9">
      <w:pPr>
        <w:rPr>
          <w:lang w:val="nl-NL"/>
        </w:rPr>
      </w:pPr>
    </w:p>
    <w:p w14:paraId="0F4F0781" w14:textId="08428CE4" w:rsidR="000C7657" w:rsidRPr="00DC3237" w:rsidRDefault="00BD420C" w:rsidP="00F269E9">
      <w:pPr>
        <w:rPr>
          <w:lang w:val="nl-NL"/>
        </w:rPr>
      </w:pPr>
      <w:r>
        <w:rPr>
          <w:lang w:val="nl-NL"/>
        </w:rPr>
        <w:lastRenderedPageBreak/>
        <w:t>In deze berekening zie je dat de</w:t>
      </w:r>
      <w:r w:rsidR="008F2A83">
        <w:rPr>
          <w:lang w:val="nl-NL"/>
        </w:rPr>
        <w:t xml:space="preserve"> functie</w:t>
      </w:r>
      <w:r>
        <w:rPr>
          <w:lang w:val="nl-NL"/>
        </w:rPr>
        <w:t xml:space="preserve"> ALL gebruikt wordt om een percentage van totaal te berekenen.</w:t>
      </w:r>
      <w:r w:rsidR="002B1790">
        <w:rPr>
          <w:lang w:val="nl-NL"/>
        </w:rPr>
        <w:t xml:space="preserve"> Je ziet ook dat we met _</w:t>
      </w:r>
      <w:proofErr w:type="spellStart"/>
      <w:r w:rsidR="002B1790">
        <w:rPr>
          <w:lang w:val="nl-NL"/>
        </w:rPr>
        <w:t>current</w:t>
      </w:r>
      <w:proofErr w:type="spellEnd"/>
      <w:r w:rsidR="002B1790">
        <w:rPr>
          <w:lang w:val="nl-NL"/>
        </w:rPr>
        <w:t xml:space="preserve"> en met _</w:t>
      </w:r>
      <w:proofErr w:type="spellStart"/>
      <w:r w:rsidR="002B1790">
        <w:rPr>
          <w:lang w:val="nl-NL"/>
        </w:rPr>
        <w:t>total</w:t>
      </w:r>
      <w:proofErr w:type="spellEnd"/>
      <w:r w:rsidR="002B1790">
        <w:rPr>
          <w:lang w:val="nl-NL"/>
        </w:rPr>
        <w:t xml:space="preserve"> variabelen gebruiken om een tussenresultaat te berekenen. Omdat we niet alles in </w:t>
      </w:r>
      <w:r w:rsidR="00464824">
        <w:rPr>
          <w:lang w:val="nl-NL"/>
        </w:rPr>
        <w:t>één regel proppen is het geheel veel leesbaarder geworden.</w:t>
      </w:r>
    </w:p>
    <w:p w14:paraId="2A12DE5C" w14:textId="2DCC5BC0" w:rsidR="001E2AB7" w:rsidRPr="00BD420C" w:rsidRDefault="001E2AB7" w:rsidP="006933B4">
      <w:pPr>
        <w:pStyle w:val="Heading3"/>
        <w:rPr>
          <w:lang w:val="nl-NL"/>
        </w:rPr>
      </w:pPr>
      <w:proofErr w:type="spellStart"/>
      <w:r w:rsidRPr="00BD420C">
        <w:rPr>
          <w:lang w:val="nl-NL"/>
        </w:rPr>
        <w:t>UseRelationship</w:t>
      </w:r>
      <w:proofErr w:type="spellEnd"/>
    </w:p>
    <w:p w14:paraId="1B9ABDB0" w14:textId="7564B6EC" w:rsidR="00472E61" w:rsidRDefault="00472E61" w:rsidP="00472E61">
      <w:pPr>
        <w:rPr>
          <w:lang w:val="nl-NL"/>
        </w:rPr>
      </w:pPr>
      <w:r w:rsidRPr="00472E61">
        <w:rPr>
          <w:lang w:val="nl-NL"/>
        </w:rPr>
        <w:t>In het Datamodel hebben w</w:t>
      </w:r>
      <w:r>
        <w:rPr>
          <w:lang w:val="nl-NL"/>
        </w:rPr>
        <w:t>e twee relaties gelegd tussen</w:t>
      </w:r>
      <w:r w:rsidR="00657848">
        <w:rPr>
          <w:lang w:val="nl-NL"/>
        </w:rPr>
        <w:t xml:space="preserve"> de tabellen</w:t>
      </w:r>
      <w:r>
        <w:rPr>
          <w:lang w:val="nl-NL"/>
        </w:rPr>
        <w:t xml:space="preserve"> Date en Inschrijving</w:t>
      </w:r>
      <w:r w:rsidR="0097124D">
        <w:rPr>
          <w:lang w:val="nl-NL"/>
        </w:rPr>
        <w:br/>
      </w:r>
      <w:r w:rsidR="000F02A6" w:rsidRPr="000F02A6">
        <w:rPr>
          <w:noProof/>
          <w:lang w:val="nl-NL"/>
        </w:rPr>
        <w:drawing>
          <wp:inline distT="0" distB="0" distL="0" distR="0" wp14:anchorId="30916797" wp14:editId="487E30DC">
            <wp:extent cx="3679725" cy="3409950"/>
            <wp:effectExtent l="0" t="0" r="0" b="0"/>
            <wp:docPr id="77431856" name="Afbeelding 1" descr="Afbeelding met tekst, schermopname, diagram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1856" name="Afbeelding 1" descr="Afbeelding met tekst, schermopname, diagram, ontwerp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3952" cy="341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C48A" w14:textId="77777777" w:rsidR="000F02A6" w:rsidRDefault="000F02A6" w:rsidP="00472E61">
      <w:pPr>
        <w:rPr>
          <w:lang w:val="nl-NL"/>
        </w:rPr>
      </w:pPr>
    </w:p>
    <w:p w14:paraId="3C44383F" w14:textId="1B12F24E" w:rsidR="00183787" w:rsidRDefault="000F02A6" w:rsidP="00472E61">
      <w:pPr>
        <w:rPr>
          <w:lang w:val="nl-NL"/>
        </w:rPr>
      </w:pPr>
      <w:r>
        <w:rPr>
          <w:lang w:val="nl-NL"/>
        </w:rPr>
        <w:t>Als je nu bijvoorbeeld</w:t>
      </w:r>
      <w:r w:rsidR="00EA7E0E">
        <w:rPr>
          <w:lang w:val="nl-NL"/>
        </w:rPr>
        <w:t xml:space="preserve"> de kolom</w:t>
      </w:r>
      <w:r>
        <w:rPr>
          <w:lang w:val="nl-NL"/>
        </w:rPr>
        <w:t xml:space="preserve"> </w:t>
      </w:r>
      <w:r w:rsidR="007E7143">
        <w:rPr>
          <w:lang w:val="nl-NL"/>
        </w:rPr>
        <w:t xml:space="preserve">Short </w:t>
      </w:r>
      <w:proofErr w:type="spellStart"/>
      <w:r w:rsidR="007E7143">
        <w:rPr>
          <w:lang w:val="nl-NL"/>
        </w:rPr>
        <w:t>Month</w:t>
      </w:r>
      <w:proofErr w:type="spellEnd"/>
      <w:r>
        <w:rPr>
          <w:lang w:val="nl-NL"/>
        </w:rPr>
        <w:t xml:space="preserve"> gebruikt van Date en de </w:t>
      </w:r>
      <w:proofErr w:type="spellStart"/>
      <w:r>
        <w:rPr>
          <w:lang w:val="nl-NL"/>
        </w:rPr>
        <w:t>Measure</w:t>
      </w:r>
      <w:proofErr w:type="spellEnd"/>
      <w:r>
        <w:rPr>
          <w:lang w:val="nl-NL"/>
        </w:rPr>
        <w:t xml:space="preserve"> aantal inschrijvingen zal hij groeperen via de relatie die actief is.</w:t>
      </w:r>
      <w:r w:rsidR="007E7143">
        <w:rPr>
          <w:lang w:val="nl-NL"/>
        </w:rPr>
        <w:t xml:space="preserve"> Een inschrijving met </w:t>
      </w:r>
      <w:r w:rsidR="00183787">
        <w:rPr>
          <w:lang w:val="nl-NL"/>
        </w:rPr>
        <w:t>inschrijfdatum 31-3 en betaaldatum 15-4 zal dan onder Mar gegroepeerd worden.</w:t>
      </w:r>
      <w:r w:rsidR="00EA7E0E">
        <w:rPr>
          <w:lang w:val="nl-NL"/>
        </w:rPr>
        <w:t xml:space="preserve"> </w:t>
      </w:r>
      <w:r w:rsidR="00DD4926">
        <w:rPr>
          <w:lang w:val="nl-NL"/>
        </w:rPr>
        <w:t>In de tabel zie je dan in de rij voor Mar deze inschrijving</w:t>
      </w:r>
    </w:p>
    <w:p w14:paraId="4EDF0D88" w14:textId="4707B6D2" w:rsidR="000F02A6" w:rsidRDefault="00F321F4" w:rsidP="00472E61">
      <w:pPr>
        <w:rPr>
          <w:lang w:val="nl-NL"/>
        </w:rPr>
      </w:pPr>
      <w:r>
        <w:rPr>
          <w:lang w:val="nl-NL"/>
        </w:rPr>
        <w:t xml:space="preserve">We maken nu een </w:t>
      </w:r>
      <w:proofErr w:type="spellStart"/>
      <w:r>
        <w:rPr>
          <w:lang w:val="nl-NL"/>
        </w:rPr>
        <w:t>measure</w:t>
      </w:r>
      <w:proofErr w:type="spellEnd"/>
      <w:r>
        <w:rPr>
          <w:lang w:val="nl-NL"/>
        </w:rPr>
        <w:t xml:space="preserve"> Aantal Inschrijvingen naar Betaald die gebruik gaat maken van de Inactieve relatie.</w:t>
      </w:r>
    </w:p>
    <w:p w14:paraId="4CE36942" w14:textId="4E89D17C" w:rsidR="00F321F4" w:rsidRDefault="00977275" w:rsidP="00472E61">
      <w:pPr>
        <w:rPr>
          <w:lang w:val="nl-NL"/>
        </w:rPr>
      </w:pPr>
      <w:r w:rsidRPr="00977275">
        <w:rPr>
          <w:noProof/>
          <w:lang w:val="nl-NL"/>
        </w:rPr>
        <w:drawing>
          <wp:inline distT="0" distB="0" distL="0" distR="0" wp14:anchorId="183666FA" wp14:editId="386B80EC">
            <wp:extent cx="3909399" cy="739204"/>
            <wp:effectExtent l="0" t="0" r="0" b="3810"/>
            <wp:docPr id="175253451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34519" name="Picture 1" descr="A screen shot of a computer cod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4370" w14:textId="41966F3E" w:rsidR="00D05816" w:rsidRPr="00D05816" w:rsidRDefault="00D05816" w:rsidP="00D05816">
      <w:pPr>
        <w:pStyle w:val="ListParagraph"/>
        <w:numPr>
          <w:ilvl w:val="0"/>
          <w:numId w:val="42"/>
        </w:numPr>
        <w:rPr>
          <w:lang w:val="nl-NL"/>
        </w:rPr>
      </w:pPr>
      <w:r w:rsidRPr="00D05816">
        <w:rPr>
          <w:lang w:val="nl-NL"/>
        </w:rPr>
        <w:t>Maak een nieuwe pagina “</w:t>
      </w:r>
      <w:proofErr w:type="spellStart"/>
      <w:r w:rsidRPr="00D05816">
        <w:rPr>
          <w:lang w:val="nl-NL"/>
        </w:rPr>
        <w:t>Userelationship</w:t>
      </w:r>
      <w:proofErr w:type="spellEnd"/>
      <w:r w:rsidRPr="00D05816">
        <w:rPr>
          <w:lang w:val="nl-NL"/>
        </w:rPr>
        <w:t>” aan.</w:t>
      </w:r>
    </w:p>
    <w:p w14:paraId="6490987C" w14:textId="2C322641" w:rsidR="00D05816" w:rsidRPr="00D05816" w:rsidRDefault="005F0380" w:rsidP="00D05816">
      <w:pPr>
        <w:pStyle w:val="ListParagraph"/>
        <w:numPr>
          <w:ilvl w:val="0"/>
          <w:numId w:val="42"/>
        </w:numPr>
        <w:rPr>
          <w:lang w:val="nl-NL"/>
        </w:rPr>
      </w:pPr>
      <w:r w:rsidRPr="00D05816">
        <w:rPr>
          <w:lang w:val="nl-NL"/>
        </w:rPr>
        <w:t xml:space="preserve">Maak deze DAX formule, </w:t>
      </w:r>
    </w:p>
    <w:p w14:paraId="3F4DF163" w14:textId="77777777" w:rsidR="00D05816" w:rsidRPr="00D05816" w:rsidRDefault="005F0380" w:rsidP="00D05816">
      <w:pPr>
        <w:pStyle w:val="ListParagraph"/>
        <w:numPr>
          <w:ilvl w:val="0"/>
          <w:numId w:val="42"/>
        </w:numPr>
        <w:rPr>
          <w:lang w:val="nl-NL"/>
        </w:rPr>
      </w:pPr>
      <w:r w:rsidRPr="00D05816">
        <w:rPr>
          <w:lang w:val="nl-NL"/>
        </w:rPr>
        <w:t xml:space="preserve">maak een Matrix </w:t>
      </w:r>
      <w:proofErr w:type="spellStart"/>
      <w:r w:rsidRPr="00D05816">
        <w:rPr>
          <w:lang w:val="nl-NL"/>
        </w:rPr>
        <w:t>visual</w:t>
      </w:r>
      <w:proofErr w:type="spellEnd"/>
      <w:r w:rsidRPr="00D05816">
        <w:rPr>
          <w:lang w:val="nl-NL"/>
        </w:rPr>
        <w:t xml:space="preserve"> </w:t>
      </w:r>
      <w:r w:rsidR="00842320" w:rsidRPr="00D05816">
        <w:rPr>
          <w:lang w:val="nl-NL"/>
        </w:rPr>
        <w:t xml:space="preserve">op datum en Aantal inschrijvingen en Aantal Inschrijvingen naar Betaaldatum. </w:t>
      </w:r>
    </w:p>
    <w:p w14:paraId="62D7D54F" w14:textId="1A36B1C1" w:rsidR="005F0380" w:rsidRDefault="00842320" w:rsidP="00472E61">
      <w:pPr>
        <w:rPr>
          <w:lang w:val="nl-NL"/>
        </w:rPr>
      </w:pPr>
      <w:r>
        <w:rPr>
          <w:lang w:val="nl-NL"/>
        </w:rPr>
        <w:t>Je ziet dat de getallen per dag niet overeenkomen.</w:t>
      </w:r>
      <w:r w:rsidR="00E25E52">
        <w:rPr>
          <w:lang w:val="nl-NL"/>
        </w:rPr>
        <w:t xml:space="preserve"> Je ziet ook dat de maand voor inschrijvingen die niet betaald zijn </w:t>
      </w:r>
      <w:proofErr w:type="spellStart"/>
      <w:r w:rsidR="00E25E52">
        <w:rPr>
          <w:lang w:val="nl-NL"/>
        </w:rPr>
        <w:t>blanko</w:t>
      </w:r>
      <w:proofErr w:type="spellEnd"/>
      <w:r w:rsidR="00E25E52">
        <w:rPr>
          <w:lang w:val="nl-NL"/>
        </w:rPr>
        <w:t xml:space="preserve"> is.</w:t>
      </w:r>
    </w:p>
    <w:p w14:paraId="7C04CBE5" w14:textId="691DEE7B" w:rsidR="005F0380" w:rsidRDefault="00E25E52" w:rsidP="00472E61">
      <w:pPr>
        <w:rPr>
          <w:lang w:val="nl-NL"/>
        </w:rPr>
      </w:pPr>
      <w:r w:rsidRPr="00E25E52">
        <w:rPr>
          <w:noProof/>
          <w:lang w:val="nl-NL"/>
        </w:rPr>
        <w:lastRenderedPageBreak/>
        <w:drawing>
          <wp:inline distT="0" distB="0" distL="0" distR="0" wp14:anchorId="3C52D706" wp14:editId="2FACDED3">
            <wp:extent cx="3918857" cy="2311937"/>
            <wp:effectExtent l="0" t="0" r="5715" b="0"/>
            <wp:docPr id="1867687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8709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6334" cy="231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1112" w14:textId="6EB42CE0" w:rsidR="000F02A6" w:rsidRDefault="00E81475" w:rsidP="00472E61">
      <w:pPr>
        <w:rPr>
          <w:lang w:val="nl-NL"/>
        </w:rPr>
      </w:pPr>
      <w:r>
        <w:rPr>
          <w:lang w:val="nl-NL"/>
        </w:rPr>
        <w:t xml:space="preserve">Ga naar de </w:t>
      </w:r>
      <w:r w:rsidR="00770372">
        <w:rPr>
          <w:lang w:val="nl-NL"/>
        </w:rPr>
        <w:t xml:space="preserve">Collegegeld Pagina en kopieer de </w:t>
      </w:r>
      <w:proofErr w:type="spellStart"/>
      <w:r w:rsidR="00770372">
        <w:rPr>
          <w:lang w:val="nl-NL"/>
        </w:rPr>
        <w:t>slicer</w:t>
      </w:r>
      <w:proofErr w:type="spellEnd"/>
      <w:r w:rsidR="00770372">
        <w:rPr>
          <w:lang w:val="nl-NL"/>
        </w:rPr>
        <w:t xml:space="preserve">, plak deze in de </w:t>
      </w:r>
      <w:proofErr w:type="spellStart"/>
      <w:r w:rsidR="00770372">
        <w:rPr>
          <w:lang w:val="nl-NL"/>
        </w:rPr>
        <w:t>userelationship</w:t>
      </w:r>
      <w:proofErr w:type="spellEnd"/>
      <w:r w:rsidR="00770372">
        <w:rPr>
          <w:lang w:val="nl-NL"/>
        </w:rPr>
        <w:t xml:space="preserve"> pagina.</w:t>
      </w:r>
    </w:p>
    <w:p w14:paraId="447B969A" w14:textId="498834A8" w:rsidR="001E7651" w:rsidRDefault="001E7651" w:rsidP="00472E61">
      <w:pPr>
        <w:rPr>
          <w:lang w:val="nl-NL"/>
        </w:rPr>
      </w:pPr>
      <w:r>
        <w:rPr>
          <w:lang w:val="nl-NL"/>
        </w:rPr>
        <w:t xml:space="preserve">Selecteer Sync op de onderstaande vraag. Dit betekent dat als je op 1 pagina de </w:t>
      </w:r>
      <w:proofErr w:type="spellStart"/>
      <w:r>
        <w:rPr>
          <w:lang w:val="nl-NL"/>
        </w:rPr>
        <w:t>slicer</w:t>
      </w:r>
      <w:proofErr w:type="spellEnd"/>
      <w:r>
        <w:rPr>
          <w:lang w:val="nl-NL"/>
        </w:rPr>
        <w:t xml:space="preserve"> gebruikt, dat de andere </w:t>
      </w:r>
      <w:proofErr w:type="spellStart"/>
      <w:r>
        <w:rPr>
          <w:lang w:val="nl-NL"/>
        </w:rPr>
        <w:t>slicer</w:t>
      </w:r>
      <w:proofErr w:type="spellEnd"/>
      <w:r>
        <w:rPr>
          <w:lang w:val="nl-NL"/>
        </w:rPr>
        <w:t xml:space="preserve"> op de tweede pagina dezelfde waarde krijgt.</w:t>
      </w:r>
    </w:p>
    <w:p w14:paraId="293E303D" w14:textId="447F980B" w:rsidR="007357CF" w:rsidRDefault="001E7651" w:rsidP="00472E61">
      <w:pPr>
        <w:rPr>
          <w:lang w:val="nl-NL"/>
        </w:rPr>
      </w:pPr>
      <w:r w:rsidRPr="001E7651">
        <w:rPr>
          <w:noProof/>
          <w:lang w:val="nl-NL"/>
        </w:rPr>
        <w:drawing>
          <wp:inline distT="0" distB="0" distL="0" distR="0" wp14:anchorId="6DF8A40D" wp14:editId="1F4111D0">
            <wp:extent cx="2901043" cy="1166348"/>
            <wp:effectExtent l="0" t="0" r="0" b="0"/>
            <wp:docPr id="193796892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68922" name="Picture 1" descr="A screenshot of a computer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12813" cy="117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00E7" w14:textId="08BA4495" w:rsidR="00770372" w:rsidRDefault="000B6EC2" w:rsidP="00472E61">
      <w:pPr>
        <w:rPr>
          <w:lang w:val="nl-NL"/>
        </w:rPr>
      </w:pPr>
      <w:r>
        <w:rPr>
          <w:lang w:val="nl-NL"/>
        </w:rPr>
        <w:t>Het resultaat is nu dit:</w:t>
      </w:r>
      <w:r>
        <w:rPr>
          <w:lang w:val="nl-NL"/>
        </w:rPr>
        <w:br/>
      </w:r>
      <w:r w:rsidRPr="000B6EC2">
        <w:rPr>
          <w:noProof/>
          <w:lang w:val="nl-NL"/>
        </w:rPr>
        <w:drawing>
          <wp:inline distT="0" distB="0" distL="0" distR="0" wp14:anchorId="6CE5B742" wp14:editId="6C109534">
            <wp:extent cx="5921253" cy="1577477"/>
            <wp:effectExtent l="0" t="0" r="3810" b="3810"/>
            <wp:docPr id="1463769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6993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7013" w14:textId="77777777" w:rsidR="00464568" w:rsidRPr="00464568" w:rsidRDefault="0092565E" w:rsidP="00464568">
      <w:pPr>
        <w:rPr>
          <w:lang w:val="nl-NL"/>
        </w:rPr>
      </w:pPr>
      <w:r>
        <w:rPr>
          <w:lang w:val="nl-NL"/>
        </w:rPr>
        <w:t xml:space="preserve">Pas de formule voor naar betaaldatum aan. </w:t>
      </w:r>
      <w:r w:rsidR="00464568">
        <w:rPr>
          <w:lang w:val="nl-NL"/>
        </w:rPr>
        <w:br/>
      </w:r>
      <w:r w:rsidR="00464568" w:rsidRPr="00464568">
        <w:rPr>
          <w:lang w:val="nl-NL"/>
        </w:rPr>
        <w:t xml:space="preserve">Aantal Inschrijvingen naar Betaaldatum = </w:t>
      </w:r>
    </w:p>
    <w:p w14:paraId="3C7B5B79" w14:textId="77777777" w:rsidR="00464568" w:rsidRPr="00464568" w:rsidRDefault="00464568" w:rsidP="00464568">
      <w:pPr>
        <w:rPr>
          <w:lang w:val="nl-NL"/>
        </w:rPr>
      </w:pPr>
      <w:r w:rsidRPr="00464568">
        <w:rPr>
          <w:lang w:val="nl-NL"/>
        </w:rPr>
        <w:t>CALCULATE(</w:t>
      </w:r>
    </w:p>
    <w:p w14:paraId="6371113D" w14:textId="77777777" w:rsidR="00464568" w:rsidRPr="00464568" w:rsidRDefault="00464568" w:rsidP="00464568">
      <w:pPr>
        <w:rPr>
          <w:lang w:val="nl-NL"/>
        </w:rPr>
      </w:pPr>
      <w:r w:rsidRPr="00464568">
        <w:rPr>
          <w:lang w:val="nl-NL"/>
        </w:rPr>
        <w:t>        [Aantal Inschrijvingen],</w:t>
      </w:r>
    </w:p>
    <w:p w14:paraId="03AF3AAA" w14:textId="77777777" w:rsidR="00464568" w:rsidRPr="00464568" w:rsidRDefault="00464568" w:rsidP="00464568">
      <w:pPr>
        <w:rPr>
          <w:lang w:val="nl-NL"/>
        </w:rPr>
      </w:pPr>
      <w:r w:rsidRPr="00464568">
        <w:rPr>
          <w:lang w:val="nl-NL"/>
        </w:rPr>
        <w:t>        USERELATIONSHIP(Inschrijving[</w:t>
      </w:r>
      <w:proofErr w:type="spellStart"/>
      <w:r w:rsidRPr="00464568">
        <w:rPr>
          <w:lang w:val="nl-NL"/>
        </w:rPr>
        <w:t>BetalingsDatum</w:t>
      </w:r>
      <w:proofErr w:type="spellEnd"/>
      <w:r w:rsidRPr="00464568">
        <w:rPr>
          <w:lang w:val="nl-NL"/>
        </w:rPr>
        <w:t>], 'Date'[Date]),</w:t>
      </w:r>
    </w:p>
    <w:p w14:paraId="746A35A4" w14:textId="77777777" w:rsidR="00464568" w:rsidRPr="00464568" w:rsidRDefault="00464568" w:rsidP="00464568">
      <w:pPr>
        <w:rPr>
          <w:lang w:val="nl-NL"/>
        </w:rPr>
      </w:pPr>
      <w:r w:rsidRPr="00464568">
        <w:rPr>
          <w:lang w:val="nl-NL"/>
        </w:rPr>
        <w:t>        FILTER('Date', 'Date'[Date] &lt;&gt; BLANK()</w:t>
      </w:r>
    </w:p>
    <w:p w14:paraId="2998C306" w14:textId="77777777" w:rsidR="00464568" w:rsidRPr="00464568" w:rsidRDefault="00464568" w:rsidP="00464568">
      <w:pPr>
        <w:rPr>
          <w:lang w:val="nl-NL"/>
        </w:rPr>
      </w:pPr>
      <w:r w:rsidRPr="00464568">
        <w:rPr>
          <w:lang w:val="nl-NL"/>
        </w:rPr>
        <w:t>))</w:t>
      </w:r>
    </w:p>
    <w:p w14:paraId="16B1D1DF" w14:textId="01C1C084" w:rsidR="000B6EC2" w:rsidRDefault="00464568" w:rsidP="00472E61">
      <w:pPr>
        <w:rPr>
          <w:lang w:val="nl-NL"/>
        </w:rPr>
      </w:pPr>
      <w:r>
        <w:rPr>
          <w:lang w:val="nl-NL"/>
        </w:rPr>
        <w:t>Door nog een filter op datum toe te voegen sluiten we de inschrijvingen zonder betalingen uit.</w:t>
      </w:r>
    </w:p>
    <w:p w14:paraId="5B050EAB" w14:textId="6579F9F3" w:rsidR="000B6EC2" w:rsidRDefault="00B82D1D" w:rsidP="00472E61">
      <w:pPr>
        <w:rPr>
          <w:lang w:val="nl-NL"/>
        </w:rPr>
      </w:pPr>
      <w:r w:rsidRPr="00B82D1D">
        <w:rPr>
          <w:noProof/>
          <w:lang w:val="nl-NL"/>
        </w:rPr>
        <w:lastRenderedPageBreak/>
        <w:drawing>
          <wp:inline distT="0" distB="0" distL="0" distR="0" wp14:anchorId="1376DC8F" wp14:editId="3832B1B7">
            <wp:extent cx="4938188" cy="1120237"/>
            <wp:effectExtent l="0" t="0" r="0" b="3810"/>
            <wp:docPr id="813121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2164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6FBB" w14:textId="77777777" w:rsidR="00B82D1D" w:rsidRDefault="00B82D1D" w:rsidP="00472E61">
      <w:pPr>
        <w:rPr>
          <w:lang w:val="nl-NL"/>
        </w:rPr>
      </w:pPr>
    </w:p>
    <w:p w14:paraId="06C0853D" w14:textId="77777777" w:rsidR="00B82D1D" w:rsidRDefault="00B82D1D" w:rsidP="00472E61">
      <w:pPr>
        <w:rPr>
          <w:lang w:val="nl-NL"/>
        </w:rPr>
      </w:pPr>
    </w:p>
    <w:p w14:paraId="2E15A801" w14:textId="77777777" w:rsidR="005B6E23" w:rsidRDefault="005B6E23" w:rsidP="00472E61">
      <w:pPr>
        <w:rPr>
          <w:lang w:val="nl-NL"/>
        </w:rPr>
      </w:pPr>
    </w:p>
    <w:p w14:paraId="5582A358" w14:textId="77777777" w:rsidR="00D05816" w:rsidRPr="00472E61" w:rsidRDefault="00D05816" w:rsidP="00472E61">
      <w:pPr>
        <w:rPr>
          <w:lang w:val="nl-NL"/>
        </w:rPr>
      </w:pPr>
    </w:p>
    <w:p w14:paraId="22F7433D" w14:textId="30E92EAA" w:rsidR="006933B4" w:rsidRPr="000F02A6" w:rsidRDefault="006933B4" w:rsidP="006933B4">
      <w:pPr>
        <w:pStyle w:val="Heading3"/>
        <w:rPr>
          <w:lang w:val="nl-NL"/>
        </w:rPr>
      </w:pPr>
      <w:proofErr w:type="spellStart"/>
      <w:r w:rsidRPr="000F02A6">
        <w:rPr>
          <w:lang w:val="nl-NL"/>
        </w:rPr>
        <w:t>Calculation</w:t>
      </w:r>
      <w:proofErr w:type="spellEnd"/>
      <w:r w:rsidRPr="000F02A6">
        <w:rPr>
          <w:lang w:val="nl-NL"/>
        </w:rPr>
        <w:t xml:space="preserve"> </w:t>
      </w:r>
      <w:proofErr w:type="spellStart"/>
      <w:r w:rsidRPr="000F02A6">
        <w:rPr>
          <w:lang w:val="nl-NL"/>
        </w:rPr>
        <w:t>Groups</w:t>
      </w:r>
      <w:proofErr w:type="spellEnd"/>
    </w:p>
    <w:p w14:paraId="62E0E19C" w14:textId="5B172DB5" w:rsidR="00FB4865" w:rsidRDefault="00FB4865" w:rsidP="00FB4865">
      <w:pPr>
        <w:rPr>
          <w:lang w:val="nl-NL"/>
        </w:rPr>
      </w:pPr>
      <w:r>
        <w:rPr>
          <w:lang w:val="nl-NL"/>
        </w:rPr>
        <w:t xml:space="preserve">We hebben nu een aantal </w:t>
      </w:r>
      <w:proofErr w:type="spellStart"/>
      <w:r>
        <w:rPr>
          <w:lang w:val="nl-NL"/>
        </w:rPr>
        <w:t>Measures</w:t>
      </w:r>
      <w:proofErr w:type="spellEnd"/>
      <w:r>
        <w:rPr>
          <w:lang w:val="nl-NL"/>
        </w:rPr>
        <w:t xml:space="preserve"> gemaakt zoals aantal inschrijvingen en aantal betalingen. Vaak is de wens om deze te laten zien in vergelijking met vorig jaar, </w:t>
      </w:r>
      <w:r w:rsidR="00B82D1D">
        <w:rPr>
          <w:lang w:val="nl-NL"/>
        </w:rPr>
        <w:t xml:space="preserve">met een </w:t>
      </w:r>
      <w:r>
        <w:rPr>
          <w:lang w:val="nl-NL"/>
        </w:rPr>
        <w:t xml:space="preserve">percentuele afwijking en absolute afwijking. Als je voor iedere </w:t>
      </w:r>
      <w:proofErr w:type="spellStart"/>
      <w:r>
        <w:rPr>
          <w:lang w:val="nl-NL"/>
        </w:rPr>
        <w:t>measure</w:t>
      </w:r>
      <w:proofErr w:type="spellEnd"/>
      <w:r>
        <w:rPr>
          <w:lang w:val="nl-NL"/>
        </w:rPr>
        <w:t xml:space="preserve"> dat moet doen heb je heel veel </w:t>
      </w:r>
      <w:proofErr w:type="spellStart"/>
      <w:r>
        <w:rPr>
          <w:lang w:val="nl-NL"/>
        </w:rPr>
        <w:t>measures</w:t>
      </w:r>
      <w:proofErr w:type="spellEnd"/>
      <w:r>
        <w:rPr>
          <w:lang w:val="nl-NL"/>
        </w:rPr>
        <w:t xml:space="preserve"> nodig. Met </w:t>
      </w:r>
      <w:proofErr w:type="spellStart"/>
      <w:r>
        <w:rPr>
          <w:lang w:val="nl-NL"/>
        </w:rPr>
        <w:t>calculation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groups</w:t>
      </w:r>
      <w:proofErr w:type="spellEnd"/>
      <w:r>
        <w:rPr>
          <w:lang w:val="nl-NL"/>
        </w:rPr>
        <w:t xml:space="preserve"> kunnen we die berekening uitvoeren op iedere </w:t>
      </w:r>
      <w:proofErr w:type="spellStart"/>
      <w:r>
        <w:rPr>
          <w:lang w:val="nl-NL"/>
        </w:rPr>
        <w:t>measure</w:t>
      </w:r>
      <w:proofErr w:type="spellEnd"/>
      <w:r>
        <w:rPr>
          <w:lang w:val="nl-NL"/>
        </w:rPr>
        <w:t xml:space="preserve">. De tabel die </w:t>
      </w:r>
      <w:proofErr w:type="spellStart"/>
      <w:r>
        <w:rPr>
          <w:lang w:val="nl-NL"/>
        </w:rPr>
        <w:t>onstaat</w:t>
      </w:r>
      <w:proofErr w:type="spellEnd"/>
      <w:r>
        <w:rPr>
          <w:lang w:val="nl-NL"/>
        </w:rPr>
        <w:t xml:space="preserve"> kun je dan gebruiken als iedere andere tabel.</w:t>
      </w:r>
      <w:r w:rsidR="00A96117">
        <w:rPr>
          <w:lang w:val="nl-NL"/>
        </w:rPr>
        <w:t xml:space="preserve"> Het voordeel is dat we met 10 </w:t>
      </w:r>
      <w:proofErr w:type="spellStart"/>
      <w:r w:rsidR="00A96117">
        <w:rPr>
          <w:lang w:val="nl-NL"/>
        </w:rPr>
        <w:t>measures</w:t>
      </w:r>
      <w:proofErr w:type="spellEnd"/>
      <w:r w:rsidR="00A96117">
        <w:rPr>
          <w:lang w:val="nl-NL"/>
        </w:rPr>
        <w:t xml:space="preserve"> en 5 </w:t>
      </w:r>
      <w:proofErr w:type="spellStart"/>
      <w:r w:rsidR="00A96117">
        <w:rPr>
          <w:lang w:val="nl-NL"/>
        </w:rPr>
        <w:t>calculation</w:t>
      </w:r>
      <w:proofErr w:type="spellEnd"/>
      <w:r w:rsidR="00A96117">
        <w:rPr>
          <w:lang w:val="nl-NL"/>
        </w:rPr>
        <w:t xml:space="preserve"> items 50 </w:t>
      </w:r>
      <w:proofErr w:type="spellStart"/>
      <w:r w:rsidR="00A96117">
        <w:rPr>
          <w:lang w:val="nl-NL"/>
        </w:rPr>
        <w:t>measues</w:t>
      </w:r>
      <w:proofErr w:type="spellEnd"/>
      <w:r w:rsidR="00A96117">
        <w:rPr>
          <w:lang w:val="nl-NL"/>
        </w:rPr>
        <w:t xml:space="preserve"> kunnen weergeven zonder dat we ze alle 50 moeten aanmaken.</w:t>
      </w:r>
    </w:p>
    <w:p w14:paraId="784196FF" w14:textId="683BFC61" w:rsidR="00FB4865" w:rsidRDefault="00FB4865" w:rsidP="00EE43F6">
      <w:pPr>
        <w:rPr>
          <w:lang w:val="nl-NL"/>
        </w:rPr>
      </w:pPr>
    </w:p>
    <w:p w14:paraId="63D41601" w14:textId="43D2DC5B" w:rsidR="00FB4865" w:rsidRPr="00545D26" w:rsidRDefault="00FB4865" w:rsidP="00545D26">
      <w:pPr>
        <w:pStyle w:val="ListParagraph"/>
        <w:numPr>
          <w:ilvl w:val="0"/>
          <w:numId w:val="30"/>
        </w:numPr>
        <w:rPr>
          <w:lang w:val="nl-NL"/>
        </w:rPr>
      </w:pPr>
      <w:r w:rsidRPr="00545D26">
        <w:rPr>
          <w:lang w:val="nl-NL"/>
        </w:rPr>
        <w:t>Ga naar Model View.</w:t>
      </w:r>
    </w:p>
    <w:p w14:paraId="7478C27B" w14:textId="66910BA9" w:rsidR="00FB4865" w:rsidRPr="00545D26" w:rsidRDefault="00585185" w:rsidP="00545D26">
      <w:pPr>
        <w:pStyle w:val="ListParagraph"/>
        <w:numPr>
          <w:ilvl w:val="0"/>
          <w:numId w:val="30"/>
        </w:numPr>
        <w:rPr>
          <w:lang w:val="nl-NL"/>
        </w:rPr>
      </w:pPr>
      <w:r w:rsidRPr="00545D26">
        <w:rPr>
          <w:lang w:val="nl-NL"/>
        </w:rPr>
        <w:t>Aan de rechterkant</w:t>
      </w:r>
      <w:r w:rsidR="0018731A">
        <w:rPr>
          <w:lang w:val="nl-NL"/>
        </w:rPr>
        <w:t xml:space="preserve"> in de data </w:t>
      </w:r>
      <w:proofErr w:type="spellStart"/>
      <w:r w:rsidR="0018731A">
        <w:rPr>
          <w:lang w:val="nl-NL"/>
        </w:rPr>
        <w:t>pane</w:t>
      </w:r>
      <w:proofErr w:type="spellEnd"/>
      <w:r w:rsidRPr="00545D26">
        <w:rPr>
          <w:lang w:val="nl-NL"/>
        </w:rPr>
        <w:t>, kies de tab “Model”</w:t>
      </w:r>
    </w:p>
    <w:p w14:paraId="574D4BB4" w14:textId="1514FCA5" w:rsidR="00585185" w:rsidRPr="00CE2F46" w:rsidRDefault="00D51C09" w:rsidP="00545D26">
      <w:pPr>
        <w:pStyle w:val="ListParagraph"/>
        <w:numPr>
          <w:ilvl w:val="0"/>
          <w:numId w:val="30"/>
        </w:numPr>
        <w:rPr>
          <w:lang w:val="nl-NL"/>
        </w:rPr>
      </w:pPr>
      <w:r w:rsidRPr="00CE2F46">
        <w:rPr>
          <w:lang w:val="nl-NL"/>
        </w:rPr>
        <w:t xml:space="preserve">Selecteer New </w:t>
      </w:r>
      <w:proofErr w:type="spellStart"/>
      <w:r w:rsidRPr="00CE2F46">
        <w:rPr>
          <w:lang w:val="nl-NL"/>
        </w:rPr>
        <w:t>Calculation</w:t>
      </w:r>
      <w:proofErr w:type="spellEnd"/>
      <w:r w:rsidRPr="00CE2F46">
        <w:rPr>
          <w:lang w:val="nl-NL"/>
        </w:rPr>
        <w:t xml:space="preserve"> Group</w:t>
      </w:r>
      <w:r w:rsidR="00CE2F46" w:rsidRPr="00CE2F46">
        <w:rPr>
          <w:lang w:val="nl-NL"/>
        </w:rPr>
        <w:t>, Deze optie is beschikbaa</w:t>
      </w:r>
      <w:r w:rsidR="00CE2F46">
        <w:rPr>
          <w:lang w:val="nl-NL"/>
        </w:rPr>
        <w:t xml:space="preserve">r </w:t>
      </w:r>
      <w:r w:rsidR="00CE2F46" w:rsidRPr="00545D26">
        <w:rPr>
          <w:lang w:val="nl-NL"/>
        </w:rPr>
        <w:t xml:space="preserve">Bij het item </w:t>
      </w:r>
      <w:proofErr w:type="spellStart"/>
      <w:r w:rsidR="00CE2F46" w:rsidRPr="00545D26">
        <w:rPr>
          <w:lang w:val="nl-NL"/>
        </w:rPr>
        <w:t>Calculation</w:t>
      </w:r>
      <w:proofErr w:type="spellEnd"/>
      <w:r w:rsidR="00CE2F46" w:rsidRPr="00545D26">
        <w:rPr>
          <w:lang w:val="nl-NL"/>
        </w:rPr>
        <w:t xml:space="preserve"> </w:t>
      </w:r>
      <w:proofErr w:type="spellStart"/>
      <w:r w:rsidR="00CE2F46" w:rsidRPr="00545D26">
        <w:rPr>
          <w:lang w:val="nl-NL"/>
        </w:rPr>
        <w:t>Groups</w:t>
      </w:r>
      <w:proofErr w:type="spellEnd"/>
      <w:r w:rsidR="00CE2F46" w:rsidRPr="00545D26">
        <w:rPr>
          <w:lang w:val="nl-NL"/>
        </w:rPr>
        <w:t>, bij de puntjes</w:t>
      </w:r>
      <w:r w:rsidR="00CE2F46">
        <w:rPr>
          <w:lang w:val="nl-NL"/>
        </w:rPr>
        <w:t xml:space="preserve"> rechts van het woord.</w:t>
      </w:r>
    </w:p>
    <w:p w14:paraId="5ED13F4E" w14:textId="38259F04" w:rsidR="00545D26" w:rsidRPr="00545D26" w:rsidRDefault="00545D26" w:rsidP="00545D26">
      <w:pPr>
        <w:pStyle w:val="ListParagraph"/>
        <w:numPr>
          <w:ilvl w:val="0"/>
          <w:numId w:val="30"/>
        </w:numPr>
        <w:rPr>
          <w:lang w:val="nl-NL"/>
        </w:rPr>
      </w:pPr>
      <w:r w:rsidRPr="00545D26">
        <w:rPr>
          <w:lang w:val="nl-NL"/>
        </w:rPr>
        <w:t xml:space="preserve">Je krijgt de volgende waarschuwing. Klik op </w:t>
      </w:r>
      <w:r w:rsidR="00260CD7">
        <w:rPr>
          <w:lang w:val="nl-NL"/>
        </w:rPr>
        <w:t>Yes</w:t>
      </w:r>
      <w:r>
        <w:rPr>
          <w:lang w:val="nl-NL"/>
        </w:rPr>
        <w:br/>
      </w:r>
      <w:r w:rsidRPr="00545D26">
        <w:rPr>
          <w:noProof/>
          <w:lang w:val="nl-NL"/>
        </w:rPr>
        <w:drawing>
          <wp:inline distT="0" distB="0" distL="0" distR="0" wp14:anchorId="72A5F6B5" wp14:editId="63F66933">
            <wp:extent cx="3711262" cy="1562235"/>
            <wp:effectExtent l="0" t="0" r="3810" b="0"/>
            <wp:docPr id="1001390841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90841" name="Afbeelding 1" descr="Afbeelding met tekst, schermopname, Lettertype&#10;&#10;Automatisch gegenereerde beschrijvi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NL"/>
        </w:rPr>
        <w:br/>
      </w:r>
    </w:p>
    <w:p w14:paraId="0FA23036" w14:textId="187C2271" w:rsidR="00050F96" w:rsidRDefault="00050F96" w:rsidP="00545D26">
      <w:pPr>
        <w:pStyle w:val="ListParagraph"/>
        <w:numPr>
          <w:ilvl w:val="0"/>
          <w:numId w:val="30"/>
        </w:numPr>
        <w:rPr>
          <w:lang w:val="nl-NL"/>
        </w:rPr>
      </w:pPr>
      <w:r>
        <w:rPr>
          <w:lang w:val="nl-NL"/>
        </w:rPr>
        <w:t xml:space="preserve">Aan de rechterkant zie je een nieuwe </w:t>
      </w:r>
      <w:proofErr w:type="spellStart"/>
      <w:r>
        <w:rPr>
          <w:lang w:val="nl-NL"/>
        </w:rPr>
        <w:t>Calculation</w:t>
      </w:r>
      <w:proofErr w:type="spellEnd"/>
      <w:r>
        <w:rPr>
          <w:lang w:val="nl-NL"/>
        </w:rPr>
        <w:t xml:space="preserve"> Group</w:t>
      </w:r>
      <w:r>
        <w:rPr>
          <w:lang w:val="nl-NL"/>
        </w:rPr>
        <w:br/>
      </w:r>
      <w:r w:rsidR="00A44FCC" w:rsidRPr="00A44FCC">
        <w:rPr>
          <w:noProof/>
          <w:lang w:val="nl-NL"/>
        </w:rPr>
        <w:drawing>
          <wp:inline distT="0" distB="0" distL="0" distR="0" wp14:anchorId="6D420A50" wp14:editId="246899E7">
            <wp:extent cx="2118544" cy="1120237"/>
            <wp:effectExtent l="0" t="0" r="0" b="3810"/>
            <wp:docPr id="1977911713" name="Afbeelding 1" descr="Afbeelding met tekst, schermopname, Lettertype, 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11713" name="Afbeelding 1" descr="Afbeelding met tekst, schermopname, Lettertype, wit&#10;&#10;Automatisch gegenereerde beschrijvi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NL"/>
        </w:rPr>
        <w:br/>
      </w:r>
    </w:p>
    <w:p w14:paraId="03D73D5F" w14:textId="1E98057F" w:rsidR="00A44FCC" w:rsidRDefault="00A44FCC" w:rsidP="00545D26">
      <w:pPr>
        <w:pStyle w:val="ListParagraph"/>
        <w:numPr>
          <w:ilvl w:val="0"/>
          <w:numId w:val="30"/>
        </w:numPr>
        <w:rPr>
          <w:lang w:val="nl-NL"/>
        </w:rPr>
      </w:pPr>
      <w:r>
        <w:rPr>
          <w:lang w:val="nl-NL"/>
        </w:rPr>
        <w:lastRenderedPageBreak/>
        <w:t xml:space="preserve">Hernoem de </w:t>
      </w:r>
      <w:proofErr w:type="spellStart"/>
      <w:r>
        <w:rPr>
          <w:lang w:val="nl-NL"/>
        </w:rPr>
        <w:t>Calculation</w:t>
      </w:r>
      <w:proofErr w:type="spellEnd"/>
      <w:r>
        <w:rPr>
          <w:lang w:val="nl-NL"/>
        </w:rPr>
        <w:t xml:space="preserve"> Group naar </w:t>
      </w:r>
      <w:proofErr w:type="spellStart"/>
      <w:r>
        <w:rPr>
          <w:lang w:val="nl-NL"/>
        </w:rPr>
        <w:t>Tijdscenarios</w:t>
      </w:r>
      <w:proofErr w:type="spellEnd"/>
      <w:r w:rsidR="00177A9F">
        <w:rPr>
          <w:lang w:val="nl-NL"/>
        </w:rPr>
        <w:t xml:space="preserve"> en de column naar Scenario</w:t>
      </w:r>
    </w:p>
    <w:p w14:paraId="4ACBF6D2" w14:textId="77777777" w:rsidR="001C799D" w:rsidRDefault="001C799D" w:rsidP="00545D26">
      <w:pPr>
        <w:pStyle w:val="ListParagraph"/>
        <w:numPr>
          <w:ilvl w:val="0"/>
          <w:numId w:val="30"/>
        </w:numPr>
        <w:rPr>
          <w:lang w:val="nl-NL"/>
        </w:rPr>
      </w:pPr>
      <w:r>
        <w:rPr>
          <w:lang w:val="nl-NL"/>
        </w:rPr>
        <w:t xml:space="preserve">Selecteer de eerste </w:t>
      </w:r>
      <w:proofErr w:type="spellStart"/>
      <w:r>
        <w:rPr>
          <w:lang w:val="nl-NL"/>
        </w:rPr>
        <w:t>calculation</w:t>
      </w:r>
      <w:proofErr w:type="spellEnd"/>
      <w:r>
        <w:rPr>
          <w:lang w:val="nl-NL"/>
        </w:rPr>
        <w:t xml:space="preserve"> Item</w:t>
      </w:r>
    </w:p>
    <w:p w14:paraId="703BD3F3" w14:textId="765599CA" w:rsidR="001C799D" w:rsidRDefault="001C799D" w:rsidP="00545D26">
      <w:pPr>
        <w:pStyle w:val="ListParagraph"/>
        <w:numPr>
          <w:ilvl w:val="0"/>
          <w:numId w:val="30"/>
        </w:numPr>
        <w:rPr>
          <w:lang w:val="nl-NL"/>
        </w:rPr>
      </w:pPr>
      <w:r>
        <w:rPr>
          <w:lang w:val="nl-NL"/>
        </w:rPr>
        <w:t xml:space="preserve">Je ziet deze DAX code staan : </w:t>
      </w:r>
      <w:r>
        <w:rPr>
          <w:lang w:val="nl-NL"/>
        </w:rPr>
        <w:br/>
      </w:r>
      <w:r w:rsidR="0031721C" w:rsidRPr="0031721C">
        <w:rPr>
          <w:noProof/>
          <w:lang w:val="nl-NL"/>
        </w:rPr>
        <w:drawing>
          <wp:inline distT="0" distB="0" distL="0" distR="0" wp14:anchorId="22B11942" wp14:editId="7F22C420">
            <wp:extent cx="4115157" cy="358171"/>
            <wp:effectExtent l="0" t="0" r="0" b="3810"/>
            <wp:docPr id="277698344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983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21C">
        <w:rPr>
          <w:lang w:val="nl-NL"/>
        </w:rPr>
        <w:br/>
        <w:t xml:space="preserve">SELECTEDMEASURE() is een DAX functie die verwijst naar de </w:t>
      </w:r>
      <w:proofErr w:type="spellStart"/>
      <w:r w:rsidR="0031721C">
        <w:rPr>
          <w:lang w:val="nl-NL"/>
        </w:rPr>
        <w:t>measure</w:t>
      </w:r>
      <w:proofErr w:type="spellEnd"/>
      <w:r w:rsidR="0031721C">
        <w:rPr>
          <w:lang w:val="nl-NL"/>
        </w:rPr>
        <w:t xml:space="preserve"> die je in een </w:t>
      </w:r>
      <w:proofErr w:type="spellStart"/>
      <w:r w:rsidR="0031721C">
        <w:rPr>
          <w:lang w:val="nl-NL"/>
        </w:rPr>
        <w:t>visual</w:t>
      </w:r>
      <w:proofErr w:type="spellEnd"/>
      <w:r w:rsidR="0031721C">
        <w:rPr>
          <w:lang w:val="nl-NL"/>
        </w:rPr>
        <w:t xml:space="preserve"> gebruikt</w:t>
      </w:r>
      <w:r w:rsidR="00830C93">
        <w:rPr>
          <w:lang w:val="nl-NL"/>
        </w:rPr>
        <w:t xml:space="preserve">. Dat kan iedere </w:t>
      </w:r>
      <w:proofErr w:type="spellStart"/>
      <w:r w:rsidR="00830C93">
        <w:rPr>
          <w:lang w:val="nl-NL"/>
        </w:rPr>
        <w:t>measure</w:t>
      </w:r>
      <w:proofErr w:type="spellEnd"/>
      <w:r w:rsidR="00830C93">
        <w:rPr>
          <w:lang w:val="nl-NL"/>
        </w:rPr>
        <w:t xml:space="preserve"> zijn.</w:t>
      </w:r>
      <w:r>
        <w:rPr>
          <w:lang w:val="nl-NL"/>
        </w:rPr>
        <w:br/>
      </w:r>
    </w:p>
    <w:p w14:paraId="0EDBD036" w14:textId="6510E852" w:rsidR="000E4667" w:rsidRDefault="001F1706" w:rsidP="00545D26">
      <w:pPr>
        <w:pStyle w:val="ListParagraph"/>
        <w:numPr>
          <w:ilvl w:val="0"/>
          <w:numId w:val="30"/>
        </w:numPr>
        <w:rPr>
          <w:lang w:val="nl-NL"/>
        </w:rPr>
      </w:pPr>
      <w:r>
        <w:rPr>
          <w:lang w:val="nl-NL"/>
        </w:rPr>
        <w:t xml:space="preserve">Via de puntjes aan de rechterkant van </w:t>
      </w:r>
      <w:proofErr w:type="spellStart"/>
      <w:r>
        <w:rPr>
          <w:lang w:val="nl-NL"/>
        </w:rPr>
        <w:t>Calculation</w:t>
      </w:r>
      <w:proofErr w:type="spellEnd"/>
      <w:r>
        <w:rPr>
          <w:lang w:val="nl-NL"/>
        </w:rPr>
        <w:t xml:space="preserve"> Item kun je </w:t>
      </w:r>
      <w:r w:rsidR="000E4667">
        <w:rPr>
          <w:lang w:val="nl-NL"/>
        </w:rPr>
        <w:t>een item toevoegen</w:t>
      </w:r>
      <w:r w:rsidR="000E4667">
        <w:rPr>
          <w:lang w:val="nl-NL"/>
        </w:rPr>
        <w:br/>
      </w:r>
      <w:r w:rsidR="000E4667">
        <w:rPr>
          <w:lang w:val="nl-NL"/>
        </w:rPr>
        <w:br/>
      </w:r>
    </w:p>
    <w:p w14:paraId="345BD178" w14:textId="77777777" w:rsidR="00D44582" w:rsidRDefault="000E4667" w:rsidP="00D44582">
      <w:pPr>
        <w:pStyle w:val="ListParagraph"/>
        <w:numPr>
          <w:ilvl w:val="0"/>
          <w:numId w:val="30"/>
        </w:numPr>
        <w:rPr>
          <w:lang w:val="nl-NL"/>
        </w:rPr>
      </w:pPr>
      <w:r>
        <w:rPr>
          <w:lang w:val="nl-NL"/>
        </w:rPr>
        <w:t xml:space="preserve">Voeg de volgende Items toe : </w:t>
      </w:r>
    </w:p>
    <w:p w14:paraId="4E9F0F3F" w14:textId="77777777" w:rsidR="0005562E" w:rsidRPr="0005562E" w:rsidRDefault="0005562E" w:rsidP="0005562E">
      <w:pPr>
        <w:pStyle w:val="ListParagraph"/>
        <w:numPr>
          <w:ilvl w:val="0"/>
          <w:numId w:val="30"/>
        </w:numPr>
        <w:shd w:val="clear" w:color="auto" w:fill="FFFFFF"/>
        <w:spacing w:before="0"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</w:pPr>
      <w:r w:rsidRPr="0005562E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Huidig = </w:t>
      </w:r>
      <w:r w:rsidRPr="0005562E">
        <w:rPr>
          <w:rFonts w:ascii="Consolas" w:eastAsia="Times New Roman" w:hAnsi="Consolas" w:cs="Times New Roman"/>
          <w:color w:val="3165BB"/>
          <w:sz w:val="18"/>
          <w:szCs w:val="18"/>
          <w:lang w:val="nl-NL" w:eastAsia="nl-NL"/>
        </w:rPr>
        <w:t>SELECTEDMEASURE</w:t>
      </w:r>
      <w:r w:rsidRPr="0005562E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>()</w:t>
      </w:r>
    </w:p>
    <w:p w14:paraId="3E2B3031" w14:textId="77777777" w:rsidR="0005562E" w:rsidRDefault="0005562E" w:rsidP="0005562E">
      <w:pPr>
        <w:pStyle w:val="ListParagraph"/>
        <w:numPr>
          <w:ilvl w:val="0"/>
          <w:numId w:val="30"/>
        </w:numPr>
        <w:shd w:val="clear" w:color="auto" w:fill="FFFFFF"/>
        <w:spacing w:before="0"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</w:pPr>
      <w:proofErr w:type="spellStart"/>
      <w:r w:rsidRPr="0005562E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>Vorig</w:t>
      </w:r>
      <w:proofErr w:type="spellEnd"/>
      <w:r w:rsidRPr="0005562E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 xml:space="preserve"> Jaar = </w:t>
      </w:r>
      <w:r w:rsidRPr="0005562E">
        <w:rPr>
          <w:rFonts w:ascii="Consolas" w:eastAsia="Times New Roman" w:hAnsi="Consolas" w:cs="Times New Roman"/>
          <w:color w:val="3165BB"/>
          <w:sz w:val="18"/>
          <w:szCs w:val="18"/>
          <w:lang w:eastAsia="nl-NL"/>
        </w:rPr>
        <w:t>CALCULATE</w:t>
      </w:r>
      <w:r w:rsidRPr="0005562E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>(</w:t>
      </w:r>
      <w:r w:rsidRPr="0005562E">
        <w:rPr>
          <w:rFonts w:ascii="Consolas" w:eastAsia="Times New Roman" w:hAnsi="Consolas" w:cs="Times New Roman"/>
          <w:color w:val="3165BB"/>
          <w:sz w:val="18"/>
          <w:szCs w:val="18"/>
          <w:lang w:eastAsia="nl-NL"/>
        </w:rPr>
        <w:t>SELECTEDMEASURE</w:t>
      </w:r>
      <w:r w:rsidRPr="0005562E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 xml:space="preserve">(), </w:t>
      </w:r>
      <w:r w:rsidRPr="0005562E">
        <w:rPr>
          <w:rFonts w:ascii="Consolas" w:eastAsia="Times New Roman" w:hAnsi="Consolas" w:cs="Times New Roman"/>
          <w:color w:val="3165BB"/>
          <w:sz w:val="18"/>
          <w:szCs w:val="18"/>
          <w:lang w:eastAsia="nl-NL"/>
        </w:rPr>
        <w:t>SAMEPERIODLASTYEAR</w:t>
      </w:r>
      <w:r w:rsidRPr="0005562E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>(</w:t>
      </w:r>
      <w:r w:rsidRPr="0005562E">
        <w:rPr>
          <w:rFonts w:ascii="Consolas" w:eastAsia="Times New Roman" w:hAnsi="Consolas" w:cs="Times New Roman"/>
          <w:color w:val="001080"/>
          <w:sz w:val="18"/>
          <w:szCs w:val="18"/>
          <w:lang w:eastAsia="nl-NL"/>
        </w:rPr>
        <w:t>'Date'[Date]</w:t>
      </w:r>
      <w:r w:rsidRPr="0005562E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>))</w:t>
      </w:r>
    </w:p>
    <w:p w14:paraId="342DE74C" w14:textId="5FFAF1FA" w:rsidR="00202561" w:rsidRPr="00202561" w:rsidRDefault="00202561" w:rsidP="00202561">
      <w:pPr>
        <w:pStyle w:val="ListParagraph"/>
        <w:numPr>
          <w:ilvl w:val="0"/>
          <w:numId w:val="30"/>
        </w:numPr>
        <w:shd w:val="clear" w:color="auto" w:fill="FFFFFF"/>
        <w:spacing w:before="0"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</w:pPr>
      <w:proofErr w:type="spellStart"/>
      <w:r w:rsidRPr="00202561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>Verschil</w:t>
      </w:r>
      <w:proofErr w:type="spellEnd"/>
      <w:r w:rsidRPr="00202561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 xml:space="preserve"> </w:t>
      </w:r>
      <w:proofErr w:type="spellStart"/>
      <w:r w:rsidRPr="00202561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>vorig</w:t>
      </w:r>
      <w:proofErr w:type="spellEnd"/>
      <w:r w:rsidRPr="00202561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 xml:space="preserve"> </w:t>
      </w:r>
      <w:proofErr w:type="spellStart"/>
      <w:r w:rsidRPr="00202561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>jaar</w:t>
      </w:r>
      <w:proofErr w:type="spellEnd"/>
      <w:r w:rsidRPr="00202561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 xml:space="preserve"> = </w:t>
      </w:r>
      <w:r w:rsidRPr="00202561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br/>
      </w:r>
      <w:r w:rsidRPr="00202561">
        <w:rPr>
          <w:rFonts w:ascii="Consolas" w:eastAsia="Times New Roman" w:hAnsi="Consolas" w:cs="Times New Roman"/>
          <w:color w:val="0000FF"/>
          <w:sz w:val="18"/>
          <w:szCs w:val="18"/>
          <w:lang w:eastAsia="nl-NL"/>
        </w:rPr>
        <w:t>VAR</w:t>
      </w:r>
      <w:r w:rsidRPr="00202561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 xml:space="preserve"> </w:t>
      </w:r>
      <w:r w:rsidRPr="00202561">
        <w:rPr>
          <w:rFonts w:ascii="Consolas" w:eastAsia="Times New Roman" w:hAnsi="Consolas" w:cs="Times New Roman"/>
          <w:color w:val="008080"/>
          <w:sz w:val="18"/>
          <w:szCs w:val="18"/>
          <w:lang w:eastAsia="nl-NL"/>
        </w:rPr>
        <w:t>_</w:t>
      </w:r>
      <w:proofErr w:type="spellStart"/>
      <w:r w:rsidRPr="00202561">
        <w:rPr>
          <w:rFonts w:ascii="Consolas" w:eastAsia="Times New Roman" w:hAnsi="Consolas" w:cs="Times New Roman"/>
          <w:color w:val="008080"/>
          <w:sz w:val="18"/>
          <w:szCs w:val="18"/>
          <w:lang w:eastAsia="nl-NL"/>
        </w:rPr>
        <w:t>LastYear</w:t>
      </w:r>
      <w:proofErr w:type="spellEnd"/>
      <w:r w:rsidRPr="00202561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 xml:space="preserve"> = </w:t>
      </w:r>
      <w:r w:rsidRPr="00202561">
        <w:rPr>
          <w:rFonts w:ascii="Consolas" w:eastAsia="Times New Roman" w:hAnsi="Consolas" w:cs="Times New Roman"/>
          <w:color w:val="3165BB"/>
          <w:sz w:val="18"/>
          <w:szCs w:val="18"/>
          <w:lang w:eastAsia="nl-NL"/>
        </w:rPr>
        <w:t>CALCULATE</w:t>
      </w:r>
      <w:r w:rsidRPr="00202561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>(</w:t>
      </w:r>
      <w:r w:rsidRPr="00202561">
        <w:rPr>
          <w:rFonts w:ascii="Consolas" w:eastAsia="Times New Roman" w:hAnsi="Consolas" w:cs="Times New Roman"/>
          <w:color w:val="3165BB"/>
          <w:sz w:val="18"/>
          <w:szCs w:val="18"/>
          <w:lang w:eastAsia="nl-NL"/>
        </w:rPr>
        <w:t>SELECTEDMEASURE</w:t>
      </w:r>
      <w:r w:rsidRPr="00202561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 xml:space="preserve">(), </w:t>
      </w:r>
      <w:r w:rsidRPr="00202561">
        <w:rPr>
          <w:rFonts w:ascii="Consolas" w:eastAsia="Times New Roman" w:hAnsi="Consolas" w:cs="Times New Roman"/>
          <w:color w:val="3165BB"/>
          <w:sz w:val="18"/>
          <w:szCs w:val="18"/>
          <w:lang w:eastAsia="nl-NL"/>
        </w:rPr>
        <w:t>SAMEPERIODLASTYEAR</w:t>
      </w:r>
      <w:r w:rsidRPr="00202561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>(</w:t>
      </w:r>
      <w:r w:rsidRPr="00202561">
        <w:rPr>
          <w:rFonts w:ascii="Consolas" w:eastAsia="Times New Roman" w:hAnsi="Consolas" w:cs="Times New Roman"/>
          <w:color w:val="001080"/>
          <w:sz w:val="18"/>
          <w:szCs w:val="18"/>
          <w:lang w:eastAsia="nl-NL"/>
        </w:rPr>
        <w:t>'Date'[Date]</w:t>
      </w:r>
      <w:r w:rsidRPr="00202561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>))</w:t>
      </w:r>
      <w:r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br/>
      </w:r>
      <w:r w:rsidRPr="00202561">
        <w:rPr>
          <w:rFonts w:ascii="Consolas" w:eastAsia="Times New Roman" w:hAnsi="Consolas" w:cs="Times New Roman"/>
          <w:color w:val="0000FF"/>
          <w:sz w:val="18"/>
          <w:szCs w:val="18"/>
          <w:lang w:eastAsia="nl-NL"/>
        </w:rPr>
        <w:t>VAR</w:t>
      </w:r>
      <w:r w:rsidRPr="00202561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 xml:space="preserve"> </w:t>
      </w:r>
      <w:r w:rsidRPr="00202561">
        <w:rPr>
          <w:rFonts w:ascii="Consolas" w:eastAsia="Times New Roman" w:hAnsi="Consolas" w:cs="Times New Roman"/>
          <w:color w:val="008080"/>
          <w:sz w:val="18"/>
          <w:szCs w:val="18"/>
          <w:lang w:eastAsia="nl-NL"/>
        </w:rPr>
        <w:t>_Current</w:t>
      </w:r>
      <w:r w:rsidRPr="00202561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 xml:space="preserve"> = </w:t>
      </w:r>
      <w:r w:rsidRPr="00202561">
        <w:rPr>
          <w:rFonts w:ascii="Consolas" w:eastAsia="Times New Roman" w:hAnsi="Consolas" w:cs="Times New Roman"/>
          <w:color w:val="3165BB"/>
          <w:sz w:val="18"/>
          <w:szCs w:val="18"/>
          <w:lang w:eastAsia="nl-NL"/>
        </w:rPr>
        <w:t>SELECTEDMEASURE</w:t>
      </w:r>
      <w:r w:rsidRPr="00202561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>()</w:t>
      </w:r>
      <w:r w:rsidRPr="00202561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br/>
      </w:r>
      <w:r w:rsidRPr="00202561">
        <w:rPr>
          <w:rFonts w:ascii="Consolas" w:eastAsia="Times New Roman" w:hAnsi="Consolas" w:cs="Times New Roman"/>
          <w:color w:val="0000FF"/>
          <w:sz w:val="18"/>
          <w:szCs w:val="18"/>
          <w:lang w:eastAsia="nl-NL"/>
        </w:rPr>
        <w:t>RETURN</w:t>
      </w:r>
      <w:r>
        <w:rPr>
          <w:rFonts w:ascii="Consolas" w:eastAsia="Times New Roman" w:hAnsi="Consolas" w:cs="Times New Roman"/>
          <w:color w:val="0000FF"/>
          <w:sz w:val="18"/>
          <w:szCs w:val="18"/>
          <w:lang w:eastAsia="nl-NL"/>
        </w:rPr>
        <w:br/>
      </w:r>
      <w:r w:rsidRPr="00202561">
        <w:rPr>
          <w:rFonts w:ascii="Consolas" w:eastAsia="Times New Roman" w:hAnsi="Consolas" w:cs="Times New Roman"/>
          <w:color w:val="008080"/>
          <w:sz w:val="18"/>
          <w:szCs w:val="18"/>
          <w:lang w:eastAsia="nl-NL"/>
        </w:rPr>
        <w:t>_Current</w:t>
      </w:r>
      <w:r w:rsidRPr="00202561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 xml:space="preserve"> - </w:t>
      </w:r>
      <w:r w:rsidRPr="00202561">
        <w:rPr>
          <w:rFonts w:ascii="Consolas" w:eastAsia="Times New Roman" w:hAnsi="Consolas" w:cs="Times New Roman"/>
          <w:color w:val="008080"/>
          <w:sz w:val="18"/>
          <w:szCs w:val="18"/>
          <w:lang w:eastAsia="nl-NL"/>
        </w:rPr>
        <w:t>_</w:t>
      </w:r>
      <w:proofErr w:type="spellStart"/>
      <w:r w:rsidRPr="00202561">
        <w:rPr>
          <w:rFonts w:ascii="Consolas" w:eastAsia="Times New Roman" w:hAnsi="Consolas" w:cs="Times New Roman"/>
          <w:color w:val="008080"/>
          <w:sz w:val="18"/>
          <w:szCs w:val="18"/>
          <w:lang w:eastAsia="nl-NL"/>
        </w:rPr>
        <w:t>LastYear</w:t>
      </w:r>
      <w:proofErr w:type="spellEnd"/>
    </w:p>
    <w:p w14:paraId="33735E02" w14:textId="3996F05B" w:rsidR="00612C74" w:rsidRPr="00612C74" w:rsidRDefault="00612C74" w:rsidP="00612C74">
      <w:pPr>
        <w:pStyle w:val="ListParagraph"/>
        <w:numPr>
          <w:ilvl w:val="0"/>
          <w:numId w:val="30"/>
        </w:numPr>
        <w:shd w:val="clear" w:color="auto" w:fill="FFFFFF"/>
        <w:spacing w:before="0"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</w:pPr>
      <w:r w:rsidRPr="00612C74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Verschil % Vorig Jaar = </w:t>
      </w:r>
      <w:r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br/>
      </w:r>
      <w:r w:rsidRPr="00612C74">
        <w:rPr>
          <w:rFonts w:ascii="Consolas" w:eastAsia="Times New Roman" w:hAnsi="Consolas" w:cs="Times New Roman"/>
          <w:color w:val="0000FF"/>
          <w:sz w:val="18"/>
          <w:szCs w:val="18"/>
          <w:lang w:val="nl-NL" w:eastAsia="nl-NL"/>
        </w:rPr>
        <w:t>var</w:t>
      </w:r>
      <w:r w:rsidRPr="00612C74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 </w:t>
      </w:r>
      <w:r w:rsidRPr="00612C74">
        <w:rPr>
          <w:rFonts w:ascii="Consolas" w:eastAsia="Times New Roman" w:hAnsi="Consolas" w:cs="Times New Roman"/>
          <w:color w:val="008080"/>
          <w:sz w:val="18"/>
          <w:szCs w:val="18"/>
          <w:lang w:val="nl-NL" w:eastAsia="nl-NL"/>
        </w:rPr>
        <w:t>_Delta</w:t>
      </w:r>
      <w:r w:rsidRPr="00612C74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 = </w:t>
      </w:r>
      <w:r w:rsidRPr="00612C74">
        <w:rPr>
          <w:rFonts w:ascii="Consolas" w:eastAsia="Times New Roman" w:hAnsi="Consolas" w:cs="Times New Roman"/>
          <w:color w:val="3165BB"/>
          <w:sz w:val="18"/>
          <w:szCs w:val="18"/>
          <w:lang w:val="nl-NL" w:eastAsia="nl-NL"/>
        </w:rPr>
        <w:t>CALCULATE</w:t>
      </w:r>
      <w:r w:rsidRPr="00612C74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>(</w:t>
      </w:r>
      <w:r w:rsidRPr="00612C74">
        <w:rPr>
          <w:rFonts w:ascii="Consolas" w:eastAsia="Times New Roman" w:hAnsi="Consolas" w:cs="Times New Roman"/>
          <w:color w:val="3165BB"/>
          <w:sz w:val="18"/>
          <w:szCs w:val="18"/>
          <w:lang w:val="nl-NL" w:eastAsia="nl-NL"/>
        </w:rPr>
        <w:t>SELECTEDMEASURE</w:t>
      </w:r>
      <w:r w:rsidRPr="00612C74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(), </w:t>
      </w:r>
      <w:proofErr w:type="spellStart"/>
      <w:r w:rsidRPr="00612C74">
        <w:rPr>
          <w:rFonts w:ascii="Consolas" w:eastAsia="Times New Roman" w:hAnsi="Consolas" w:cs="Times New Roman"/>
          <w:color w:val="001080"/>
          <w:sz w:val="18"/>
          <w:szCs w:val="18"/>
          <w:lang w:val="nl-NL" w:eastAsia="nl-NL"/>
        </w:rPr>
        <w:t>Tijdscenarios</w:t>
      </w:r>
      <w:proofErr w:type="spellEnd"/>
      <w:r w:rsidRPr="00612C74">
        <w:rPr>
          <w:rFonts w:ascii="Consolas" w:eastAsia="Times New Roman" w:hAnsi="Consolas" w:cs="Times New Roman"/>
          <w:color w:val="001080"/>
          <w:sz w:val="18"/>
          <w:szCs w:val="18"/>
          <w:lang w:val="nl-NL" w:eastAsia="nl-NL"/>
        </w:rPr>
        <w:t>[Scenario]</w:t>
      </w:r>
      <w:r w:rsidRPr="00612C74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 = </w:t>
      </w:r>
      <w:r w:rsidRPr="00612C74">
        <w:rPr>
          <w:rFonts w:ascii="Consolas" w:eastAsia="Times New Roman" w:hAnsi="Consolas" w:cs="Times New Roman"/>
          <w:color w:val="A31515"/>
          <w:sz w:val="18"/>
          <w:szCs w:val="18"/>
          <w:lang w:val="nl-NL" w:eastAsia="nl-NL"/>
        </w:rPr>
        <w:t>"Verschil vorig jaar"</w:t>
      </w:r>
      <w:r w:rsidRPr="00612C74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>)</w:t>
      </w:r>
      <w:r w:rsidRPr="00612C74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br/>
      </w:r>
      <w:r w:rsidRPr="00612C74">
        <w:rPr>
          <w:rFonts w:ascii="Consolas" w:eastAsia="Times New Roman" w:hAnsi="Consolas" w:cs="Times New Roman"/>
          <w:color w:val="0000FF"/>
          <w:sz w:val="18"/>
          <w:szCs w:val="18"/>
          <w:lang w:val="nl-NL" w:eastAsia="nl-NL"/>
        </w:rPr>
        <w:t>var</w:t>
      </w:r>
      <w:r w:rsidRPr="00612C74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 </w:t>
      </w:r>
      <w:r w:rsidRPr="00612C74">
        <w:rPr>
          <w:rFonts w:ascii="Consolas" w:eastAsia="Times New Roman" w:hAnsi="Consolas" w:cs="Times New Roman"/>
          <w:color w:val="008080"/>
          <w:sz w:val="18"/>
          <w:szCs w:val="18"/>
          <w:lang w:val="nl-NL" w:eastAsia="nl-NL"/>
        </w:rPr>
        <w:t>_Vorig</w:t>
      </w:r>
      <w:r w:rsidRPr="00612C74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 = </w:t>
      </w:r>
      <w:r w:rsidRPr="00612C74">
        <w:rPr>
          <w:rFonts w:ascii="Consolas" w:eastAsia="Times New Roman" w:hAnsi="Consolas" w:cs="Times New Roman"/>
          <w:color w:val="3165BB"/>
          <w:sz w:val="18"/>
          <w:szCs w:val="18"/>
          <w:lang w:val="nl-NL" w:eastAsia="nl-NL"/>
        </w:rPr>
        <w:t>CALCULATE</w:t>
      </w:r>
      <w:r w:rsidRPr="00612C74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>(</w:t>
      </w:r>
      <w:r w:rsidRPr="00612C74">
        <w:rPr>
          <w:rFonts w:ascii="Consolas" w:eastAsia="Times New Roman" w:hAnsi="Consolas" w:cs="Times New Roman"/>
          <w:color w:val="3165BB"/>
          <w:sz w:val="18"/>
          <w:szCs w:val="18"/>
          <w:lang w:val="nl-NL" w:eastAsia="nl-NL"/>
        </w:rPr>
        <w:t>SELECTEDMEASURE</w:t>
      </w:r>
      <w:r w:rsidRPr="00612C74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(), </w:t>
      </w:r>
      <w:proofErr w:type="spellStart"/>
      <w:r w:rsidRPr="00612C74">
        <w:rPr>
          <w:rFonts w:ascii="Consolas" w:eastAsia="Times New Roman" w:hAnsi="Consolas" w:cs="Times New Roman"/>
          <w:color w:val="001080"/>
          <w:sz w:val="18"/>
          <w:szCs w:val="18"/>
          <w:lang w:val="nl-NL" w:eastAsia="nl-NL"/>
        </w:rPr>
        <w:t>Tijdscenarios</w:t>
      </w:r>
      <w:proofErr w:type="spellEnd"/>
      <w:r w:rsidRPr="00612C74">
        <w:rPr>
          <w:rFonts w:ascii="Consolas" w:eastAsia="Times New Roman" w:hAnsi="Consolas" w:cs="Times New Roman"/>
          <w:color w:val="001080"/>
          <w:sz w:val="18"/>
          <w:szCs w:val="18"/>
          <w:lang w:val="nl-NL" w:eastAsia="nl-NL"/>
        </w:rPr>
        <w:t>[Scenario]</w:t>
      </w:r>
      <w:r w:rsidRPr="00612C74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 = </w:t>
      </w:r>
      <w:r w:rsidRPr="00612C74">
        <w:rPr>
          <w:rFonts w:ascii="Consolas" w:eastAsia="Times New Roman" w:hAnsi="Consolas" w:cs="Times New Roman"/>
          <w:color w:val="A31515"/>
          <w:sz w:val="18"/>
          <w:szCs w:val="18"/>
          <w:lang w:val="nl-NL" w:eastAsia="nl-NL"/>
        </w:rPr>
        <w:t>"Vorig Jaar"</w:t>
      </w:r>
      <w:r w:rsidRPr="00612C74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>)</w:t>
      </w:r>
      <w:r w:rsidRPr="00612C74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br/>
      </w:r>
      <w:r w:rsidRPr="00612C74">
        <w:rPr>
          <w:rFonts w:ascii="Consolas" w:eastAsia="Times New Roman" w:hAnsi="Consolas" w:cs="Times New Roman"/>
          <w:color w:val="0000FF"/>
          <w:sz w:val="18"/>
          <w:szCs w:val="18"/>
          <w:lang w:val="nl-NL" w:eastAsia="nl-NL"/>
        </w:rPr>
        <w:t>RETURN</w:t>
      </w:r>
      <w:r w:rsidRPr="00612C74">
        <w:rPr>
          <w:rFonts w:ascii="Consolas" w:eastAsia="Times New Roman" w:hAnsi="Consolas" w:cs="Times New Roman"/>
          <w:color w:val="0000FF"/>
          <w:sz w:val="18"/>
          <w:szCs w:val="18"/>
          <w:lang w:val="nl-NL" w:eastAsia="nl-NL"/>
        </w:rPr>
        <w:br/>
      </w:r>
      <w:r w:rsidRPr="00612C74">
        <w:rPr>
          <w:rFonts w:ascii="Consolas" w:eastAsia="Times New Roman" w:hAnsi="Consolas" w:cs="Times New Roman"/>
          <w:color w:val="3165BB"/>
          <w:sz w:val="18"/>
          <w:szCs w:val="18"/>
          <w:lang w:val="nl-NL" w:eastAsia="nl-NL"/>
        </w:rPr>
        <w:t>DIVIDE</w:t>
      </w:r>
      <w:r w:rsidRPr="00612C74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>(</w:t>
      </w:r>
      <w:r w:rsidRPr="00612C74">
        <w:rPr>
          <w:rFonts w:ascii="Consolas" w:eastAsia="Times New Roman" w:hAnsi="Consolas" w:cs="Times New Roman"/>
          <w:color w:val="008080"/>
          <w:sz w:val="18"/>
          <w:szCs w:val="18"/>
          <w:lang w:val="nl-NL" w:eastAsia="nl-NL"/>
        </w:rPr>
        <w:t>_Delta</w:t>
      </w:r>
      <w:r w:rsidRPr="00612C74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, </w:t>
      </w:r>
      <w:r w:rsidRPr="00612C74">
        <w:rPr>
          <w:rFonts w:ascii="Consolas" w:eastAsia="Times New Roman" w:hAnsi="Consolas" w:cs="Times New Roman"/>
          <w:color w:val="008080"/>
          <w:sz w:val="18"/>
          <w:szCs w:val="18"/>
          <w:lang w:val="nl-NL" w:eastAsia="nl-NL"/>
        </w:rPr>
        <w:t>_Vorig</w:t>
      </w:r>
      <w:r w:rsidRPr="00612C74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>)</w:t>
      </w:r>
    </w:p>
    <w:p w14:paraId="6766D52C" w14:textId="77777777" w:rsidR="007460E3" w:rsidRPr="007460E3" w:rsidRDefault="007460E3" w:rsidP="007460E3">
      <w:pPr>
        <w:pStyle w:val="ListParagraph"/>
        <w:numPr>
          <w:ilvl w:val="0"/>
          <w:numId w:val="30"/>
        </w:numPr>
        <w:shd w:val="clear" w:color="auto" w:fill="FFFFFF"/>
        <w:spacing w:before="0"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</w:pPr>
      <w:r w:rsidRPr="007460E3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 xml:space="preserve">YTD = </w:t>
      </w:r>
      <w:r w:rsidRPr="007460E3">
        <w:rPr>
          <w:rFonts w:ascii="Consolas" w:eastAsia="Times New Roman" w:hAnsi="Consolas" w:cs="Times New Roman"/>
          <w:color w:val="3165BB"/>
          <w:sz w:val="18"/>
          <w:szCs w:val="18"/>
          <w:lang w:eastAsia="nl-NL"/>
        </w:rPr>
        <w:t>CALCULATE</w:t>
      </w:r>
      <w:r w:rsidRPr="007460E3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>(</w:t>
      </w:r>
      <w:r w:rsidRPr="007460E3">
        <w:rPr>
          <w:rFonts w:ascii="Consolas" w:eastAsia="Times New Roman" w:hAnsi="Consolas" w:cs="Times New Roman"/>
          <w:color w:val="3165BB"/>
          <w:sz w:val="18"/>
          <w:szCs w:val="18"/>
          <w:lang w:eastAsia="nl-NL"/>
        </w:rPr>
        <w:t>SELECTEDMEASURE</w:t>
      </w:r>
      <w:r w:rsidRPr="007460E3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 xml:space="preserve">(), </w:t>
      </w:r>
      <w:r w:rsidRPr="007460E3">
        <w:rPr>
          <w:rFonts w:ascii="Consolas" w:eastAsia="Times New Roman" w:hAnsi="Consolas" w:cs="Times New Roman"/>
          <w:color w:val="3165BB"/>
          <w:sz w:val="18"/>
          <w:szCs w:val="18"/>
          <w:lang w:eastAsia="nl-NL"/>
        </w:rPr>
        <w:t>DATESYTD</w:t>
      </w:r>
      <w:r w:rsidRPr="007460E3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>(</w:t>
      </w:r>
      <w:r w:rsidRPr="007460E3">
        <w:rPr>
          <w:rFonts w:ascii="Consolas" w:eastAsia="Times New Roman" w:hAnsi="Consolas" w:cs="Times New Roman"/>
          <w:color w:val="001080"/>
          <w:sz w:val="18"/>
          <w:szCs w:val="18"/>
          <w:lang w:eastAsia="nl-NL"/>
        </w:rPr>
        <w:t>'Date'[Date]</w:t>
      </w:r>
      <w:r w:rsidRPr="007460E3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>))</w:t>
      </w:r>
    </w:p>
    <w:p w14:paraId="775560F2" w14:textId="21DC2404" w:rsidR="00202561" w:rsidRPr="006D5559" w:rsidRDefault="006D5559" w:rsidP="006D5559">
      <w:pPr>
        <w:pStyle w:val="ListParagraph"/>
        <w:numPr>
          <w:ilvl w:val="0"/>
          <w:numId w:val="30"/>
        </w:numPr>
        <w:shd w:val="clear" w:color="auto" w:fill="FFFFFF"/>
        <w:spacing w:before="0"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</w:pPr>
      <w:r w:rsidRPr="006D5559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YTD Vorig Jaar = </w:t>
      </w:r>
      <w:r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br/>
      </w:r>
      <w:r w:rsidRPr="006D5559">
        <w:rPr>
          <w:rFonts w:ascii="Consolas" w:eastAsia="Times New Roman" w:hAnsi="Consolas" w:cs="Times New Roman"/>
          <w:color w:val="3165BB"/>
          <w:sz w:val="18"/>
          <w:szCs w:val="18"/>
          <w:lang w:eastAsia="nl-NL"/>
        </w:rPr>
        <w:t>CALCULATE</w:t>
      </w:r>
      <w:r w:rsidRPr="006D5559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>(</w:t>
      </w:r>
      <w:r w:rsidRPr="006D5559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br/>
        <w:t xml:space="preserve">        </w:t>
      </w:r>
      <w:r w:rsidRPr="006D5559">
        <w:rPr>
          <w:rFonts w:ascii="Consolas" w:eastAsia="Times New Roman" w:hAnsi="Consolas" w:cs="Times New Roman"/>
          <w:color w:val="3165BB"/>
          <w:sz w:val="18"/>
          <w:szCs w:val="18"/>
          <w:lang w:eastAsia="nl-NL"/>
        </w:rPr>
        <w:t>CALCULATE</w:t>
      </w:r>
      <w:r w:rsidRPr="006D5559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>(</w:t>
      </w:r>
      <w:r w:rsidRPr="006D5559">
        <w:rPr>
          <w:rFonts w:ascii="Consolas" w:eastAsia="Times New Roman" w:hAnsi="Consolas" w:cs="Times New Roman"/>
          <w:color w:val="3165BB"/>
          <w:sz w:val="18"/>
          <w:szCs w:val="18"/>
          <w:lang w:eastAsia="nl-NL"/>
        </w:rPr>
        <w:t>SELECTEDMEASURE</w:t>
      </w:r>
      <w:r w:rsidRPr="006D5559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>(), '</w:t>
      </w:r>
      <w:proofErr w:type="spellStart"/>
      <w:r w:rsidRPr="006D5559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>Tijdscenarios</w:t>
      </w:r>
      <w:proofErr w:type="spellEnd"/>
      <w:r w:rsidRPr="006D5559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 xml:space="preserve">'[Scenario] = </w:t>
      </w:r>
      <w:r w:rsidRPr="006D5559">
        <w:rPr>
          <w:rFonts w:ascii="Consolas" w:eastAsia="Times New Roman" w:hAnsi="Consolas" w:cs="Times New Roman"/>
          <w:color w:val="A31515"/>
          <w:sz w:val="18"/>
          <w:szCs w:val="18"/>
          <w:lang w:eastAsia="nl-NL"/>
        </w:rPr>
        <w:t>"YTD"</w:t>
      </w:r>
      <w:r w:rsidRPr="006D5559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>),</w:t>
      </w:r>
      <w:r w:rsidRPr="006D5559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br/>
        <w:t xml:space="preserve">        </w:t>
      </w:r>
      <w:r w:rsidRPr="006D5559">
        <w:rPr>
          <w:rFonts w:ascii="Consolas" w:eastAsia="Times New Roman" w:hAnsi="Consolas" w:cs="Times New Roman"/>
          <w:color w:val="3165BB"/>
          <w:sz w:val="18"/>
          <w:szCs w:val="18"/>
          <w:lang w:eastAsia="nl-NL"/>
        </w:rPr>
        <w:t>SAMEPERIODLASTYEAR</w:t>
      </w:r>
      <w:r w:rsidRPr="006D5559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t>('Date'[Date])</w:t>
      </w:r>
      <w:r w:rsidRPr="006D5559">
        <w:rPr>
          <w:rFonts w:ascii="Consolas" w:eastAsia="Times New Roman" w:hAnsi="Consolas" w:cs="Times New Roman"/>
          <w:color w:val="000000"/>
          <w:sz w:val="18"/>
          <w:szCs w:val="18"/>
          <w:lang w:eastAsia="nl-NL"/>
        </w:rPr>
        <w:br/>
        <w:t>)</w:t>
      </w:r>
    </w:p>
    <w:p w14:paraId="6B590ABE" w14:textId="77777777" w:rsidR="00D44582" w:rsidRPr="007460E3" w:rsidRDefault="00D44582" w:rsidP="0005562E">
      <w:pPr>
        <w:ind w:left="1080"/>
      </w:pPr>
    </w:p>
    <w:p w14:paraId="40DD76F9" w14:textId="0A9AA921" w:rsidR="00786EE9" w:rsidRDefault="00786EE9" w:rsidP="00545D26">
      <w:pPr>
        <w:pStyle w:val="ListParagraph"/>
        <w:numPr>
          <w:ilvl w:val="0"/>
          <w:numId w:val="30"/>
        </w:numPr>
      </w:pPr>
      <w:proofErr w:type="spellStart"/>
      <w:r>
        <w:t>Selecteer</w:t>
      </w:r>
      <w:proofErr w:type="spellEnd"/>
      <w:r>
        <w:t xml:space="preserve"> Item </w:t>
      </w:r>
      <w:proofErr w:type="spellStart"/>
      <w:r w:rsidR="00782D90">
        <w:t>Verschil</w:t>
      </w:r>
      <w:proofErr w:type="spellEnd"/>
      <w:r w:rsidR="00782D90">
        <w:t xml:space="preserve"> </w:t>
      </w:r>
      <w:r>
        <w:t xml:space="preserve">% </w:t>
      </w:r>
      <w:proofErr w:type="spellStart"/>
      <w:r>
        <w:t>Vorig</w:t>
      </w:r>
      <w:proofErr w:type="spellEnd"/>
      <w:r>
        <w:t xml:space="preserve"> Jaar</w:t>
      </w:r>
    </w:p>
    <w:p w14:paraId="0B2A14D0" w14:textId="77777777" w:rsidR="00786EE9" w:rsidRDefault="00786EE9" w:rsidP="00786EE9">
      <w:pPr>
        <w:pStyle w:val="ListParagraph"/>
      </w:pPr>
    </w:p>
    <w:p w14:paraId="39AC1561" w14:textId="77777777" w:rsidR="00782D90" w:rsidRDefault="00782D90" w:rsidP="00545D26">
      <w:pPr>
        <w:pStyle w:val="ListParagraph"/>
        <w:numPr>
          <w:ilvl w:val="0"/>
          <w:numId w:val="30"/>
        </w:numPr>
      </w:pPr>
      <w:r>
        <w:t xml:space="preserve">Zet Dynamic format String </w:t>
      </w:r>
      <w:proofErr w:type="spellStart"/>
      <w:r>
        <w:t>aan</w:t>
      </w:r>
      <w:proofErr w:type="spellEnd"/>
    </w:p>
    <w:p w14:paraId="19BD0BDF" w14:textId="77777777" w:rsidR="00782D90" w:rsidRDefault="00782D90" w:rsidP="00782D90">
      <w:pPr>
        <w:pStyle w:val="ListParagraph"/>
      </w:pPr>
    </w:p>
    <w:p w14:paraId="501BCF52" w14:textId="77777777" w:rsidR="006933B4" w:rsidRDefault="00FB156E" w:rsidP="006933B4">
      <w:pPr>
        <w:pStyle w:val="ListParagraph"/>
        <w:numPr>
          <w:ilvl w:val="0"/>
          <w:numId w:val="30"/>
        </w:numPr>
        <w:rPr>
          <w:lang w:val="nl-NL"/>
        </w:rPr>
      </w:pPr>
      <w:r w:rsidRPr="00FB156E">
        <w:rPr>
          <w:lang w:val="nl-NL"/>
        </w:rPr>
        <w:t>Links kun je nu o</w:t>
      </w:r>
      <w:r>
        <w:rPr>
          <w:lang w:val="nl-NL"/>
        </w:rPr>
        <w:t xml:space="preserve">ok DAX voor de format invoeren. Voer het volgende in : </w:t>
      </w:r>
      <w:r>
        <w:rPr>
          <w:lang w:val="nl-NL"/>
        </w:rPr>
        <w:br/>
      </w:r>
      <w:r w:rsidRPr="00FB156E">
        <w:rPr>
          <w:noProof/>
          <w:lang w:val="nl-NL"/>
        </w:rPr>
        <w:drawing>
          <wp:inline distT="0" distB="0" distL="0" distR="0" wp14:anchorId="0C44B80A" wp14:editId="33E7FCB2">
            <wp:extent cx="3063505" cy="548688"/>
            <wp:effectExtent l="0" t="0" r="3810" b="3810"/>
            <wp:docPr id="1874284515" name="Afbeelding 1" descr="Afbeelding met tekst, schermopname, Lettertyp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84515" name="Afbeelding 1" descr="Afbeelding met tekst, schermopname, Lettertype, lijn&#10;&#10;Automatisch gegenereerde beschrijvi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6563" w14:textId="77777777" w:rsidR="006933B4" w:rsidRPr="006933B4" w:rsidRDefault="006933B4" w:rsidP="006933B4">
      <w:pPr>
        <w:pStyle w:val="ListParagraph"/>
        <w:rPr>
          <w:lang w:val="nl-NL"/>
        </w:rPr>
      </w:pPr>
    </w:p>
    <w:p w14:paraId="2C7B4BB2" w14:textId="77777777" w:rsidR="006933B4" w:rsidRDefault="006933B4" w:rsidP="006933B4">
      <w:pPr>
        <w:pStyle w:val="ListParagraph"/>
        <w:numPr>
          <w:ilvl w:val="0"/>
          <w:numId w:val="30"/>
        </w:numPr>
        <w:rPr>
          <w:lang w:val="nl-NL"/>
        </w:rPr>
      </w:pPr>
      <w:r>
        <w:rPr>
          <w:lang w:val="nl-NL"/>
        </w:rPr>
        <w:t xml:space="preserve"> Ga nu naar de report views</w:t>
      </w:r>
    </w:p>
    <w:p w14:paraId="1113BB51" w14:textId="77777777" w:rsidR="006933B4" w:rsidRPr="006933B4" w:rsidRDefault="006933B4" w:rsidP="006933B4">
      <w:pPr>
        <w:pStyle w:val="ListParagraph"/>
        <w:rPr>
          <w:lang w:val="nl-NL"/>
        </w:rPr>
      </w:pPr>
    </w:p>
    <w:p w14:paraId="04EB797C" w14:textId="76790B1B" w:rsidR="00161AD8" w:rsidRDefault="006933B4" w:rsidP="006933B4">
      <w:pPr>
        <w:pStyle w:val="ListParagraph"/>
        <w:numPr>
          <w:ilvl w:val="0"/>
          <w:numId w:val="30"/>
        </w:numPr>
        <w:rPr>
          <w:lang w:val="nl-NL"/>
        </w:rPr>
      </w:pPr>
      <w:r>
        <w:rPr>
          <w:lang w:val="nl-NL"/>
        </w:rPr>
        <w:t xml:space="preserve">Maak een nieuwe pagina, maak een matrix </w:t>
      </w:r>
      <w:proofErr w:type="spellStart"/>
      <w:r>
        <w:rPr>
          <w:lang w:val="nl-NL"/>
        </w:rPr>
        <w:t>visual</w:t>
      </w:r>
      <w:proofErr w:type="spellEnd"/>
      <w:r>
        <w:rPr>
          <w:lang w:val="nl-NL"/>
        </w:rPr>
        <w:t xml:space="preserve">. In de rijen </w:t>
      </w:r>
      <w:proofErr w:type="spellStart"/>
      <w:r>
        <w:rPr>
          <w:lang w:val="nl-NL"/>
        </w:rPr>
        <w:t>Year</w:t>
      </w:r>
      <w:proofErr w:type="spellEnd"/>
      <w:r>
        <w:rPr>
          <w:lang w:val="nl-NL"/>
        </w:rPr>
        <w:t xml:space="preserve"> en </w:t>
      </w:r>
      <w:proofErr w:type="spellStart"/>
      <w:r w:rsidR="00A70C1F">
        <w:rPr>
          <w:lang w:val="nl-NL"/>
        </w:rPr>
        <w:t>Month</w:t>
      </w:r>
      <w:proofErr w:type="spellEnd"/>
      <w:r w:rsidR="00A70C1F">
        <w:rPr>
          <w:lang w:val="nl-NL"/>
        </w:rPr>
        <w:t xml:space="preserve"> Name.</w:t>
      </w:r>
      <w:r w:rsidR="00A70C1F">
        <w:rPr>
          <w:lang w:val="nl-NL"/>
        </w:rPr>
        <w:br/>
        <w:t xml:space="preserve">In de </w:t>
      </w:r>
      <w:proofErr w:type="spellStart"/>
      <w:r w:rsidR="00A70C1F">
        <w:rPr>
          <w:lang w:val="nl-NL"/>
        </w:rPr>
        <w:t>Values</w:t>
      </w:r>
      <w:proofErr w:type="spellEnd"/>
      <w:r w:rsidR="00A70C1F">
        <w:rPr>
          <w:lang w:val="nl-NL"/>
        </w:rPr>
        <w:t>, Aantal Inschrijvingen</w:t>
      </w:r>
      <w:r w:rsidR="00161AD8">
        <w:rPr>
          <w:lang w:val="nl-NL"/>
        </w:rPr>
        <w:t xml:space="preserve">, en in de Kolom </w:t>
      </w:r>
      <w:proofErr w:type="spellStart"/>
      <w:r w:rsidR="00161AD8">
        <w:rPr>
          <w:lang w:val="nl-NL"/>
        </w:rPr>
        <w:t>TimeScenarios</w:t>
      </w:r>
      <w:proofErr w:type="spellEnd"/>
      <w:r w:rsidR="00161AD8">
        <w:rPr>
          <w:lang w:val="nl-NL"/>
        </w:rPr>
        <w:t xml:space="preserve"> Scenario</w:t>
      </w:r>
      <w:r w:rsidR="00381DF9">
        <w:rPr>
          <w:lang w:val="nl-NL"/>
        </w:rPr>
        <w:t xml:space="preserve">. Je krijgt het volgende resultaat : </w:t>
      </w:r>
      <w:r w:rsidR="00092B84">
        <w:rPr>
          <w:lang w:val="nl-NL"/>
        </w:rPr>
        <w:t xml:space="preserve"> </w:t>
      </w:r>
      <w:r w:rsidR="00381DF9">
        <w:rPr>
          <w:lang w:val="nl-NL"/>
        </w:rPr>
        <w:br/>
      </w:r>
      <w:r w:rsidR="00381DF9" w:rsidRPr="00381DF9">
        <w:rPr>
          <w:noProof/>
          <w:lang w:val="nl-NL"/>
        </w:rPr>
        <w:lastRenderedPageBreak/>
        <w:drawing>
          <wp:inline distT="0" distB="0" distL="0" distR="0" wp14:anchorId="242F8B7E" wp14:editId="0E49AD4C">
            <wp:extent cx="6332220" cy="2539365"/>
            <wp:effectExtent l="0" t="0" r="0" b="0"/>
            <wp:docPr id="379202143" name="Afbeelding 1" descr="Afbeelding met tekst, schermopname, nummer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02143" name="Afbeelding 1" descr="Afbeelding met tekst, schermopname, nummer, Lettertype&#10;&#10;Automatisch gegenereerde beschrijvi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7C9">
        <w:rPr>
          <w:lang w:val="nl-NL"/>
        </w:rPr>
        <w:br/>
        <w:t xml:space="preserve">Als je een andere volgorde hebt. In de model view bij </w:t>
      </w:r>
      <w:proofErr w:type="spellStart"/>
      <w:r w:rsidR="009C17C9">
        <w:rPr>
          <w:lang w:val="nl-NL"/>
        </w:rPr>
        <w:t>calculation</w:t>
      </w:r>
      <w:proofErr w:type="spellEnd"/>
      <w:r w:rsidR="009C17C9">
        <w:rPr>
          <w:lang w:val="nl-NL"/>
        </w:rPr>
        <w:t xml:space="preserve"> items </w:t>
      </w:r>
      <w:r w:rsidR="00EC67F2">
        <w:rPr>
          <w:lang w:val="nl-NL"/>
        </w:rPr>
        <w:t xml:space="preserve">kun je op de puntjes rechts van een item klikken, daar heb je de optie move, dan kun je kiezen voor up, down, </w:t>
      </w:r>
      <w:proofErr w:type="spellStart"/>
      <w:r w:rsidR="00EC67F2">
        <w:rPr>
          <w:lang w:val="nl-NL"/>
        </w:rPr>
        <w:t>to</w:t>
      </w:r>
      <w:proofErr w:type="spellEnd"/>
      <w:r w:rsidR="00EC67F2">
        <w:rPr>
          <w:lang w:val="nl-NL"/>
        </w:rPr>
        <w:t xml:space="preserve"> top of </w:t>
      </w:r>
      <w:proofErr w:type="spellStart"/>
      <w:r w:rsidR="00EC67F2">
        <w:rPr>
          <w:lang w:val="nl-NL"/>
        </w:rPr>
        <w:t>to</w:t>
      </w:r>
      <w:proofErr w:type="spellEnd"/>
      <w:r w:rsidR="00EC67F2">
        <w:rPr>
          <w:lang w:val="nl-NL"/>
        </w:rPr>
        <w:t xml:space="preserve"> </w:t>
      </w:r>
      <w:proofErr w:type="spellStart"/>
      <w:r w:rsidR="00EC67F2">
        <w:rPr>
          <w:lang w:val="nl-NL"/>
        </w:rPr>
        <w:t>bottom</w:t>
      </w:r>
      <w:proofErr w:type="spellEnd"/>
      <w:r w:rsidR="00EC67F2">
        <w:rPr>
          <w:lang w:val="nl-NL"/>
        </w:rPr>
        <w:t>.</w:t>
      </w:r>
    </w:p>
    <w:p w14:paraId="58A03E1F" w14:textId="77777777" w:rsidR="00161AD8" w:rsidRPr="00161AD8" w:rsidRDefault="00161AD8" w:rsidP="00161AD8">
      <w:pPr>
        <w:pStyle w:val="ListParagraph"/>
        <w:rPr>
          <w:lang w:val="nl-NL"/>
        </w:rPr>
      </w:pPr>
    </w:p>
    <w:p w14:paraId="5A7DDACD" w14:textId="77777777" w:rsidR="00381DF9" w:rsidRDefault="00381DF9" w:rsidP="006933B4">
      <w:pPr>
        <w:pStyle w:val="ListParagraph"/>
        <w:numPr>
          <w:ilvl w:val="0"/>
          <w:numId w:val="30"/>
        </w:numPr>
        <w:rPr>
          <w:lang w:val="nl-NL"/>
        </w:rPr>
      </w:pPr>
      <w:r>
        <w:rPr>
          <w:lang w:val="nl-NL"/>
        </w:rPr>
        <w:t xml:space="preserve">Wissel Aantal Inschrijvingen met Aantal Betalingen. De Tabel werkt nu voor die </w:t>
      </w:r>
      <w:proofErr w:type="spellStart"/>
      <w:r>
        <w:rPr>
          <w:lang w:val="nl-NL"/>
        </w:rPr>
        <w:t>measure</w:t>
      </w:r>
      <w:proofErr w:type="spellEnd"/>
      <w:r>
        <w:rPr>
          <w:lang w:val="nl-NL"/>
        </w:rPr>
        <w:t>.</w:t>
      </w:r>
    </w:p>
    <w:p w14:paraId="293FC6F0" w14:textId="77777777" w:rsidR="00381DF9" w:rsidRPr="00381DF9" w:rsidRDefault="00381DF9" w:rsidP="00381DF9">
      <w:pPr>
        <w:pStyle w:val="ListParagraph"/>
        <w:rPr>
          <w:lang w:val="nl-NL"/>
        </w:rPr>
      </w:pPr>
    </w:p>
    <w:p w14:paraId="5B51590E" w14:textId="77777777" w:rsidR="0077791F" w:rsidRDefault="0077791F" w:rsidP="0077791F">
      <w:pPr>
        <w:rPr>
          <w:lang w:val="nl-NL"/>
        </w:rPr>
      </w:pPr>
    </w:p>
    <w:p w14:paraId="76C69FFD" w14:textId="77777777" w:rsidR="00CE55BF" w:rsidRDefault="000E4667" w:rsidP="00CE55BF">
      <w:pPr>
        <w:pStyle w:val="Heading3"/>
        <w:rPr>
          <w:lang w:val="nl-NL"/>
        </w:rPr>
      </w:pPr>
      <w:r w:rsidRPr="0077791F">
        <w:rPr>
          <w:lang w:val="nl-NL"/>
        </w:rPr>
        <w:br/>
      </w:r>
      <w:proofErr w:type="spellStart"/>
      <w:r w:rsidR="00CE55BF">
        <w:rPr>
          <w:lang w:val="nl-NL"/>
        </w:rPr>
        <w:t>Conditional</w:t>
      </w:r>
      <w:proofErr w:type="spellEnd"/>
      <w:r w:rsidR="00CE55BF">
        <w:rPr>
          <w:lang w:val="nl-NL"/>
        </w:rPr>
        <w:t xml:space="preserve"> </w:t>
      </w:r>
      <w:proofErr w:type="spellStart"/>
      <w:r w:rsidR="00CE55BF">
        <w:rPr>
          <w:lang w:val="nl-NL"/>
        </w:rPr>
        <w:t>Formatting</w:t>
      </w:r>
      <w:proofErr w:type="spellEnd"/>
    </w:p>
    <w:p w14:paraId="132331F5" w14:textId="77777777" w:rsidR="00CE55BF" w:rsidRDefault="00CE55BF" w:rsidP="0077791F">
      <w:pPr>
        <w:rPr>
          <w:lang w:val="nl-NL"/>
        </w:rPr>
      </w:pPr>
    </w:p>
    <w:p w14:paraId="5A3F6A50" w14:textId="28E6A209" w:rsidR="003A254B" w:rsidRPr="00B55059" w:rsidRDefault="003A254B" w:rsidP="00B55059">
      <w:pPr>
        <w:pStyle w:val="ListParagraph"/>
        <w:numPr>
          <w:ilvl w:val="0"/>
          <w:numId w:val="32"/>
        </w:numPr>
        <w:rPr>
          <w:lang w:val="nl-NL"/>
        </w:rPr>
      </w:pPr>
      <w:r w:rsidRPr="00B55059">
        <w:rPr>
          <w:lang w:val="nl-NL"/>
        </w:rPr>
        <w:t>Maak een nieuwe pagina in de rapportage</w:t>
      </w:r>
      <w:r w:rsidR="0005083E">
        <w:rPr>
          <w:lang w:val="nl-NL"/>
        </w:rPr>
        <w:t xml:space="preserve">, noem deze pagina </w:t>
      </w:r>
      <w:proofErr w:type="spellStart"/>
      <w:r w:rsidR="0005083E">
        <w:rPr>
          <w:lang w:val="nl-NL"/>
        </w:rPr>
        <w:t>conditional</w:t>
      </w:r>
      <w:proofErr w:type="spellEnd"/>
      <w:r w:rsidR="0005083E">
        <w:rPr>
          <w:lang w:val="nl-NL"/>
        </w:rPr>
        <w:t xml:space="preserve"> </w:t>
      </w:r>
      <w:proofErr w:type="spellStart"/>
      <w:r w:rsidR="0005083E">
        <w:rPr>
          <w:lang w:val="nl-NL"/>
        </w:rPr>
        <w:t>formatting</w:t>
      </w:r>
      <w:proofErr w:type="spellEnd"/>
    </w:p>
    <w:p w14:paraId="1F8833A7" w14:textId="6891912D" w:rsidR="00B55059" w:rsidRDefault="006B11D9" w:rsidP="00B55059">
      <w:pPr>
        <w:pStyle w:val="ListParagraph"/>
        <w:numPr>
          <w:ilvl w:val="0"/>
          <w:numId w:val="32"/>
        </w:numPr>
        <w:rPr>
          <w:lang w:val="nl-NL"/>
        </w:rPr>
      </w:pPr>
      <w:r w:rsidRPr="00B55059">
        <w:rPr>
          <w:lang w:val="nl-NL"/>
        </w:rPr>
        <w:t xml:space="preserve">Maak een </w:t>
      </w:r>
      <w:proofErr w:type="spellStart"/>
      <w:r w:rsidRPr="00B55059">
        <w:rPr>
          <w:lang w:val="nl-NL"/>
        </w:rPr>
        <w:t>measure</w:t>
      </w:r>
      <w:proofErr w:type="spellEnd"/>
      <w:r w:rsidRPr="00B55059">
        <w:rPr>
          <w:lang w:val="nl-NL"/>
        </w:rPr>
        <w:t xml:space="preserve"> Aantal Inschrijvingen Delta, Met behulp van CALCULATE en Scenario = “Verschil % vorig jaar)</w:t>
      </w:r>
      <w:r w:rsidR="00D94401">
        <w:rPr>
          <w:lang w:val="nl-NL"/>
        </w:rPr>
        <w:br/>
      </w:r>
      <w:r w:rsidR="00D94401" w:rsidRPr="00D94401">
        <w:rPr>
          <w:noProof/>
          <w:lang w:val="nl-NL"/>
        </w:rPr>
        <w:drawing>
          <wp:inline distT="0" distB="0" distL="0" distR="0" wp14:anchorId="337B675B" wp14:editId="2038D924">
            <wp:extent cx="5989839" cy="281964"/>
            <wp:effectExtent l="0" t="0" r="0" b="3810"/>
            <wp:docPr id="125511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117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9839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E462" w14:textId="4B5C4936" w:rsidR="00B55059" w:rsidRDefault="00B55059" w:rsidP="00B55059">
      <w:pPr>
        <w:pStyle w:val="ListParagraph"/>
        <w:numPr>
          <w:ilvl w:val="0"/>
          <w:numId w:val="32"/>
        </w:numPr>
        <w:rPr>
          <w:lang w:val="nl-NL"/>
        </w:rPr>
      </w:pPr>
      <w:r>
        <w:rPr>
          <w:lang w:val="nl-NL"/>
        </w:rPr>
        <w:t xml:space="preserve">Maak een nieuwe </w:t>
      </w:r>
      <w:proofErr w:type="spellStart"/>
      <w:r>
        <w:rPr>
          <w:lang w:val="nl-NL"/>
        </w:rPr>
        <w:t>measure</w:t>
      </w:r>
      <w:proofErr w:type="spellEnd"/>
      <w:r>
        <w:rPr>
          <w:lang w:val="nl-NL"/>
        </w:rPr>
        <w:t xml:space="preserve"> : </w:t>
      </w:r>
      <w:r>
        <w:rPr>
          <w:lang w:val="nl-NL"/>
        </w:rPr>
        <w:br/>
      </w:r>
      <w:r w:rsidR="0077601F" w:rsidRPr="0077601F">
        <w:rPr>
          <w:noProof/>
          <w:lang w:val="nl-NL"/>
        </w:rPr>
        <w:drawing>
          <wp:inline distT="0" distB="0" distL="0" distR="0" wp14:anchorId="3F3A36C4" wp14:editId="24C9E58D">
            <wp:extent cx="5532599" cy="777307"/>
            <wp:effectExtent l="0" t="0" r="0" b="3810"/>
            <wp:docPr id="1434297175" name="Afbeelding 1" descr="Afbeelding met tekst, schermopname, Lettertyp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97175" name="Afbeelding 1" descr="Afbeelding met tekst, schermopname, Lettertype, lijn&#10;&#10;Automatisch gegenereerde beschrijvi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NL"/>
        </w:rPr>
        <w:br/>
      </w:r>
    </w:p>
    <w:p w14:paraId="3CD43BA1" w14:textId="1952AF48" w:rsidR="0077601F" w:rsidRDefault="006331C5" w:rsidP="0077601F">
      <w:pPr>
        <w:pStyle w:val="ListParagraph"/>
        <w:numPr>
          <w:ilvl w:val="0"/>
          <w:numId w:val="32"/>
        </w:numPr>
        <w:rPr>
          <w:lang w:val="nl-NL"/>
        </w:rPr>
      </w:pPr>
      <w:r w:rsidRPr="00B55059">
        <w:rPr>
          <w:lang w:val="nl-NL"/>
        </w:rPr>
        <w:t xml:space="preserve">Maak een </w:t>
      </w:r>
      <w:proofErr w:type="spellStart"/>
      <w:r w:rsidRPr="00B55059">
        <w:rPr>
          <w:lang w:val="nl-NL"/>
        </w:rPr>
        <w:t>horizontal</w:t>
      </w:r>
      <w:proofErr w:type="spellEnd"/>
      <w:r w:rsidRPr="00B55059">
        <w:rPr>
          <w:lang w:val="nl-NL"/>
        </w:rPr>
        <w:t xml:space="preserve"> bar </w:t>
      </w:r>
      <w:proofErr w:type="spellStart"/>
      <w:r w:rsidRPr="00B55059">
        <w:rPr>
          <w:lang w:val="nl-NL"/>
        </w:rPr>
        <w:t>chart</w:t>
      </w:r>
      <w:proofErr w:type="spellEnd"/>
      <w:r w:rsidRPr="00B55059">
        <w:rPr>
          <w:lang w:val="nl-NL"/>
        </w:rPr>
        <w:t xml:space="preserve">. Gebruik in de Y-As Faculteiten. Gebruik als waarde </w:t>
      </w:r>
      <w:r w:rsidR="001349F3" w:rsidRPr="00B55059">
        <w:rPr>
          <w:lang w:val="nl-NL"/>
        </w:rPr>
        <w:t>Aantal Inschrijvingen</w:t>
      </w:r>
      <w:r w:rsidR="00D94401">
        <w:rPr>
          <w:lang w:val="nl-NL"/>
        </w:rPr>
        <w:t xml:space="preserve"> Delta</w:t>
      </w:r>
    </w:p>
    <w:p w14:paraId="0A8812FC" w14:textId="440CCFF5" w:rsidR="0077601F" w:rsidRDefault="0077601F" w:rsidP="0077601F">
      <w:pPr>
        <w:pStyle w:val="ListParagraph"/>
        <w:numPr>
          <w:ilvl w:val="0"/>
          <w:numId w:val="32"/>
        </w:numPr>
        <w:rPr>
          <w:lang w:val="nl-NL"/>
        </w:rPr>
      </w:pPr>
      <w:r w:rsidRPr="0077601F">
        <w:rPr>
          <w:lang w:val="nl-NL"/>
        </w:rPr>
        <w:t xml:space="preserve">Maak een </w:t>
      </w:r>
      <w:proofErr w:type="spellStart"/>
      <w:r w:rsidRPr="0077601F">
        <w:rPr>
          <w:lang w:val="nl-NL"/>
        </w:rPr>
        <w:t>reference</w:t>
      </w:r>
      <w:proofErr w:type="spellEnd"/>
      <w:r w:rsidRPr="0077601F">
        <w:rPr>
          <w:lang w:val="nl-NL"/>
        </w:rPr>
        <w:t xml:space="preserve"> lijn van type constant waarde 0. Kleur grijs</w:t>
      </w:r>
      <w:r w:rsidR="00DF0FB7">
        <w:rPr>
          <w:lang w:val="nl-NL"/>
        </w:rPr>
        <w:t xml:space="preserve">, </w:t>
      </w:r>
      <w:proofErr w:type="spellStart"/>
      <w:r w:rsidR="00DF0FB7">
        <w:rPr>
          <w:lang w:val="nl-NL"/>
        </w:rPr>
        <w:t>style</w:t>
      </w:r>
      <w:proofErr w:type="spellEnd"/>
      <w:r w:rsidR="00DF0FB7">
        <w:rPr>
          <w:lang w:val="nl-NL"/>
        </w:rPr>
        <w:t xml:space="preserve"> </w:t>
      </w:r>
      <w:proofErr w:type="spellStart"/>
      <w:r w:rsidR="00DF0FB7">
        <w:rPr>
          <w:lang w:val="nl-NL"/>
        </w:rPr>
        <w:t>solid</w:t>
      </w:r>
      <w:proofErr w:type="spellEnd"/>
      <w:r w:rsidR="00DF0FB7">
        <w:rPr>
          <w:lang w:val="nl-NL"/>
        </w:rPr>
        <w:t xml:space="preserve">. </w:t>
      </w:r>
      <w:proofErr w:type="spellStart"/>
      <w:r w:rsidR="00DF0FB7">
        <w:rPr>
          <w:lang w:val="nl-NL"/>
        </w:rPr>
        <w:t>Transparancy</w:t>
      </w:r>
      <w:proofErr w:type="spellEnd"/>
      <w:r w:rsidR="00DF0FB7">
        <w:rPr>
          <w:lang w:val="nl-NL"/>
        </w:rPr>
        <w:t xml:space="preserve"> 0%</w:t>
      </w:r>
      <w:r w:rsidR="00F501B7">
        <w:rPr>
          <w:lang w:val="nl-NL"/>
        </w:rPr>
        <w:t xml:space="preserve">, </w:t>
      </w:r>
      <w:proofErr w:type="spellStart"/>
      <w:r w:rsidR="00F501B7">
        <w:rPr>
          <w:lang w:val="nl-NL"/>
        </w:rPr>
        <w:t>width</w:t>
      </w:r>
      <w:proofErr w:type="spellEnd"/>
      <w:r w:rsidR="00F501B7">
        <w:rPr>
          <w:lang w:val="nl-NL"/>
        </w:rPr>
        <w:t xml:space="preserve"> 1px,</w:t>
      </w:r>
    </w:p>
    <w:p w14:paraId="6B194E7D" w14:textId="04835005" w:rsidR="0077601F" w:rsidRDefault="000E2FDD" w:rsidP="0077601F">
      <w:pPr>
        <w:pStyle w:val="ListParagraph"/>
        <w:numPr>
          <w:ilvl w:val="0"/>
          <w:numId w:val="32"/>
        </w:numPr>
        <w:rPr>
          <w:lang w:val="nl-NL"/>
        </w:rPr>
      </w:pPr>
      <w:r w:rsidRPr="00B55059">
        <w:rPr>
          <w:lang w:val="nl-NL"/>
        </w:rPr>
        <w:t>Zet de X-as range van  -80% - 80%</w:t>
      </w:r>
      <w:r w:rsidR="005517F3">
        <w:rPr>
          <w:lang w:val="nl-NL"/>
        </w:rPr>
        <w:t xml:space="preserve">, zet </w:t>
      </w:r>
      <w:proofErr w:type="spellStart"/>
      <w:r w:rsidR="005517F3">
        <w:rPr>
          <w:lang w:val="nl-NL"/>
        </w:rPr>
        <w:t>values</w:t>
      </w:r>
      <w:proofErr w:type="spellEnd"/>
      <w:r w:rsidR="005517F3">
        <w:rPr>
          <w:lang w:val="nl-NL"/>
        </w:rPr>
        <w:t xml:space="preserve"> en </w:t>
      </w:r>
      <w:proofErr w:type="spellStart"/>
      <w:r w:rsidR="005517F3">
        <w:rPr>
          <w:lang w:val="nl-NL"/>
        </w:rPr>
        <w:t>title</w:t>
      </w:r>
      <w:proofErr w:type="spellEnd"/>
      <w:r w:rsidR="005517F3">
        <w:rPr>
          <w:lang w:val="nl-NL"/>
        </w:rPr>
        <w:t xml:space="preserve"> uit.</w:t>
      </w:r>
    </w:p>
    <w:p w14:paraId="218975A8" w14:textId="609726F5" w:rsidR="00E835DC" w:rsidRDefault="00E835DC" w:rsidP="0077601F">
      <w:pPr>
        <w:pStyle w:val="ListParagraph"/>
        <w:numPr>
          <w:ilvl w:val="0"/>
          <w:numId w:val="32"/>
        </w:numPr>
        <w:rPr>
          <w:lang w:val="nl-NL"/>
        </w:rPr>
      </w:pPr>
      <w:r>
        <w:rPr>
          <w:lang w:val="nl-NL"/>
        </w:rPr>
        <w:t xml:space="preserve">Voor de Y-as </w:t>
      </w:r>
      <w:r w:rsidR="00AC233C">
        <w:rPr>
          <w:lang w:val="nl-NL"/>
        </w:rPr>
        <w:t xml:space="preserve">zet </w:t>
      </w:r>
      <w:proofErr w:type="spellStart"/>
      <w:r w:rsidR="00AC233C">
        <w:rPr>
          <w:lang w:val="nl-NL"/>
        </w:rPr>
        <w:t>title</w:t>
      </w:r>
      <w:proofErr w:type="spellEnd"/>
      <w:r w:rsidR="00AC233C">
        <w:rPr>
          <w:lang w:val="nl-NL"/>
        </w:rPr>
        <w:t xml:space="preserve"> uit.</w:t>
      </w:r>
    </w:p>
    <w:p w14:paraId="4E707F50" w14:textId="3DB22689" w:rsidR="0077601F" w:rsidRPr="00DA305B" w:rsidRDefault="0077601F" w:rsidP="0077601F">
      <w:pPr>
        <w:pStyle w:val="ListParagraph"/>
        <w:numPr>
          <w:ilvl w:val="0"/>
          <w:numId w:val="32"/>
        </w:numPr>
        <w:rPr>
          <w:lang w:val="nl-NL"/>
        </w:rPr>
      </w:pPr>
      <w:r>
        <w:rPr>
          <w:lang w:val="nl-NL"/>
        </w:rPr>
        <w:t xml:space="preserve">Bij de bar </w:t>
      </w:r>
      <w:proofErr w:type="spellStart"/>
      <w:r>
        <w:rPr>
          <w:lang w:val="nl-NL"/>
        </w:rPr>
        <w:t>color</w:t>
      </w:r>
      <w:proofErr w:type="spellEnd"/>
      <w:r>
        <w:rPr>
          <w:lang w:val="nl-NL"/>
        </w:rPr>
        <w:t>. Klik op de formule knop.</w:t>
      </w:r>
      <w:r w:rsidR="00DA305B">
        <w:rPr>
          <w:lang w:val="nl-NL"/>
        </w:rPr>
        <w:t xml:space="preserve"> </w:t>
      </w:r>
      <w:r w:rsidR="00DA305B" w:rsidRPr="00DA305B">
        <w:rPr>
          <w:lang w:val="nl-NL"/>
        </w:rPr>
        <w:t xml:space="preserve">Kies voor Field Value en </w:t>
      </w:r>
      <w:r w:rsidR="00DA305B">
        <w:rPr>
          <w:lang w:val="nl-NL"/>
        </w:rPr>
        <w:t xml:space="preserve">voor de </w:t>
      </w:r>
      <w:proofErr w:type="spellStart"/>
      <w:r w:rsidR="00DA305B">
        <w:rPr>
          <w:lang w:val="nl-NL"/>
        </w:rPr>
        <w:t>Measure</w:t>
      </w:r>
      <w:proofErr w:type="spellEnd"/>
      <w:r w:rsidR="00DA305B">
        <w:rPr>
          <w:lang w:val="nl-NL"/>
        </w:rPr>
        <w:t xml:space="preserve"> Kleur Delta</w:t>
      </w:r>
    </w:p>
    <w:p w14:paraId="0FEEA2C9" w14:textId="207548A4" w:rsidR="0077601F" w:rsidRDefault="0011098B" w:rsidP="0077601F">
      <w:pPr>
        <w:pStyle w:val="ListParagraph"/>
        <w:numPr>
          <w:ilvl w:val="0"/>
          <w:numId w:val="32"/>
        </w:numPr>
        <w:rPr>
          <w:lang w:val="nl-NL"/>
        </w:rPr>
      </w:pPr>
      <w:r w:rsidRPr="0077601F">
        <w:rPr>
          <w:lang w:val="nl-NL"/>
        </w:rPr>
        <w:t xml:space="preserve">Maak een </w:t>
      </w:r>
      <w:proofErr w:type="spellStart"/>
      <w:r w:rsidRPr="0077601F">
        <w:rPr>
          <w:lang w:val="nl-NL"/>
        </w:rPr>
        <w:t>slicer</w:t>
      </w:r>
      <w:proofErr w:type="spellEnd"/>
      <w:r w:rsidRPr="0077601F">
        <w:rPr>
          <w:lang w:val="nl-NL"/>
        </w:rPr>
        <w:t xml:space="preserve"> voor </w:t>
      </w:r>
      <w:proofErr w:type="spellStart"/>
      <w:r w:rsidRPr="0077601F">
        <w:rPr>
          <w:lang w:val="nl-NL"/>
        </w:rPr>
        <w:t>Year</w:t>
      </w:r>
      <w:proofErr w:type="spellEnd"/>
      <w:r w:rsidRPr="0077601F">
        <w:rPr>
          <w:lang w:val="nl-NL"/>
        </w:rPr>
        <w:t>. Maak het een lijst met single select</w:t>
      </w:r>
    </w:p>
    <w:p w14:paraId="0486D047" w14:textId="60DED448" w:rsidR="008F632F" w:rsidRDefault="008F632F" w:rsidP="0077601F">
      <w:pPr>
        <w:pStyle w:val="ListParagraph"/>
        <w:numPr>
          <w:ilvl w:val="0"/>
          <w:numId w:val="32"/>
        </w:numPr>
        <w:rPr>
          <w:lang w:val="nl-NL"/>
        </w:rPr>
      </w:pPr>
      <w:r>
        <w:rPr>
          <w:lang w:val="nl-NL"/>
        </w:rPr>
        <w:lastRenderedPageBreak/>
        <w:t xml:space="preserve">Het resultaat zou er ongeveer zo uit moeten zien : </w:t>
      </w:r>
      <w:r>
        <w:rPr>
          <w:lang w:val="nl-NL"/>
        </w:rPr>
        <w:br/>
      </w:r>
      <w:r w:rsidRPr="008F632F">
        <w:rPr>
          <w:noProof/>
          <w:lang w:val="nl-NL"/>
        </w:rPr>
        <w:drawing>
          <wp:inline distT="0" distB="0" distL="0" distR="0" wp14:anchorId="5F82C0CC" wp14:editId="0C525349">
            <wp:extent cx="6332220" cy="2959735"/>
            <wp:effectExtent l="0" t="0" r="0" b="0"/>
            <wp:docPr id="989994571" name="Afbeelding 1" descr="Afbeelding met tekst, schermopname, Lettertype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94571" name="Afbeelding 1" descr="Afbeelding met tekst, schermopname, Lettertype, ontwerp&#10;&#10;Automatisch gegenereerde beschrijvi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6571" w14:textId="77777777" w:rsidR="00D56E0E" w:rsidRDefault="00E2384B" w:rsidP="004B33B6">
      <w:pPr>
        <w:pStyle w:val="ListParagraph"/>
        <w:numPr>
          <w:ilvl w:val="0"/>
          <w:numId w:val="32"/>
        </w:numPr>
        <w:rPr>
          <w:lang w:val="nl-NL"/>
        </w:rPr>
      </w:pPr>
      <w:r>
        <w:rPr>
          <w:lang w:val="nl-NL"/>
        </w:rPr>
        <w:t xml:space="preserve">Stel met behulp van deze </w:t>
      </w:r>
      <w:r w:rsidR="007B7C63">
        <w:rPr>
          <w:lang w:val="nl-NL"/>
        </w:rPr>
        <w:t xml:space="preserve">2 </w:t>
      </w:r>
      <w:r>
        <w:rPr>
          <w:lang w:val="nl-NL"/>
        </w:rPr>
        <w:t>formule</w:t>
      </w:r>
      <w:r w:rsidR="007B7C63">
        <w:rPr>
          <w:lang w:val="nl-NL"/>
        </w:rPr>
        <w:t>s</w:t>
      </w:r>
      <w:r>
        <w:rPr>
          <w:lang w:val="nl-NL"/>
        </w:rPr>
        <w:t xml:space="preserve"> de Min en Max van de X-</w:t>
      </w:r>
      <w:proofErr w:type="spellStart"/>
      <w:r>
        <w:rPr>
          <w:lang w:val="nl-NL"/>
        </w:rPr>
        <w:t>axis</w:t>
      </w:r>
      <w:proofErr w:type="spellEnd"/>
      <w:r>
        <w:rPr>
          <w:lang w:val="nl-NL"/>
        </w:rPr>
        <w:t xml:space="preserve"> range in </w:t>
      </w:r>
      <w:r w:rsidR="00D56E0E">
        <w:rPr>
          <w:noProof/>
          <w:lang w:val="nl-NL"/>
        </w:rPr>
        <w:br/>
      </w:r>
      <w:r w:rsidR="00D56E0E" w:rsidRPr="00D56E0E">
        <w:rPr>
          <w:noProof/>
          <w:lang w:val="nl-NL"/>
        </w:rPr>
        <w:drawing>
          <wp:inline distT="0" distB="0" distL="0" distR="0" wp14:anchorId="76B5BD15" wp14:editId="3A860A55">
            <wp:extent cx="4115157" cy="800169"/>
            <wp:effectExtent l="0" t="0" r="0" b="0"/>
            <wp:docPr id="473675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7541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6CB2" w14:textId="4768A624" w:rsidR="00D56E0E" w:rsidRDefault="00EB2667" w:rsidP="00EB2667">
      <w:pPr>
        <w:ind w:firstLine="720"/>
        <w:rPr>
          <w:noProof/>
          <w:lang w:val="nl-NL"/>
        </w:rPr>
      </w:pPr>
      <w:r w:rsidRPr="00EB2667">
        <w:rPr>
          <w:noProof/>
          <w:lang w:val="nl-NL"/>
        </w:rPr>
        <w:drawing>
          <wp:inline distT="0" distB="0" distL="0" distR="0" wp14:anchorId="14BA8294" wp14:editId="1EB69B7A">
            <wp:extent cx="1165961" cy="480102"/>
            <wp:effectExtent l="0" t="0" r="0" b="0"/>
            <wp:docPr id="1444888171" name="Picture 1" descr="A white rectangular objec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88171" name="Picture 1" descr="A white rectangular object with black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65961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37D7" w14:textId="2739CDFD" w:rsidR="000C52E2" w:rsidRPr="00D56E0E" w:rsidRDefault="000C52E2" w:rsidP="00D56E0E">
      <w:pPr>
        <w:rPr>
          <w:lang w:val="nl-NL"/>
        </w:rPr>
      </w:pPr>
    </w:p>
    <w:p w14:paraId="62F9E101" w14:textId="245B5953" w:rsidR="00EB2667" w:rsidRDefault="00EB2667" w:rsidP="004B33B6">
      <w:pPr>
        <w:pStyle w:val="ListParagraph"/>
        <w:numPr>
          <w:ilvl w:val="0"/>
          <w:numId w:val="32"/>
        </w:numPr>
        <w:rPr>
          <w:lang w:val="nl-NL"/>
        </w:rPr>
      </w:pPr>
      <w:r>
        <w:rPr>
          <w:lang w:val="nl-NL"/>
        </w:rPr>
        <w:t>Ga naar de grafiek, de x-as</w:t>
      </w:r>
    </w:p>
    <w:p w14:paraId="1464AD74" w14:textId="1F7EB840" w:rsidR="00EB2667" w:rsidRPr="006E4718" w:rsidRDefault="00AF696C" w:rsidP="004B33B6">
      <w:pPr>
        <w:pStyle w:val="ListParagraph"/>
        <w:numPr>
          <w:ilvl w:val="0"/>
          <w:numId w:val="32"/>
        </w:numPr>
      </w:pPr>
      <w:r>
        <w:rPr>
          <w:lang w:val="nl-NL"/>
        </w:rPr>
        <w:t xml:space="preserve">Klik op de functie knop bij minimum range. </w:t>
      </w:r>
      <w:r w:rsidRPr="006E4718">
        <w:t>Kies de _min measure</w:t>
      </w:r>
      <w:r w:rsidR="00FA08D2" w:rsidRPr="006E4718">
        <w:t xml:space="preserve"> </w:t>
      </w:r>
      <w:proofErr w:type="spellStart"/>
      <w:r w:rsidR="00FA08D2" w:rsidRPr="006E4718">
        <w:t>voor</w:t>
      </w:r>
      <w:proofErr w:type="spellEnd"/>
      <w:r w:rsidR="00FA08D2" w:rsidRPr="006E4718">
        <w:t xml:space="preserve"> based on</w:t>
      </w:r>
      <w:r w:rsidR="006E4718" w:rsidRPr="006E4718">
        <w:t xml:space="preserve"> f</w:t>
      </w:r>
      <w:r w:rsidR="006E4718">
        <w:t xml:space="preserve">ield </w:t>
      </w:r>
      <w:proofErr w:type="spellStart"/>
      <w:r w:rsidR="006E4718">
        <w:t>en</w:t>
      </w:r>
      <w:proofErr w:type="spellEnd"/>
      <w:r w:rsidR="006E4718">
        <w:t xml:space="preserve"> format style field value</w:t>
      </w:r>
    </w:p>
    <w:p w14:paraId="58A34580" w14:textId="26CF8487" w:rsidR="00AF696C" w:rsidRPr="006E4718" w:rsidRDefault="00AF696C" w:rsidP="006E4718">
      <w:pPr>
        <w:pStyle w:val="ListParagraph"/>
        <w:numPr>
          <w:ilvl w:val="0"/>
          <w:numId w:val="32"/>
        </w:numPr>
      </w:pPr>
      <w:r>
        <w:rPr>
          <w:lang w:val="nl-NL"/>
        </w:rPr>
        <w:t xml:space="preserve">Klik op de functie knop bij maximum range. </w:t>
      </w:r>
      <w:r w:rsidRPr="006E4718">
        <w:t>Kies de _max measure</w:t>
      </w:r>
      <w:r w:rsidR="006E4718" w:rsidRPr="006E4718">
        <w:t xml:space="preserve"> </w:t>
      </w:r>
      <w:proofErr w:type="spellStart"/>
      <w:r w:rsidR="006E4718" w:rsidRPr="006E4718">
        <w:t>voor</w:t>
      </w:r>
      <w:proofErr w:type="spellEnd"/>
      <w:r w:rsidR="006E4718" w:rsidRPr="006E4718">
        <w:t xml:space="preserve"> based on f</w:t>
      </w:r>
      <w:r w:rsidR="006E4718">
        <w:t xml:space="preserve">ield </w:t>
      </w:r>
      <w:proofErr w:type="spellStart"/>
      <w:r w:rsidR="006E4718">
        <w:t>en</w:t>
      </w:r>
      <w:proofErr w:type="spellEnd"/>
      <w:r w:rsidR="006E4718">
        <w:t xml:space="preserve"> format style field value</w:t>
      </w:r>
    </w:p>
    <w:p w14:paraId="042B6B21" w14:textId="77777777" w:rsidR="00480103" w:rsidRPr="00DF1950" w:rsidRDefault="00480103" w:rsidP="00480103"/>
    <w:p w14:paraId="62480ACF" w14:textId="1255F056" w:rsidR="00480103" w:rsidRDefault="00876EDD" w:rsidP="00A85472">
      <w:pPr>
        <w:pStyle w:val="Heading3"/>
        <w:rPr>
          <w:lang w:val="nl-NL"/>
        </w:rPr>
      </w:pPr>
      <w:r>
        <w:rPr>
          <w:lang w:val="nl-NL"/>
        </w:rPr>
        <w:t xml:space="preserve">Parameters </w:t>
      </w:r>
    </w:p>
    <w:p w14:paraId="092EE0CD" w14:textId="0F98EF11" w:rsidR="00FE20EC" w:rsidRDefault="00FE20EC" w:rsidP="00A85472">
      <w:pPr>
        <w:pStyle w:val="ListParagraph"/>
        <w:numPr>
          <w:ilvl w:val="0"/>
          <w:numId w:val="33"/>
        </w:numPr>
        <w:rPr>
          <w:lang w:val="nl-NL"/>
        </w:rPr>
      </w:pPr>
      <w:r w:rsidRPr="00A85472">
        <w:rPr>
          <w:lang w:val="nl-NL"/>
        </w:rPr>
        <w:t>Maak een nieuwe pagina in het rapport.</w:t>
      </w:r>
    </w:p>
    <w:p w14:paraId="2E406DF5" w14:textId="4BE08B96" w:rsidR="000748C8" w:rsidRPr="00A85472" w:rsidRDefault="000748C8" w:rsidP="00A85472">
      <w:pPr>
        <w:pStyle w:val="ListParagraph"/>
        <w:numPr>
          <w:ilvl w:val="0"/>
          <w:numId w:val="33"/>
        </w:numPr>
        <w:rPr>
          <w:lang w:val="nl-NL"/>
        </w:rPr>
      </w:pPr>
      <w:r>
        <w:rPr>
          <w:lang w:val="nl-NL"/>
        </w:rPr>
        <w:t>Noem de pagina “Parameters”</w:t>
      </w:r>
    </w:p>
    <w:p w14:paraId="1348E1EC" w14:textId="2FE3E9FB" w:rsidR="00420EA2" w:rsidRDefault="0048324F" w:rsidP="00A85472">
      <w:pPr>
        <w:pStyle w:val="ListParagraph"/>
        <w:numPr>
          <w:ilvl w:val="0"/>
          <w:numId w:val="33"/>
        </w:numPr>
      </w:pPr>
      <w:r w:rsidRPr="0048324F">
        <w:t xml:space="preserve">Ga </w:t>
      </w:r>
      <w:proofErr w:type="spellStart"/>
      <w:r w:rsidRPr="0048324F">
        <w:t>naar</w:t>
      </w:r>
      <w:proofErr w:type="spellEnd"/>
      <w:r w:rsidRPr="0048324F">
        <w:t xml:space="preserve"> Modelling </w:t>
      </w:r>
      <w:r w:rsidR="00E1550E">
        <w:t xml:space="preserve"> New </w:t>
      </w:r>
      <w:r w:rsidRPr="0048324F">
        <w:t xml:space="preserve">Parameters -&gt; </w:t>
      </w:r>
      <w:r w:rsidR="00026442">
        <w:t>Fields</w:t>
      </w:r>
    </w:p>
    <w:p w14:paraId="2F1139FE" w14:textId="7198F055" w:rsidR="00FE20EC" w:rsidRPr="00A85472" w:rsidRDefault="001A37CD" w:rsidP="00A85472">
      <w:pPr>
        <w:pStyle w:val="ListParagraph"/>
        <w:numPr>
          <w:ilvl w:val="0"/>
          <w:numId w:val="33"/>
        </w:numPr>
        <w:rPr>
          <w:lang w:val="nl-NL"/>
        </w:rPr>
      </w:pPr>
      <w:r w:rsidRPr="00A85472">
        <w:rPr>
          <w:lang w:val="nl-NL"/>
        </w:rPr>
        <w:t>Noem de parameter Detail Nivea</w:t>
      </w:r>
      <w:r w:rsidR="00420EA2" w:rsidRPr="00A85472">
        <w:rPr>
          <w:lang w:val="nl-NL"/>
        </w:rPr>
        <w:t>u</w:t>
      </w:r>
    </w:p>
    <w:p w14:paraId="59F4424F" w14:textId="1CDCE887" w:rsidR="0048324F" w:rsidRPr="00A85472" w:rsidRDefault="00CE031B" w:rsidP="00A85472">
      <w:pPr>
        <w:pStyle w:val="ListParagraph"/>
        <w:numPr>
          <w:ilvl w:val="0"/>
          <w:numId w:val="33"/>
        </w:numPr>
        <w:rPr>
          <w:lang w:val="nl-NL"/>
        </w:rPr>
      </w:pPr>
      <w:r w:rsidRPr="00A85472">
        <w:rPr>
          <w:lang w:val="nl-NL"/>
        </w:rPr>
        <w:t>Kies voor Fields</w:t>
      </w:r>
    </w:p>
    <w:p w14:paraId="35F3D226" w14:textId="27BA2B58" w:rsidR="00CE031B" w:rsidRPr="00A85472" w:rsidRDefault="00CE031B" w:rsidP="00A85472">
      <w:pPr>
        <w:pStyle w:val="ListParagraph"/>
        <w:numPr>
          <w:ilvl w:val="0"/>
          <w:numId w:val="33"/>
        </w:numPr>
        <w:rPr>
          <w:lang w:val="nl-NL"/>
        </w:rPr>
      </w:pPr>
      <w:r w:rsidRPr="00A85472">
        <w:rPr>
          <w:lang w:val="nl-NL"/>
        </w:rPr>
        <w:t xml:space="preserve">Selecteer de Velden Opleiding </w:t>
      </w:r>
      <w:r w:rsidR="00A50E87" w:rsidRPr="00A85472">
        <w:rPr>
          <w:lang w:val="nl-NL"/>
        </w:rPr>
        <w:t>en Faculteit Omschrijving</w:t>
      </w:r>
    </w:p>
    <w:p w14:paraId="03E5984C" w14:textId="17FFEE6E" w:rsidR="00A50E87" w:rsidRPr="00A85472" w:rsidRDefault="008A0713" w:rsidP="00A85472">
      <w:pPr>
        <w:pStyle w:val="ListParagraph"/>
        <w:numPr>
          <w:ilvl w:val="0"/>
          <w:numId w:val="33"/>
        </w:numPr>
        <w:rPr>
          <w:lang w:val="nl-NL"/>
        </w:rPr>
      </w:pPr>
      <w:r w:rsidRPr="00A85472">
        <w:rPr>
          <w:lang w:val="nl-NL"/>
        </w:rPr>
        <w:t xml:space="preserve">Zorg dat onderin </w:t>
      </w:r>
      <w:proofErr w:type="spellStart"/>
      <w:r w:rsidRPr="00A85472">
        <w:rPr>
          <w:lang w:val="nl-NL"/>
        </w:rPr>
        <w:t>create</w:t>
      </w:r>
      <w:proofErr w:type="spellEnd"/>
      <w:r w:rsidRPr="00A85472">
        <w:rPr>
          <w:lang w:val="nl-NL"/>
        </w:rPr>
        <w:t xml:space="preserve"> </w:t>
      </w:r>
      <w:proofErr w:type="spellStart"/>
      <w:r w:rsidRPr="00A85472">
        <w:rPr>
          <w:lang w:val="nl-NL"/>
        </w:rPr>
        <w:t>slicer</w:t>
      </w:r>
      <w:proofErr w:type="spellEnd"/>
      <w:r w:rsidRPr="00A85472">
        <w:rPr>
          <w:lang w:val="nl-NL"/>
        </w:rPr>
        <w:t xml:space="preserve"> is aangevinkt</w:t>
      </w:r>
    </w:p>
    <w:p w14:paraId="258A94AC" w14:textId="23CAD0B2" w:rsidR="008A0713" w:rsidRPr="00A85472" w:rsidRDefault="00A45DCE" w:rsidP="00A85472">
      <w:pPr>
        <w:pStyle w:val="ListParagraph"/>
        <w:numPr>
          <w:ilvl w:val="0"/>
          <w:numId w:val="33"/>
        </w:numPr>
        <w:rPr>
          <w:lang w:val="nl-NL"/>
        </w:rPr>
      </w:pPr>
      <w:r w:rsidRPr="00A85472">
        <w:rPr>
          <w:lang w:val="nl-NL"/>
        </w:rPr>
        <w:t xml:space="preserve">Maak een </w:t>
      </w:r>
      <w:r w:rsidR="0049391D">
        <w:rPr>
          <w:lang w:val="nl-NL"/>
        </w:rPr>
        <w:t xml:space="preserve">matrix </w:t>
      </w:r>
      <w:r w:rsidRPr="00A85472">
        <w:rPr>
          <w:lang w:val="nl-NL"/>
        </w:rPr>
        <w:t>tabel met Aantal Inschrijvingen en detail niveau</w:t>
      </w:r>
    </w:p>
    <w:p w14:paraId="512ABF38" w14:textId="4A9E007B" w:rsidR="00A45DCE" w:rsidRDefault="00A45DCE" w:rsidP="00A85472">
      <w:pPr>
        <w:pStyle w:val="ListParagraph"/>
        <w:numPr>
          <w:ilvl w:val="0"/>
          <w:numId w:val="33"/>
        </w:numPr>
        <w:rPr>
          <w:lang w:val="nl-NL"/>
        </w:rPr>
      </w:pPr>
      <w:r w:rsidRPr="00A85472">
        <w:rPr>
          <w:lang w:val="nl-NL"/>
        </w:rPr>
        <w:t xml:space="preserve">Het resultaat is dat wanneer je de </w:t>
      </w:r>
      <w:proofErr w:type="spellStart"/>
      <w:r w:rsidRPr="00A85472">
        <w:rPr>
          <w:lang w:val="nl-NL"/>
        </w:rPr>
        <w:t>slicer</w:t>
      </w:r>
      <w:proofErr w:type="spellEnd"/>
      <w:r w:rsidRPr="00A85472">
        <w:rPr>
          <w:lang w:val="nl-NL"/>
        </w:rPr>
        <w:t xml:space="preserve"> selectie veranderd ook de groepering in de tabel </w:t>
      </w:r>
      <w:proofErr w:type="spellStart"/>
      <w:r w:rsidRPr="00A85472">
        <w:rPr>
          <w:lang w:val="nl-NL"/>
        </w:rPr>
        <w:t>wijzigd</w:t>
      </w:r>
      <w:proofErr w:type="spellEnd"/>
      <w:r w:rsidRPr="00A85472">
        <w:rPr>
          <w:lang w:val="nl-NL"/>
        </w:rPr>
        <w:t>.</w:t>
      </w:r>
    </w:p>
    <w:p w14:paraId="1B132379" w14:textId="5D0EDCB0" w:rsidR="00F34510" w:rsidRPr="00A85472" w:rsidRDefault="00F34510" w:rsidP="00A85472">
      <w:pPr>
        <w:pStyle w:val="ListParagraph"/>
        <w:numPr>
          <w:ilvl w:val="0"/>
          <w:numId w:val="33"/>
        </w:numPr>
        <w:rPr>
          <w:lang w:val="nl-NL"/>
        </w:rPr>
      </w:pPr>
      <w:r>
        <w:rPr>
          <w:lang w:val="nl-NL"/>
        </w:rPr>
        <w:lastRenderedPageBreak/>
        <w:t>Als je ze allebei selecteert zie je dat ze beide in de matrix staan.</w:t>
      </w:r>
    </w:p>
    <w:p w14:paraId="55D772E0" w14:textId="3CC03FF5" w:rsidR="00A45DCE" w:rsidRPr="00A85472" w:rsidRDefault="00A85472" w:rsidP="00A85472">
      <w:pPr>
        <w:pStyle w:val="ListParagraph"/>
        <w:rPr>
          <w:lang w:val="nl-NL"/>
        </w:rPr>
      </w:pPr>
      <w:r>
        <w:rPr>
          <w:lang w:val="nl-NL"/>
        </w:rPr>
        <w:br/>
      </w:r>
      <w:r w:rsidR="00105559" w:rsidRPr="00105559">
        <w:rPr>
          <w:noProof/>
          <w:lang w:val="nl-NL"/>
        </w:rPr>
        <w:drawing>
          <wp:inline distT="0" distB="0" distL="0" distR="0" wp14:anchorId="366270D9" wp14:editId="10D6225E">
            <wp:extent cx="6332220" cy="2303780"/>
            <wp:effectExtent l="0" t="0" r="0" b="1270"/>
            <wp:docPr id="223659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59811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4AFA" w14:textId="4072F8B4" w:rsidR="002A212F" w:rsidRPr="00A85472" w:rsidRDefault="002A212F" w:rsidP="00A85472">
      <w:pPr>
        <w:pStyle w:val="ListParagraph"/>
        <w:numPr>
          <w:ilvl w:val="0"/>
          <w:numId w:val="33"/>
        </w:numPr>
        <w:rPr>
          <w:lang w:val="nl-NL"/>
        </w:rPr>
      </w:pPr>
      <w:r w:rsidRPr="00A85472">
        <w:rPr>
          <w:lang w:val="nl-NL"/>
        </w:rPr>
        <w:t>Ga naar Detail niveau</w:t>
      </w:r>
      <w:r w:rsidR="00A85472">
        <w:rPr>
          <w:lang w:val="nl-NL"/>
        </w:rPr>
        <w:t xml:space="preserve"> kolom in de data tab.</w:t>
      </w:r>
    </w:p>
    <w:p w14:paraId="1DE043F8" w14:textId="77777777" w:rsidR="00247DBA" w:rsidRDefault="00A85472" w:rsidP="00A85472">
      <w:pPr>
        <w:pStyle w:val="ListParagraph"/>
        <w:numPr>
          <w:ilvl w:val="0"/>
          <w:numId w:val="33"/>
        </w:numPr>
        <w:rPr>
          <w:lang w:val="nl-NL"/>
        </w:rPr>
      </w:pPr>
      <w:r w:rsidRPr="00A85472">
        <w:rPr>
          <w:lang w:val="nl-NL"/>
        </w:rPr>
        <w:t xml:space="preserve">Je ziet de DAX van hoe de onderdelen zijn opgebouwd : </w:t>
      </w:r>
      <w:r>
        <w:rPr>
          <w:lang w:val="nl-NL"/>
        </w:rPr>
        <w:br/>
      </w:r>
      <w:r w:rsidR="00247DBA" w:rsidRPr="00247DBA">
        <w:rPr>
          <w:noProof/>
          <w:lang w:val="nl-NL"/>
        </w:rPr>
        <w:drawing>
          <wp:inline distT="0" distB="0" distL="0" distR="0" wp14:anchorId="26DF8EF9" wp14:editId="3F9C4A73">
            <wp:extent cx="4747671" cy="746825"/>
            <wp:effectExtent l="0" t="0" r="0" b="0"/>
            <wp:docPr id="1558909728" name="Afbeelding 1" descr="Afbeelding met tekst, schermopname, lijn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09728" name="Afbeelding 1" descr="Afbeelding met tekst, schermopname, lijn, Lettertype&#10;&#10;Automatisch gegenereerde beschrijvi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D2C5" w14:textId="089FDDBC" w:rsidR="00247DBA" w:rsidRDefault="00247DBA" w:rsidP="00A85472">
      <w:pPr>
        <w:pStyle w:val="ListParagraph"/>
        <w:numPr>
          <w:ilvl w:val="0"/>
          <w:numId w:val="33"/>
        </w:numPr>
        <w:rPr>
          <w:lang w:val="nl-NL"/>
        </w:rPr>
      </w:pPr>
      <w:r>
        <w:rPr>
          <w:lang w:val="nl-NL"/>
        </w:rPr>
        <w:t>Voeg er een rij aan toe. Bijvoorbeeld Jaargang</w:t>
      </w:r>
      <w:r w:rsidR="009762B9">
        <w:rPr>
          <w:lang w:val="nl-NL"/>
        </w:rPr>
        <w:t>, pas ook de omschrijving van faculteit aan</w:t>
      </w:r>
      <w:r w:rsidR="00A64BC4">
        <w:rPr>
          <w:lang w:val="nl-NL"/>
        </w:rPr>
        <w:br/>
      </w:r>
      <w:r w:rsidR="00644B86" w:rsidRPr="00644B86">
        <w:rPr>
          <w:noProof/>
          <w:lang w:val="nl-NL"/>
        </w:rPr>
        <w:drawing>
          <wp:inline distT="0" distB="0" distL="0" distR="0" wp14:anchorId="780A3761" wp14:editId="5F456716">
            <wp:extent cx="3787468" cy="777307"/>
            <wp:effectExtent l="0" t="0" r="3810" b="3810"/>
            <wp:docPr id="297451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51316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DA62" w14:textId="22B3EAFE" w:rsidR="009762B9" w:rsidRDefault="00247DBA" w:rsidP="00C01F54">
      <w:pPr>
        <w:pStyle w:val="ListParagraph"/>
        <w:numPr>
          <w:ilvl w:val="0"/>
          <w:numId w:val="33"/>
        </w:numPr>
        <w:rPr>
          <w:lang w:val="nl-NL"/>
        </w:rPr>
      </w:pPr>
      <w:r>
        <w:rPr>
          <w:lang w:val="nl-NL"/>
        </w:rPr>
        <w:t xml:space="preserve">Selecteer Jaargang in de </w:t>
      </w:r>
      <w:proofErr w:type="spellStart"/>
      <w:r>
        <w:rPr>
          <w:lang w:val="nl-NL"/>
        </w:rPr>
        <w:t>Slicer</w:t>
      </w:r>
      <w:proofErr w:type="spellEnd"/>
      <w:r>
        <w:rPr>
          <w:lang w:val="nl-NL"/>
        </w:rPr>
        <w:t xml:space="preserve">. Je kunt ook </w:t>
      </w:r>
      <w:proofErr w:type="spellStart"/>
      <w:r>
        <w:rPr>
          <w:lang w:val="nl-NL"/>
        </w:rPr>
        <w:t>varieren</w:t>
      </w:r>
      <w:proofErr w:type="spellEnd"/>
      <w:r>
        <w:rPr>
          <w:lang w:val="nl-NL"/>
        </w:rPr>
        <w:t xml:space="preserve"> tussen verschillende dimensies.</w:t>
      </w:r>
      <w:r w:rsidR="009762B9">
        <w:rPr>
          <w:lang w:val="nl-NL"/>
        </w:rPr>
        <w:br/>
      </w:r>
      <w:r w:rsidR="009762B9" w:rsidRPr="009762B9">
        <w:rPr>
          <w:noProof/>
          <w:lang w:val="nl-NL"/>
        </w:rPr>
        <w:drawing>
          <wp:inline distT="0" distB="0" distL="0" distR="0" wp14:anchorId="1EFF1A32" wp14:editId="0338DC83">
            <wp:extent cx="5090601" cy="2796782"/>
            <wp:effectExtent l="0" t="0" r="0" b="3810"/>
            <wp:docPr id="674943063" name="Afbeelding 1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3063" name="Afbeelding 1" descr="Afbeelding met tekst, schermopname, Lettertype, nummer&#10;&#10;Automatisch gegenereerde beschrijvi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479">
        <w:rPr>
          <w:lang w:val="nl-NL"/>
        </w:rPr>
        <w:br/>
      </w:r>
      <w:r w:rsidR="00683479">
        <w:rPr>
          <w:lang w:val="nl-NL"/>
        </w:rPr>
        <w:br/>
      </w:r>
      <w:r w:rsidR="00683479">
        <w:rPr>
          <w:lang w:val="nl-NL"/>
        </w:rPr>
        <w:br/>
      </w:r>
    </w:p>
    <w:p w14:paraId="699B1BF8" w14:textId="32057848" w:rsidR="00C01F54" w:rsidRDefault="00C01F54" w:rsidP="00C01F54">
      <w:pPr>
        <w:pStyle w:val="ListParagraph"/>
        <w:numPr>
          <w:ilvl w:val="0"/>
          <w:numId w:val="33"/>
        </w:numPr>
        <w:rPr>
          <w:lang w:val="nl-NL"/>
        </w:rPr>
      </w:pPr>
      <w:r>
        <w:rPr>
          <w:lang w:val="nl-NL"/>
        </w:rPr>
        <w:lastRenderedPageBreak/>
        <w:t>Maak Nu een numerieke parameter aan</w:t>
      </w:r>
      <w:r w:rsidR="00047214">
        <w:rPr>
          <w:lang w:val="nl-NL"/>
        </w:rPr>
        <w:br/>
        <w:t xml:space="preserve">Ga naar </w:t>
      </w:r>
      <w:proofErr w:type="spellStart"/>
      <w:r w:rsidR="00047214">
        <w:rPr>
          <w:lang w:val="nl-NL"/>
        </w:rPr>
        <w:t>Modeling</w:t>
      </w:r>
      <w:proofErr w:type="spellEnd"/>
      <w:r w:rsidR="00047214">
        <w:rPr>
          <w:lang w:val="nl-NL"/>
        </w:rPr>
        <w:t xml:space="preserve">, New Parameter en kies </w:t>
      </w:r>
      <w:proofErr w:type="spellStart"/>
      <w:r w:rsidR="00047214">
        <w:rPr>
          <w:lang w:val="nl-NL"/>
        </w:rPr>
        <w:t>numeric</w:t>
      </w:r>
      <w:proofErr w:type="spellEnd"/>
      <w:r w:rsidR="00047214">
        <w:rPr>
          <w:lang w:val="nl-NL"/>
        </w:rPr>
        <w:t xml:space="preserve"> range.</w:t>
      </w:r>
      <w:r w:rsidR="007436F8">
        <w:rPr>
          <w:lang w:val="nl-NL"/>
        </w:rPr>
        <w:br/>
      </w:r>
      <w:r w:rsidR="007436F8" w:rsidRPr="007436F8">
        <w:rPr>
          <w:noProof/>
          <w:lang w:val="nl-NL"/>
        </w:rPr>
        <w:drawing>
          <wp:inline distT="0" distB="0" distL="0" distR="0" wp14:anchorId="20D9470C" wp14:editId="47D8112B">
            <wp:extent cx="5433531" cy="5349704"/>
            <wp:effectExtent l="0" t="0" r="0" b="3810"/>
            <wp:docPr id="1589765328" name="Afbeelding 1" descr="Afbeelding met tekst, schermopname, nummer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65328" name="Afbeelding 1" descr="Afbeelding met tekst, schermopname, nummer, Lettertype&#10;&#10;Automatisch gegenereerde beschrijvi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53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9C84" w14:textId="50D5B06E" w:rsidR="007436F8" w:rsidRDefault="00122F52" w:rsidP="00C01F54">
      <w:pPr>
        <w:pStyle w:val="ListParagraph"/>
        <w:numPr>
          <w:ilvl w:val="0"/>
          <w:numId w:val="33"/>
        </w:numPr>
        <w:rPr>
          <w:lang w:val="nl-NL"/>
        </w:rPr>
      </w:pPr>
      <w:r>
        <w:rPr>
          <w:lang w:val="nl-NL"/>
        </w:rPr>
        <w:t xml:space="preserve">Zet de </w:t>
      </w:r>
      <w:proofErr w:type="spellStart"/>
      <w:r>
        <w:rPr>
          <w:lang w:val="nl-NL"/>
        </w:rPr>
        <w:t>slicer</w:t>
      </w:r>
      <w:proofErr w:type="spellEnd"/>
      <w:r>
        <w:rPr>
          <w:lang w:val="nl-NL"/>
        </w:rPr>
        <w:t xml:space="preserve"> van deze parameter op de pagina waar de bar </w:t>
      </w:r>
      <w:proofErr w:type="spellStart"/>
      <w:r>
        <w:rPr>
          <w:lang w:val="nl-NL"/>
        </w:rPr>
        <w:t>chart</w:t>
      </w:r>
      <w:proofErr w:type="spellEnd"/>
      <w:r>
        <w:rPr>
          <w:lang w:val="nl-NL"/>
        </w:rPr>
        <w:t xml:space="preserve"> van de vorige opgave staat</w:t>
      </w:r>
      <w:r w:rsidR="00730FEA">
        <w:rPr>
          <w:lang w:val="nl-NL"/>
        </w:rPr>
        <w:t>. Als hij op een andere pagina staat. Gebruik ctrl-x, ctrl-v om te knippen en plakken.</w:t>
      </w:r>
    </w:p>
    <w:p w14:paraId="26F50A4A" w14:textId="26F3DA4B" w:rsidR="005E5782" w:rsidRPr="005E5782" w:rsidRDefault="00873D89" w:rsidP="005E5782">
      <w:pPr>
        <w:pStyle w:val="ListParagraph"/>
        <w:numPr>
          <w:ilvl w:val="0"/>
          <w:numId w:val="33"/>
        </w:numPr>
        <w:rPr>
          <w:lang w:val="nl-NL"/>
        </w:rPr>
      </w:pPr>
      <w:r>
        <w:rPr>
          <w:lang w:val="nl-NL"/>
        </w:rPr>
        <w:t xml:space="preserve">Pas de berekening van de </w:t>
      </w:r>
      <w:r w:rsidR="00730FEA">
        <w:rPr>
          <w:lang w:val="nl-NL"/>
        </w:rPr>
        <w:t>_MAX</w:t>
      </w:r>
      <w:r>
        <w:rPr>
          <w:lang w:val="nl-NL"/>
        </w:rPr>
        <w:t xml:space="preserve"> </w:t>
      </w:r>
      <w:proofErr w:type="spellStart"/>
      <w:r>
        <w:rPr>
          <w:lang w:val="nl-NL"/>
        </w:rPr>
        <w:t>measure</w:t>
      </w:r>
      <w:proofErr w:type="spellEnd"/>
      <w:r>
        <w:rPr>
          <w:lang w:val="nl-NL"/>
        </w:rPr>
        <w:t xml:space="preserve"> aan zodat de </w:t>
      </w:r>
      <w:r w:rsidR="0049474D">
        <w:rPr>
          <w:lang w:val="nl-NL"/>
        </w:rPr>
        <w:t>waarde vermenigvuldigt wordt met de bovenstaande parameter en gedeeld door 100</w:t>
      </w:r>
      <w:r w:rsidR="005E5782">
        <w:rPr>
          <w:lang w:val="nl-NL"/>
        </w:rPr>
        <w:br/>
      </w:r>
      <w:r w:rsidR="00117B9D" w:rsidRPr="00117B9D">
        <w:rPr>
          <w:noProof/>
          <w:lang w:val="nl-NL"/>
        </w:rPr>
        <w:drawing>
          <wp:inline distT="0" distB="0" distL="0" distR="0" wp14:anchorId="740A2976" wp14:editId="37349F4A">
            <wp:extent cx="3749365" cy="815411"/>
            <wp:effectExtent l="0" t="0" r="3810" b="3810"/>
            <wp:docPr id="188415237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52379" name="Picture 1" descr="A white background with black tex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B685" w14:textId="77777777" w:rsidR="002F103D" w:rsidRDefault="001B03F2" w:rsidP="001B03F2">
      <w:pPr>
        <w:pStyle w:val="ListParagraph"/>
        <w:numPr>
          <w:ilvl w:val="0"/>
          <w:numId w:val="33"/>
        </w:numPr>
        <w:rPr>
          <w:lang w:val="nl-NL"/>
        </w:rPr>
      </w:pPr>
      <w:r>
        <w:rPr>
          <w:lang w:val="nl-NL"/>
        </w:rPr>
        <w:t xml:space="preserve">Probeer de </w:t>
      </w:r>
      <w:proofErr w:type="spellStart"/>
      <w:r>
        <w:rPr>
          <w:lang w:val="nl-NL"/>
        </w:rPr>
        <w:t>slicer</w:t>
      </w:r>
      <w:proofErr w:type="spellEnd"/>
      <w:r>
        <w:rPr>
          <w:lang w:val="nl-NL"/>
        </w:rPr>
        <w:t xml:space="preserve"> uit. Zie het effect op de grafiek</w:t>
      </w:r>
    </w:p>
    <w:p w14:paraId="02E51382" w14:textId="4CF18968" w:rsidR="00AE5556" w:rsidRDefault="0049474D" w:rsidP="00F042C1">
      <w:pPr>
        <w:pStyle w:val="Heading3"/>
        <w:rPr>
          <w:lang w:val="nl-NL"/>
        </w:rPr>
      </w:pPr>
      <w:r w:rsidRPr="002F103D">
        <w:rPr>
          <w:lang w:val="nl-NL"/>
        </w:rPr>
        <w:br/>
      </w:r>
      <w:r w:rsidR="00AE5556">
        <w:rPr>
          <w:lang w:val="nl-NL"/>
        </w:rPr>
        <w:t xml:space="preserve">Data </w:t>
      </w:r>
      <w:proofErr w:type="spellStart"/>
      <w:r w:rsidR="00AE5556">
        <w:rPr>
          <w:lang w:val="nl-NL"/>
        </w:rPr>
        <w:t>Grouping</w:t>
      </w:r>
      <w:proofErr w:type="spellEnd"/>
    </w:p>
    <w:p w14:paraId="06D2B743" w14:textId="77777777" w:rsidR="00AE5556" w:rsidRPr="0032631B" w:rsidRDefault="00AE5556" w:rsidP="0032631B">
      <w:pPr>
        <w:pStyle w:val="ListParagraph"/>
        <w:numPr>
          <w:ilvl w:val="0"/>
          <w:numId w:val="34"/>
        </w:numPr>
        <w:rPr>
          <w:lang w:val="nl-NL"/>
        </w:rPr>
      </w:pPr>
      <w:r w:rsidRPr="0032631B">
        <w:rPr>
          <w:lang w:val="nl-NL"/>
        </w:rPr>
        <w:t>Ga naar de tabel view</w:t>
      </w:r>
    </w:p>
    <w:p w14:paraId="5C62AA01" w14:textId="62597A74" w:rsidR="00AE5556" w:rsidRPr="0032631B" w:rsidRDefault="00AE5556" w:rsidP="0032631B">
      <w:pPr>
        <w:pStyle w:val="ListParagraph"/>
        <w:numPr>
          <w:ilvl w:val="0"/>
          <w:numId w:val="34"/>
        </w:numPr>
        <w:rPr>
          <w:lang w:val="nl-NL"/>
        </w:rPr>
      </w:pPr>
      <w:r w:rsidRPr="0032631B">
        <w:rPr>
          <w:lang w:val="nl-NL"/>
        </w:rPr>
        <w:t>Selecteer Tabel Inschrijving</w:t>
      </w:r>
    </w:p>
    <w:p w14:paraId="6F7CBD9C" w14:textId="77777777" w:rsidR="00663BAE" w:rsidRPr="0032631B" w:rsidRDefault="00663BAE" w:rsidP="0032631B">
      <w:pPr>
        <w:pStyle w:val="ListParagraph"/>
        <w:numPr>
          <w:ilvl w:val="0"/>
          <w:numId w:val="34"/>
        </w:numPr>
        <w:rPr>
          <w:lang w:val="nl-NL"/>
        </w:rPr>
      </w:pPr>
      <w:r w:rsidRPr="0032631B">
        <w:rPr>
          <w:lang w:val="nl-NL"/>
        </w:rPr>
        <w:lastRenderedPageBreak/>
        <w:t>Selecteer kolom “</w:t>
      </w:r>
      <w:proofErr w:type="spellStart"/>
      <w:r w:rsidRPr="0032631B">
        <w:rPr>
          <w:lang w:val="nl-NL"/>
        </w:rPr>
        <w:t>DagenTotBetaling</w:t>
      </w:r>
      <w:proofErr w:type="spellEnd"/>
      <w:r w:rsidRPr="0032631B">
        <w:rPr>
          <w:lang w:val="nl-NL"/>
        </w:rPr>
        <w:t>”</w:t>
      </w:r>
    </w:p>
    <w:p w14:paraId="547DA72C" w14:textId="77777777" w:rsidR="00663BAE" w:rsidRDefault="00663BAE" w:rsidP="0032631B">
      <w:pPr>
        <w:pStyle w:val="ListParagraph"/>
        <w:numPr>
          <w:ilvl w:val="0"/>
          <w:numId w:val="34"/>
        </w:numPr>
      </w:pPr>
      <w:r w:rsidRPr="00663BAE">
        <w:t xml:space="preserve">Ga </w:t>
      </w:r>
      <w:proofErr w:type="spellStart"/>
      <w:r w:rsidRPr="00663BAE">
        <w:t>naar</w:t>
      </w:r>
      <w:proofErr w:type="spellEnd"/>
      <w:r w:rsidRPr="00663BAE">
        <w:t xml:space="preserve"> menu Data Groups -&gt; New</w:t>
      </w:r>
      <w:r>
        <w:t xml:space="preserve"> Data Group</w:t>
      </w:r>
    </w:p>
    <w:p w14:paraId="61A6676C" w14:textId="77777777" w:rsidR="00F042C1" w:rsidRDefault="00F042C1" w:rsidP="0032631B">
      <w:pPr>
        <w:pStyle w:val="ListParagraph"/>
        <w:numPr>
          <w:ilvl w:val="0"/>
          <w:numId w:val="34"/>
        </w:numPr>
      </w:pPr>
      <w:r w:rsidRPr="00F042C1">
        <w:rPr>
          <w:noProof/>
        </w:rPr>
        <w:drawing>
          <wp:inline distT="0" distB="0" distL="0" distR="0" wp14:anchorId="22B33E6D" wp14:editId="2655127D">
            <wp:extent cx="3876675" cy="3061323"/>
            <wp:effectExtent l="0" t="0" r="0" b="6350"/>
            <wp:docPr id="416993240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932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1152" cy="306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1834" w14:textId="1F32E6C2" w:rsidR="00F042C1" w:rsidRPr="0032631B" w:rsidRDefault="00362BE2" w:rsidP="0032631B">
      <w:pPr>
        <w:pStyle w:val="ListParagraph"/>
        <w:numPr>
          <w:ilvl w:val="0"/>
          <w:numId w:val="34"/>
        </w:numPr>
        <w:rPr>
          <w:lang w:val="nl-NL"/>
        </w:rPr>
      </w:pPr>
      <w:r w:rsidRPr="0032631B">
        <w:rPr>
          <w:lang w:val="nl-NL"/>
        </w:rPr>
        <w:t xml:space="preserve">Zet Bin Type op </w:t>
      </w:r>
      <w:proofErr w:type="spellStart"/>
      <w:r w:rsidRPr="0032631B">
        <w:rPr>
          <w:lang w:val="nl-NL"/>
        </w:rPr>
        <w:t>Number</w:t>
      </w:r>
      <w:proofErr w:type="spellEnd"/>
      <w:r w:rsidRPr="0032631B">
        <w:rPr>
          <w:lang w:val="nl-NL"/>
        </w:rPr>
        <w:t xml:space="preserve"> of Bins</w:t>
      </w:r>
    </w:p>
    <w:p w14:paraId="5D9958AF" w14:textId="6A719295" w:rsidR="00362BE2" w:rsidRPr="0032631B" w:rsidRDefault="008D6E2E" w:rsidP="0032631B">
      <w:pPr>
        <w:pStyle w:val="ListParagraph"/>
        <w:numPr>
          <w:ilvl w:val="0"/>
          <w:numId w:val="34"/>
        </w:numPr>
        <w:rPr>
          <w:lang w:val="nl-NL"/>
        </w:rPr>
      </w:pPr>
      <w:r w:rsidRPr="0032631B">
        <w:rPr>
          <w:lang w:val="nl-NL"/>
        </w:rPr>
        <w:t xml:space="preserve">Zet Bin </w:t>
      </w:r>
      <w:proofErr w:type="spellStart"/>
      <w:r w:rsidRPr="0032631B">
        <w:rPr>
          <w:lang w:val="nl-NL"/>
        </w:rPr>
        <w:t>Count</w:t>
      </w:r>
      <w:proofErr w:type="spellEnd"/>
      <w:r w:rsidRPr="0032631B">
        <w:rPr>
          <w:lang w:val="nl-NL"/>
        </w:rPr>
        <w:t xml:space="preserve"> op 7</w:t>
      </w:r>
    </w:p>
    <w:p w14:paraId="1016526B" w14:textId="191B76B1" w:rsidR="007E4D33" w:rsidRPr="0032631B" w:rsidRDefault="007E4D33" w:rsidP="0032631B">
      <w:pPr>
        <w:pStyle w:val="ListParagraph"/>
        <w:numPr>
          <w:ilvl w:val="0"/>
          <w:numId w:val="34"/>
        </w:numPr>
        <w:rPr>
          <w:lang w:val="nl-NL"/>
        </w:rPr>
      </w:pPr>
      <w:r w:rsidRPr="0032631B">
        <w:rPr>
          <w:lang w:val="nl-NL"/>
        </w:rPr>
        <w:t>Geef het de naam Dagen tot Betaling Group en klik OK</w:t>
      </w:r>
    </w:p>
    <w:p w14:paraId="7CF6E6F2" w14:textId="705E05C9" w:rsidR="00AF59A4" w:rsidRPr="0032631B" w:rsidRDefault="00AF59A4" w:rsidP="0032631B">
      <w:pPr>
        <w:pStyle w:val="ListParagraph"/>
        <w:numPr>
          <w:ilvl w:val="0"/>
          <w:numId w:val="34"/>
        </w:numPr>
        <w:rPr>
          <w:lang w:val="nl-NL"/>
        </w:rPr>
      </w:pPr>
      <w:r w:rsidRPr="0032631B">
        <w:rPr>
          <w:lang w:val="nl-NL"/>
        </w:rPr>
        <w:t>Filter de Data op de nieuwe Kolom</w:t>
      </w:r>
      <w:r w:rsidR="00002102" w:rsidRPr="0032631B">
        <w:rPr>
          <w:lang w:val="nl-NL"/>
        </w:rPr>
        <w:t xml:space="preserve"> je ziet dat de nummers tot ver achter de komma gaan</w:t>
      </w:r>
    </w:p>
    <w:p w14:paraId="3C80E79D" w14:textId="7B416F38" w:rsidR="00002102" w:rsidRPr="0032631B" w:rsidRDefault="00002102" w:rsidP="0032631B">
      <w:pPr>
        <w:pStyle w:val="ListParagraph"/>
        <w:numPr>
          <w:ilvl w:val="0"/>
          <w:numId w:val="34"/>
        </w:numPr>
        <w:rPr>
          <w:lang w:val="nl-NL"/>
        </w:rPr>
      </w:pPr>
      <w:r w:rsidRPr="0032631B">
        <w:rPr>
          <w:lang w:val="nl-NL"/>
        </w:rPr>
        <w:t xml:space="preserve">Ga terug naar Data </w:t>
      </w:r>
      <w:proofErr w:type="spellStart"/>
      <w:r w:rsidRPr="0032631B">
        <w:rPr>
          <w:lang w:val="nl-NL"/>
        </w:rPr>
        <w:t>gr</w:t>
      </w:r>
      <w:r w:rsidR="00C22655" w:rsidRPr="0032631B">
        <w:rPr>
          <w:lang w:val="nl-NL"/>
        </w:rPr>
        <w:t>oups</w:t>
      </w:r>
      <w:proofErr w:type="spellEnd"/>
    </w:p>
    <w:p w14:paraId="0326BDA6" w14:textId="5076DEF7" w:rsidR="00C22655" w:rsidRPr="0032631B" w:rsidRDefault="00940F9F" w:rsidP="0032631B">
      <w:pPr>
        <w:pStyle w:val="ListParagraph"/>
        <w:numPr>
          <w:ilvl w:val="0"/>
          <w:numId w:val="34"/>
        </w:numPr>
        <w:rPr>
          <w:lang w:val="nl-NL"/>
        </w:rPr>
      </w:pPr>
      <w:r w:rsidRPr="0032631B">
        <w:rPr>
          <w:lang w:val="nl-NL"/>
        </w:rPr>
        <w:t xml:space="preserve">Verander de setting Bin Type naar </w:t>
      </w:r>
      <w:proofErr w:type="spellStart"/>
      <w:r w:rsidRPr="0032631B">
        <w:rPr>
          <w:lang w:val="nl-NL"/>
        </w:rPr>
        <w:t>Size</w:t>
      </w:r>
      <w:proofErr w:type="spellEnd"/>
      <w:r w:rsidRPr="0032631B">
        <w:rPr>
          <w:lang w:val="nl-NL"/>
        </w:rPr>
        <w:t xml:space="preserve"> of Bins</w:t>
      </w:r>
    </w:p>
    <w:p w14:paraId="75146087" w14:textId="7D3A3260" w:rsidR="00940F9F" w:rsidRPr="0032631B" w:rsidRDefault="00940F9F" w:rsidP="0032631B">
      <w:pPr>
        <w:pStyle w:val="ListParagraph"/>
        <w:numPr>
          <w:ilvl w:val="0"/>
          <w:numId w:val="34"/>
        </w:numPr>
        <w:rPr>
          <w:lang w:val="nl-NL"/>
        </w:rPr>
      </w:pPr>
      <w:r w:rsidRPr="0032631B">
        <w:rPr>
          <w:lang w:val="nl-NL"/>
        </w:rPr>
        <w:t xml:space="preserve">Zet de Bin </w:t>
      </w:r>
      <w:proofErr w:type="spellStart"/>
      <w:r w:rsidRPr="0032631B">
        <w:rPr>
          <w:lang w:val="nl-NL"/>
        </w:rPr>
        <w:t>size</w:t>
      </w:r>
      <w:proofErr w:type="spellEnd"/>
      <w:r w:rsidRPr="0032631B">
        <w:rPr>
          <w:lang w:val="nl-NL"/>
        </w:rPr>
        <w:t xml:space="preserve"> naar 11</w:t>
      </w:r>
    </w:p>
    <w:p w14:paraId="1DEB1799" w14:textId="5A16B83E" w:rsidR="00940F9F" w:rsidRPr="0032631B" w:rsidRDefault="00762625" w:rsidP="0032631B">
      <w:pPr>
        <w:pStyle w:val="ListParagraph"/>
        <w:numPr>
          <w:ilvl w:val="0"/>
          <w:numId w:val="34"/>
        </w:numPr>
        <w:rPr>
          <w:lang w:val="nl-NL"/>
        </w:rPr>
      </w:pPr>
      <w:r w:rsidRPr="0032631B">
        <w:rPr>
          <w:lang w:val="nl-NL"/>
        </w:rPr>
        <w:t>In de kolom filter zie je dat er nu waardes van 0 tot 77 zijn</w:t>
      </w:r>
    </w:p>
    <w:p w14:paraId="044937AD" w14:textId="75C65CE2" w:rsidR="00762625" w:rsidRPr="0032631B" w:rsidRDefault="003F51B9" w:rsidP="0032631B">
      <w:pPr>
        <w:pStyle w:val="ListParagraph"/>
        <w:numPr>
          <w:ilvl w:val="0"/>
          <w:numId w:val="34"/>
        </w:numPr>
        <w:rPr>
          <w:lang w:val="nl-NL"/>
        </w:rPr>
      </w:pPr>
      <w:r w:rsidRPr="003F51B9">
        <w:rPr>
          <w:noProof/>
          <w:lang w:val="nl-NL"/>
        </w:rPr>
        <w:drawing>
          <wp:inline distT="0" distB="0" distL="0" distR="0" wp14:anchorId="55E634A6" wp14:editId="7B7EA988">
            <wp:extent cx="2301439" cy="2842506"/>
            <wp:effectExtent l="0" t="0" r="3810" b="0"/>
            <wp:docPr id="1345485953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859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6883" w14:textId="7053815A" w:rsidR="0032631B" w:rsidRDefault="0032631B" w:rsidP="0032631B">
      <w:pPr>
        <w:pStyle w:val="ListParagraph"/>
        <w:numPr>
          <w:ilvl w:val="0"/>
          <w:numId w:val="34"/>
        </w:numPr>
        <w:rPr>
          <w:lang w:val="nl-NL"/>
        </w:rPr>
      </w:pPr>
      <w:r w:rsidRPr="0032631B">
        <w:rPr>
          <w:lang w:val="nl-NL"/>
        </w:rPr>
        <w:t xml:space="preserve">Maak met DAX een nieuwe tabel aan : </w:t>
      </w:r>
      <w:r w:rsidR="000C06A5">
        <w:rPr>
          <w:lang w:val="nl-NL"/>
        </w:rPr>
        <w:t xml:space="preserve">New </w:t>
      </w:r>
      <w:proofErr w:type="spellStart"/>
      <w:r w:rsidR="000C06A5">
        <w:rPr>
          <w:lang w:val="nl-NL"/>
        </w:rPr>
        <w:t>Table</w:t>
      </w:r>
      <w:proofErr w:type="spellEnd"/>
      <w:r w:rsidR="000C06A5">
        <w:rPr>
          <w:lang w:val="nl-NL"/>
        </w:rPr>
        <w:t xml:space="preserve"> tref je aan onder </w:t>
      </w:r>
      <w:proofErr w:type="spellStart"/>
      <w:r w:rsidR="000C06A5">
        <w:rPr>
          <w:lang w:val="nl-NL"/>
        </w:rPr>
        <w:t>table</w:t>
      </w:r>
      <w:proofErr w:type="spellEnd"/>
      <w:r w:rsidR="000C06A5">
        <w:rPr>
          <w:lang w:val="nl-NL"/>
        </w:rPr>
        <w:t xml:space="preserve"> tools </w:t>
      </w:r>
      <w:r w:rsidR="009C673B">
        <w:rPr>
          <w:lang w:val="nl-NL"/>
        </w:rPr>
        <w:br/>
        <w:t>Reduceer het aantal groepen verder als je minder wilt typen in deze stap.</w:t>
      </w:r>
    </w:p>
    <w:p w14:paraId="2C223E38" w14:textId="77777777" w:rsidR="0032631B" w:rsidRPr="0032631B" w:rsidRDefault="0032631B" w:rsidP="0032631B">
      <w:pPr>
        <w:pStyle w:val="ListParagraph"/>
        <w:shd w:val="clear" w:color="auto" w:fill="FFFFFF"/>
        <w:spacing w:before="0"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</w:pPr>
      <w:proofErr w:type="spellStart"/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>Segments_Datatable</w:t>
      </w:r>
      <w:proofErr w:type="spellEnd"/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 = </w:t>
      </w:r>
    </w:p>
    <w:p w14:paraId="38B9C4C8" w14:textId="77777777" w:rsidR="0032631B" w:rsidRPr="0032631B" w:rsidRDefault="0032631B" w:rsidP="0032631B">
      <w:pPr>
        <w:pStyle w:val="ListParagraph"/>
        <w:shd w:val="clear" w:color="auto" w:fill="FFFFFF"/>
        <w:spacing w:before="0"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</w:pPr>
      <w:r w:rsidRPr="0032631B">
        <w:rPr>
          <w:rFonts w:ascii="Consolas" w:eastAsia="Times New Roman" w:hAnsi="Consolas" w:cs="Times New Roman"/>
          <w:color w:val="3165BB"/>
          <w:sz w:val="18"/>
          <w:szCs w:val="18"/>
          <w:lang w:val="nl-NL" w:eastAsia="nl-NL"/>
        </w:rPr>
        <w:t>DATATABLE</w:t>
      </w: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 (</w:t>
      </w:r>
    </w:p>
    <w:p w14:paraId="49BF0FB6" w14:textId="77777777" w:rsidR="0032631B" w:rsidRPr="0032631B" w:rsidRDefault="0032631B" w:rsidP="0032631B">
      <w:pPr>
        <w:pStyle w:val="ListParagraph"/>
        <w:shd w:val="clear" w:color="auto" w:fill="FFFFFF"/>
        <w:spacing w:before="0"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</w:pP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    </w:t>
      </w:r>
      <w:r w:rsidRPr="0032631B">
        <w:rPr>
          <w:rFonts w:ascii="Consolas" w:eastAsia="Times New Roman" w:hAnsi="Consolas" w:cs="Times New Roman"/>
          <w:color w:val="A31515"/>
          <w:sz w:val="18"/>
          <w:szCs w:val="18"/>
          <w:lang w:val="nl-NL" w:eastAsia="nl-NL"/>
        </w:rPr>
        <w:t>"Betaalsegment"</w:t>
      </w: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>, INTEGER,</w:t>
      </w:r>
    </w:p>
    <w:p w14:paraId="41CA97E7" w14:textId="77777777" w:rsidR="0032631B" w:rsidRPr="0032631B" w:rsidRDefault="0032631B" w:rsidP="0032631B">
      <w:pPr>
        <w:pStyle w:val="ListParagraph"/>
        <w:shd w:val="clear" w:color="auto" w:fill="FFFFFF"/>
        <w:spacing w:before="0"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</w:pP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lastRenderedPageBreak/>
        <w:t xml:space="preserve">    </w:t>
      </w:r>
      <w:r w:rsidRPr="0032631B">
        <w:rPr>
          <w:rFonts w:ascii="Consolas" w:eastAsia="Times New Roman" w:hAnsi="Consolas" w:cs="Times New Roman"/>
          <w:color w:val="A31515"/>
          <w:sz w:val="18"/>
          <w:szCs w:val="18"/>
          <w:lang w:val="nl-NL" w:eastAsia="nl-NL"/>
        </w:rPr>
        <w:t>"Betaal Segment omschrijving"</w:t>
      </w: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>, STRING,</w:t>
      </w:r>
    </w:p>
    <w:p w14:paraId="14324A25" w14:textId="77777777" w:rsidR="0032631B" w:rsidRPr="0032631B" w:rsidRDefault="0032631B" w:rsidP="0032631B">
      <w:pPr>
        <w:pStyle w:val="ListParagraph"/>
        <w:shd w:val="clear" w:color="auto" w:fill="FFFFFF"/>
        <w:spacing w:before="0"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</w:pP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>    {</w:t>
      </w:r>
    </w:p>
    <w:p w14:paraId="68531D05" w14:textId="77777777" w:rsidR="0032631B" w:rsidRPr="0032631B" w:rsidRDefault="0032631B" w:rsidP="0032631B">
      <w:pPr>
        <w:pStyle w:val="ListParagraph"/>
        <w:shd w:val="clear" w:color="auto" w:fill="FFFFFF"/>
        <w:spacing w:before="0"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</w:pP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        { </w:t>
      </w:r>
      <w:r w:rsidRPr="0032631B">
        <w:rPr>
          <w:rFonts w:ascii="Consolas" w:eastAsia="Times New Roman" w:hAnsi="Consolas" w:cs="Times New Roman"/>
          <w:color w:val="098658"/>
          <w:sz w:val="18"/>
          <w:szCs w:val="18"/>
          <w:lang w:val="nl-NL" w:eastAsia="nl-NL"/>
        </w:rPr>
        <w:t>0</w:t>
      </w: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, </w:t>
      </w:r>
      <w:r w:rsidRPr="0032631B">
        <w:rPr>
          <w:rFonts w:ascii="Consolas" w:eastAsia="Times New Roman" w:hAnsi="Consolas" w:cs="Times New Roman"/>
          <w:color w:val="A31515"/>
          <w:sz w:val="18"/>
          <w:szCs w:val="18"/>
          <w:lang w:val="nl-NL" w:eastAsia="nl-NL"/>
        </w:rPr>
        <w:t>"Supersnel"</w:t>
      </w: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>},</w:t>
      </w:r>
    </w:p>
    <w:p w14:paraId="578D2FC4" w14:textId="77777777" w:rsidR="0032631B" w:rsidRPr="0032631B" w:rsidRDefault="0032631B" w:rsidP="0032631B">
      <w:pPr>
        <w:pStyle w:val="ListParagraph"/>
        <w:shd w:val="clear" w:color="auto" w:fill="FFFFFF"/>
        <w:spacing w:before="0"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</w:pP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        { </w:t>
      </w:r>
      <w:r w:rsidRPr="0032631B">
        <w:rPr>
          <w:rFonts w:ascii="Consolas" w:eastAsia="Times New Roman" w:hAnsi="Consolas" w:cs="Times New Roman"/>
          <w:color w:val="098658"/>
          <w:sz w:val="18"/>
          <w:szCs w:val="18"/>
          <w:lang w:val="nl-NL" w:eastAsia="nl-NL"/>
        </w:rPr>
        <w:t>11</w:t>
      </w: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, </w:t>
      </w:r>
      <w:r w:rsidRPr="0032631B">
        <w:rPr>
          <w:rFonts w:ascii="Consolas" w:eastAsia="Times New Roman" w:hAnsi="Consolas" w:cs="Times New Roman"/>
          <w:color w:val="A31515"/>
          <w:sz w:val="18"/>
          <w:szCs w:val="18"/>
          <w:lang w:val="nl-NL" w:eastAsia="nl-NL"/>
        </w:rPr>
        <w:t>"Erg snel"</w:t>
      </w: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>},</w:t>
      </w:r>
    </w:p>
    <w:p w14:paraId="5E6E6212" w14:textId="77777777" w:rsidR="0032631B" w:rsidRPr="0032631B" w:rsidRDefault="0032631B" w:rsidP="0032631B">
      <w:pPr>
        <w:pStyle w:val="ListParagraph"/>
        <w:shd w:val="clear" w:color="auto" w:fill="FFFFFF"/>
        <w:spacing w:before="0"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</w:pP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        { </w:t>
      </w:r>
      <w:r w:rsidRPr="0032631B">
        <w:rPr>
          <w:rFonts w:ascii="Consolas" w:eastAsia="Times New Roman" w:hAnsi="Consolas" w:cs="Times New Roman"/>
          <w:color w:val="098658"/>
          <w:sz w:val="18"/>
          <w:szCs w:val="18"/>
          <w:lang w:val="nl-NL" w:eastAsia="nl-NL"/>
        </w:rPr>
        <w:t>22</w:t>
      </w: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, </w:t>
      </w:r>
      <w:r w:rsidRPr="0032631B">
        <w:rPr>
          <w:rFonts w:ascii="Consolas" w:eastAsia="Times New Roman" w:hAnsi="Consolas" w:cs="Times New Roman"/>
          <w:color w:val="A31515"/>
          <w:sz w:val="18"/>
          <w:szCs w:val="18"/>
          <w:lang w:val="nl-NL" w:eastAsia="nl-NL"/>
        </w:rPr>
        <w:t>"Snel"</w:t>
      </w: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>},</w:t>
      </w:r>
    </w:p>
    <w:p w14:paraId="4BB52DA5" w14:textId="77777777" w:rsidR="0032631B" w:rsidRPr="0032631B" w:rsidRDefault="0032631B" w:rsidP="0032631B">
      <w:pPr>
        <w:pStyle w:val="ListParagraph"/>
        <w:shd w:val="clear" w:color="auto" w:fill="FFFFFF"/>
        <w:spacing w:before="0"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</w:pP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        { </w:t>
      </w:r>
      <w:r w:rsidRPr="0032631B">
        <w:rPr>
          <w:rFonts w:ascii="Consolas" w:eastAsia="Times New Roman" w:hAnsi="Consolas" w:cs="Times New Roman"/>
          <w:color w:val="098658"/>
          <w:sz w:val="18"/>
          <w:szCs w:val="18"/>
          <w:lang w:val="nl-NL" w:eastAsia="nl-NL"/>
        </w:rPr>
        <w:t>33</w:t>
      </w: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, </w:t>
      </w:r>
      <w:r w:rsidRPr="0032631B">
        <w:rPr>
          <w:rFonts w:ascii="Consolas" w:eastAsia="Times New Roman" w:hAnsi="Consolas" w:cs="Times New Roman"/>
          <w:color w:val="A31515"/>
          <w:sz w:val="18"/>
          <w:szCs w:val="18"/>
          <w:lang w:val="nl-NL" w:eastAsia="nl-NL"/>
        </w:rPr>
        <w:t>"Bovengemiddeld"</w:t>
      </w: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>},</w:t>
      </w:r>
    </w:p>
    <w:p w14:paraId="00A4FC5F" w14:textId="77777777" w:rsidR="0032631B" w:rsidRPr="0032631B" w:rsidRDefault="0032631B" w:rsidP="0032631B">
      <w:pPr>
        <w:pStyle w:val="ListParagraph"/>
        <w:shd w:val="clear" w:color="auto" w:fill="FFFFFF"/>
        <w:spacing w:before="0"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</w:pP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        { </w:t>
      </w:r>
      <w:r w:rsidRPr="0032631B">
        <w:rPr>
          <w:rFonts w:ascii="Consolas" w:eastAsia="Times New Roman" w:hAnsi="Consolas" w:cs="Times New Roman"/>
          <w:color w:val="098658"/>
          <w:sz w:val="18"/>
          <w:szCs w:val="18"/>
          <w:lang w:val="nl-NL" w:eastAsia="nl-NL"/>
        </w:rPr>
        <w:t>44</w:t>
      </w: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, </w:t>
      </w:r>
      <w:r w:rsidRPr="0032631B">
        <w:rPr>
          <w:rFonts w:ascii="Consolas" w:eastAsia="Times New Roman" w:hAnsi="Consolas" w:cs="Times New Roman"/>
          <w:color w:val="A31515"/>
          <w:sz w:val="18"/>
          <w:szCs w:val="18"/>
          <w:lang w:val="nl-NL" w:eastAsia="nl-NL"/>
        </w:rPr>
        <w:t>"Gemiddeld"</w:t>
      </w: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>},</w:t>
      </w:r>
    </w:p>
    <w:p w14:paraId="54726B6D" w14:textId="77777777" w:rsidR="0032631B" w:rsidRPr="0032631B" w:rsidRDefault="0032631B" w:rsidP="0032631B">
      <w:pPr>
        <w:pStyle w:val="ListParagraph"/>
        <w:shd w:val="clear" w:color="auto" w:fill="FFFFFF"/>
        <w:spacing w:before="0"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</w:pP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        { </w:t>
      </w:r>
      <w:r w:rsidRPr="0032631B">
        <w:rPr>
          <w:rFonts w:ascii="Consolas" w:eastAsia="Times New Roman" w:hAnsi="Consolas" w:cs="Times New Roman"/>
          <w:color w:val="098658"/>
          <w:sz w:val="18"/>
          <w:szCs w:val="18"/>
          <w:lang w:val="nl-NL" w:eastAsia="nl-NL"/>
        </w:rPr>
        <w:t>55</w:t>
      </w: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, </w:t>
      </w:r>
      <w:r w:rsidRPr="0032631B">
        <w:rPr>
          <w:rFonts w:ascii="Consolas" w:eastAsia="Times New Roman" w:hAnsi="Consolas" w:cs="Times New Roman"/>
          <w:color w:val="A31515"/>
          <w:sz w:val="18"/>
          <w:szCs w:val="18"/>
          <w:lang w:val="nl-NL" w:eastAsia="nl-NL"/>
        </w:rPr>
        <w:t>"</w:t>
      </w:r>
      <w:proofErr w:type="spellStart"/>
      <w:r w:rsidRPr="0032631B">
        <w:rPr>
          <w:rFonts w:ascii="Consolas" w:eastAsia="Times New Roman" w:hAnsi="Consolas" w:cs="Times New Roman"/>
          <w:color w:val="A31515"/>
          <w:sz w:val="18"/>
          <w:szCs w:val="18"/>
          <w:lang w:val="nl-NL" w:eastAsia="nl-NL"/>
        </w:rPr>
        <w:t>Ondergemiddeld</w:t>
      </w:r>
      <w:proofErr w:type="spellEnd"/>
      <w:r w:rsidRPr="0032631B">
        <w:rPr>
          <w:rFonts w:ascii="Consolas" w:eastAsia="Times New Roman" w:hAnsi="Consolas" w:cs="Times New Roman"/>
          <w:color w:val="A31515"/>
          <w:sz w:val="18"/>
          <w:szCs w:val="18"/>
          <w:lang w:val="nl-NL" w:eastAsia="nl-NL"/>
        </w:rPr>
        <w:t>"</w:t>
      </w: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>},</w:t>
      </w:r>
    </w:p>
    <w:p w14:paraId="4490272A" w14:textId="77777777" w:rsidR="0032631B" w:rsidRPr="0032631B" w:rsidRDefault="0032631B" w:rsidP="0032631B">
      <w:pPr>
        <w:pStyle w:val="ListParagraph"/>
        <w:shd w:val="clear" w:color="auto" w:fill="FFFFFF"/>
        <w:spacing w:before="0"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</w:pP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        { </w:t>
      </w:r>
      <w:r w:rsidRPr="0032631B">
        <w:rPr>
          <w:rFonts w:ascii="Consolas" w:eastAsia="Times New Roman" w:hAnsi="Consolas" w:cs="Times New Roman"/>
          <w:color w:val="098658"/>
          <w:sz w:val="18"/>
          <w:szCs w:val="18"/>
          <w:lang w:val="nl-NL" w:eastAsia="nl-NL"/>
        </w:rPr>
        <w:t>66</w:t>
      </w: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, </w:t>
      </w:r>
      <w:r w:rsidRPr="0032631B">
        <w:rPr>
          <w:rFonts w:ascii="Consolas" w:eastAsia="Times New Roman" w:hAnsi="Consolas" w:cs="Times New Roman"/>
          <w:color w:val="A31515"/>
          <w:sz w:val="18"/>
          <w:szCs w:val="18"/>
          <w:lang w:val="nl-NL" w:eastAsia="nl-NL"/>
        </w:rPr>
        <w:t>"Langzaam"</w:t>
      </w: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>},</w:t>
      </w:r>
    </w:p>
    <w:p w14:paraId="693B5125" w14:textId="77777777" w:rsidR="0032631B" w:rsidRPr="0032631B" w:rsidRDefault="0032631B" w:rsidP="0032631B">
      <w:pPr>
        <w:pStyle w:val="ListParagraph"/>
        <w:shd w:val="clear" w:color="auto" w:fill="FFFFFF"/>
        <w:spacing w:before="0"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</w:pP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        { </w:t>
      </w:r>
      <w:r w:rsidRPr="0032631B">
        <w:rPr>
          <w:rFonts w:ascii="Consolas" w:eastAsia="Times New Roman" w:hAnsi="Consolas" w:cs="Times New Roman"/>
          <w:color w:val="098658"/>
          <w:sz w:val="18"/>
          <w:szCs w:val="18"/>
          <w:lang w:val="nl-NL" w:eastAsia="nl-NL"/>
        </w:rPr>
        <w:t>77</w:t>
      </w: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 xml:space="preserve">, </w:t>
      </w:r>
      <w:r w:rsidRPr="0032631B">
        <w:rPr>
          <w:rFonts w:ascii="Consolas" w:eastAsia="Times New Roman" w:hAnsi="Consolas" w:cs="Times New Roman"/>
          <w:color w:val="A31515"/>
          <w:sz w:val="18"/>
          <w:szCs w:val="18"/>
          <w:lang w:val="nl-NL" w:eastAsia="nl-NL"/>
        </w:rPr>
        <w:t>"Wanneer betalen ze eindelijk"</w:t>
      </w: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>}</w:t>
      </w:r>
    </w:p>
    <w:p w14:paraId="23A4DEF2" w14:textId="77777777" w:rsidR="0032631B" w:rsidRPr="0032631B" w:rsidRDefault="0032631B" w:rsidP="0032631B">
      <w:pPr>
        <w:pStyle w:val="ListParagraph"/>
        <w:shd w:val="clear" w:color="auto" w:fill="FFFFFF"/>
        <w:spacing w:before="0"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</w:pP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>    }</w:t>
      </w:r>
    </w:p>
    <w:p w14:paraId="0709AFFA" w14:textId="1480BB65" w:rsidR="0032631B" w:rsidRPr="0032631B" w:rsidRDefault="0032631B" w:rsidP="0032631B">
      <w:pPr>
        <w:pStyle w:val="ListParagraph"/>
        <w:shd w:val="clear" w:color="auto" w:fill="FFFFFF"/>
        <w:spacing w:before="0"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</w:pPr>
      <w:r w:rsidRPr="0032631B"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t>)</w:t>
      </w:r>
      <w:r>
        <w:rPr>
          <w:rFonts w:ascii="Consolas" w:eastAsia="Times New Roman" w:hAnsi="Consolas" w:cs="Times New Roman"/>
          <w:color w:val="000000"/>
          <w:sz w:val="18"/>
          <w:szCs w:val="18"/>
          <w:lang w:val="nl-NL" w:eastAsia="nl-NL"/>
        </w:rPr>
        <w:br/>
      </w:r>
    </w:p>
    <w:p w14:paraId="42BD1692" w14:textId="1B85A304" w:rsidR="005B5F4F" w:rsidRDefault="00D3546A" w:rsidP="00D3546A">
      <w:pPr>
        <w:pStyle w:val="ListParagraph"/>
        <w:numPr>
          <w:ilvl w:val="0"/>
          <w:numId w:val="34"/>
        </w:numPr>
        <w:rPr>
          <w:lang w:val="nl-NL"/>
        </w:rPr>
      </w:pPr>
      <w:r>
        <w:rPr>
          <w:lang w:val="nl-NL"/>
        </w:rPr>
        <w:t>Sorteer de kolom omschrijving op Betaalsegment,</w:t>
      </w:r>
      <w:r w:rsidR="005B5F4F">
        <w:rPr>
          <w:lang w:val="nl-NL"/>
        </w:rPr>
        <w:br/>
        <w:t>Selecteer de kolom Betaal Segment Omschrijving</w:t>
      </w:r>
      <w:r w:rsidR="005B5F4F">
        <w:rPr>
          <w:lang w:val="nl-NL"/>
        </w:rPr>
        <w:br/>
        <w:t xml:space="preserve">Selecteer in de header </w:t>
      </w:r>
      <w:proofErr w:type="spellStart"/>
      <w:r w:rsidR="005B5F4F">
        <w:rPr>
          <w:lang w:val="nl-NL"/>
        </w:rPr>
        <w:t>Sort</w:t>
      </w:r>
      <w:proofErr w:type="spellEnd"/>
      <w:r w:rsidR="005B5F4F">
        <w:rPr>
          <w:lang w:val="nl-NL"/>
        </w:rPr>
        <w:t xml:space="preserve"> </w:t>
      </w:r>
      <w:proofErr w:type="spellStart"/>
      <w:r w:rsidR="005B5F4F">
        <w:rPr>
          <w:lang w:val="nl-NL"/>
        </w:rPr>
        <w:t>By</w:t>
      </w:r>
      <w:proofErr w:type="spellEnd"/>
      <w:r w:rsidR="005B5F4F">
        <w:rPr>
          <w:lang w:val="nl-NL"/>
        </w:rPr>
        <w:t xml:space="preserve"> Column</w:t>
      </w:r>
      <w:r w:rsidR="00C40B5B">
        <w:rPr>
          <w:lang w:val="nl-NL"/>
        </w:rPr>
        <w:br/>
        <w:t>Selecteer het veld Betaalsegment</w:t>
      </w:r>
      <w:r>
        <w:rPr>
          <w:lang w:val="nl-NL"/>
        </w:rPr>
        <w:t xml:space="preserve"> </w:t>
      </w:r>
    </w:p>
    <w:p w14:paraId="02A406FB" w14:textId="75B9D1F0" w:rsidR="00D3546A" w:rsidRPr="00D3546A" w:rsidRDefault="00D3546A" w:rsidP="00D3546A">
      <w:pPr>
        <w:pStyle w:val="ListParagraph"/>
        <w:numPr>
          <w:ilvl w:val="0"/>
          <w:numId w:val="34"/>
        </w:numPr>
        <w:rPr>
          <w:lang w:val="nl-NL"/>
        </w:rPr>
      </w:pPr>
      <w:r>
        <w:rPr>
          <w:lang w:val="nl-NL"/>
        </w:rPr>
        <w:t>verberg de kolom betaalsegment</w:t>
      </w:r>
      <w:r w:rsidR="00C40B5B">
        <w:rPr>
          <w:lang w:val="nl-NL"/>
        </w:rPr>
        <w:t xml:space="preserve"> door rechterklik op de header en </w:t>
      </w:r>
      <w:proofErr w:type="spellStart"/>
      <w:r w:rsidR="00C40B5B">
        <w:rPr>
          <w:lang w:val="nl-NL"/>
        </w:rPr>
        <w:t>Hide</w:t>
      </w:r>
      <w:proofErr w:type="spellEnd"/>
      <w:r w:rsidR="00C40B5B">
        <w:rPr>
          <w:lang w:val="nl-NL"/>
        </w:rPr>
        <w:t xml:space="preserve"> in reportview</w:t>
      </w:r>
    </w:p>
    <w:p w14:paraId="151DA64D" w14:textId="26576AAC" w:rsidR="0032631B" w:rsidRDefault="009C673B" w:rsidP="0032631B">
      <w:pPr>
        <w:pStyle w:val="ListParagraph"/>
        <w:numPr>
          <w:ilvl w:val="0"/>
          <w:numId w:val="34"/>
        </w:numPr>
        <w:rPr>
          <w:lang w:val="nl-NL"/>
        </w:rPr>
      </w:pPr>
      <w:r>
        <w:rPr>
          <w:lang w:val="nl-NL"/>
        </w:rPr>
        <w:t>Leg een relatie tussen de nieuwe tabel en Betaling Group</w:t>
      </w:r>
      <w:r w:rsidR="007D7E9D">
        <w:rPr>
          <w:lang w:val="nl-NL"/>
        </w:rPr>
        <w:br/>
        <w:t>Ga naar model view</w:t>
      </w:r>
      <w:r w:rsidR="007D7E9D">
        <w:rPr>
          <w:lang w:val="nl-NL"/>
        </w:rPr>
        <w:br/>
        <w:t xml:space="preserve">Voeg </w:t>
      </w:r>
      <w:proofErr w:type="spellStart"/>
      <w:r w:rsidR="00D3546A">
        <w:rPr>
          <w:lang w:val="nl-NL"/>
        </w:rPr>
        <w:t>Segments_Datatable</w:t>
      </w:r>
      <w:proofErr w:type="spellEnd"/>
      <w:r w:rsidR="00D3546A">
        <w:rPr>
          <w:lang w:val="nl-NL"/>
        </w:rPr>
        <w:t xml:space="preserve"> toe </w:t>
      </w:r>
      <w:r w:rsidR="00D3546A">
        <w:rPr>
          <w:lang w:val="nl-NL"/>
        </w:rPr>
        <w:br/>
        <w:t xml:space="preserve">leg een relatie aan op Inschrijving-Dagen tot Betaling Group -&gt; </w:t>
      </w:r>
      <w:proofErr w:type="spellStart"/>
      <w:r w:rsidR="00D3546A">
        <w:rPr>
          <w:lang w:val="nl-NL"/>
        </w:rPr>
        <w:t>Segments_Datatabele</w:t>
      </w:r>
      <w:proofErr w:type="spellEnd"/>
      <w:r w:rsidR="00D3546A">
        <w:rPr>
          <w:lang w:val="nl-NL"/>
        </w:rPr>
        <w:t>-Betaalsegment</w:t>
      </w:r>
    </w:p>
    <w:p w14:paraId="5C076FB0" w14:textId="110C2CC8" w:rsidR="004B755D" w:rsidRPr="001B4EF9" w:rsidRDefault="00D742BA" w:rsidP="001B4EF9">
      <w:pPr>
        <w:pStyle w:val="ListParagraph"/>
        <w:numPr>
          <w:ilvl w:val="0"/>
          <w:numId w:val="34"/>
        </w:numPr>
        <w:rPr>
          <w:lang w:val="nl-NL"/>
        </w:rPr>
      </w:pPr>
      <w:r>
        <w:rPr>
          <w:lang w:val="nl-NL"/>
        </w:rPr>
        <w:t xml:space="preserve">Maak een grafiek om </w:t>
      </w:r>
      <w:r w:rsidR="004B755D">
        <w:rPr>
          <w:lang w:val="nl-NL"/>
        </w:rPr>
        <w:t>de verdeling over betaalsegmenten te laten zien</w:t>
      </w:r>
      <w:r w:rsidR="001B4EF9">
        <w:rPr>
          <w:lang w:val="nl-NL"/>
        </w:rPr>
        <w:br/>
        <w:t xml:space="preserve">met de segment </w:t>
      </w:r>
      <w:proofErr w:type="spellStart"/>
      <w:r w:rsidR="001B4EF9">
        <w:rPr>
          <w:lang w:val="nl-NL"/>
        </w:rPr>
        <w:t>omshcrijving</w:t>
      </w:r>
      <w:proofErr w:type="spellEnd"/>
      <w:r w:rsidR="001B4EF9">
        <w:rPr>
          <w:lang w:val="nl-NL"/>
        </w:rPr>
        <w:t xml:space="preserve"> in de Y-as en </w:t>
      </w:r>
      <w:r w:rsidR="005A53A3">
        <w:rPr>
          <w:lang w:val="nl-NL"/>
        </w:rPr>
        <w:t>aantal inschrijvingen in de waardes.</w:t>
      </w:r>
    </w:p>
    <w:p w14:paraId="4E74D7CC" w14:textId="177C1421" w:rsidR="00775BF5" w:rsidRDefault="00775BF5" w:rsidP="0032631B">
      <w:pPr>
        <w:pStyle w:val="ListParagraph"/>
        <w:numPr>
          <w:ilvl w:val="0"/>
          <w:numId w:val="34"/>
        </w:numPr>
        <w:rPr>
          <w:lang w:val="nl-NL"/>
        </w:rPr>
      </w:pPr>
      <w:r>
        <w:rPr>
          <w:lang w:val="nl-NL"/>
        </w:rPr>
        <w:t xml:space="preserve">Voeg een </w:t>
      </w:r>
      <w:proofErr w:type="spellStart"/>
      <w:r>
        <w:rPr>
          <w:lang w:val="nl-NL"/>
        </w:rPr>
        <w:t>slicer</w:t>
      </w:r>
      <w:proofErr w:type="spellEnd"/>
      <w:r>
        <w:rPr>
          <w:lang w:val="nl-NL"/>
        </w:rPr>
        <w:t xml:space="preserve"> voor jaargang toe</w:t>
      </w:r>
      <w:r w:rsidR="00715B26">
        <w:rPr>
          <w:lang w:val="nl-NL"/>
        </w:rPr>
        <w:t xml:space="preserve"> met optie single select</w:t>
      </w:r>
      <w:r>
        <w:rPr>
          <w:lang w:val="nl-NL"/>
        </w:rPr>
        <w:t>. Kijk hoe het per jaar uitpakt</w:t>
      </w:r>
    </w:p>
    <w:p w14:paraId="4A27AF7C" w14:textId="455742C3" w:rsidR="00775BF5" w:rsidRPr="00775BF5" w:rsidRDefault="00143588" w:rsidP="00775BF5">
      <w:pPr>
        <w:rPr>
          <w:lang w:val="nl-NL"/>
        </w:rPr>
      </w:pPr>
      <w:r w:rsidRPr="00143588">
        <w:rPr>
          <w:noProof/>
          <w:lang w:val="nl-NL"/>
        </w:rPr>
        <w:drawing>
          <wp:inline distT="0" distB="0" distL="0" distR="0" wp14:anchorId="3FA9148C" wp14:editId="778B7574">
            <wp:extent cx="6332220" cy="2213610"/>
            <wp:effectExtent l="0" t="0" r="0" b="0"/>
            <wp:docPr id="1759826704" name="Picture 1" descr="A graph with blue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26704" name="Picture 1" descr="A graph with blue and black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87B1" w14:textId="697B08FF" w:rsidR="004B755D" w:rsidRPr="004B755D" w:rsidRDefault="004B755D" w:rsidP="004B755D">
      <w:pPr>
        <w:rPr>
          <w:lang w:val="nl-NL"/>
        </w:rPr>
      </w:pPr>
    </w:p>
    <w:p w14:paraId="7769E874" w14:textId="28F92A9E" w:rsidR="003F51B9" w:rsidRDefault="003F51B9" w:rsidP="001E7004">
      <w:pPr>
        <w:rPr>
          <w:lang w:val="nl-NL"/>
        </w:rPr>
      </w:pPr>
    </w:p>
    <w:p w14:paraId="712322FD" w14:textId="1A72AA5C" w:rsidR="004E3980" w:rsidRDefault="004E3980" w:rsidP="004E3980">
      <w:pPr>
        <w:pStyle w:val="Heading1"/>
        <w:rPr>
          <w:lang w:val="nl-NL"/>
        </w:rPr>
      </w:pPr>
      <w:proofErr w:type="spellStart"/>
      <w:r>
        <w:rPr>
          <w:lang w:val="nl-NL"/>
        </w:rPr>
        <w:lastRenderedPageBreak/>
        <w:t>Row</w:t>
      </w:r>
      <w:proofErr w:type="spellEnd"/>
      <w:r>
        <w:rPr>
          <w:lang w:val="nl-NL"/>
        </w:rPr>
        <w:t xml:space="preserve"> Level Security</w:t>
      </w:r>
    </w:p>
    <w:p w14:paraId="2A4B77BE" w14:textId="77A957D0" w:rsidR="004E3980" w:rsidRDefault="004E3980" w:rsidP="001652EC">
      <w:pPr>
        <w:pStyle w:val="Heading3"/>
        <w:rPr>
          <w:lang w:val="nl-NL"/>
        </w:rPr>
      </w:pPr>
      <w:r>
        <w:rPr>
          <w:lang w:val="nl-NL"/>
        </w:rPr>
        <w:t>Vaste Rollen toewijzen</w:t>
      </w:r>
    </w:p>
    <w:p w14:paraId="0EFA3B81" w14:textId="48082901" w:rsidR="001652EC" w:rsidRPr="003D6A18" w:rsidRDefault="004E3980" w:rsidP="003D6A18">
      <w:pPr>
        <w:pStyle w:val="ListParagraph"/>
        <w:numPr>
          <w:ilvl w:val="0"/>
          <w:numId w:val="35"/>
        </w:numPr>
        <w:rPr>
          <w:lang w:val="nl-NL"/>
        </w:rPr>
      </w:pPr>
      <w:r w:rsidRPr="003D6A18">
        <w:rPr>
          <w:lang w:val="nl-NL"/>
        </w:rPr>
        <w:t xml:space="preserve">In deze stap gaan we 4 rollen opzetten. Drie voor </w:t>
      </w:r>
      <w:r w:rsidR="009B3211" w:rsidRPr="003D6A18">
        <w:rPr>
          <w:lang w:val="nl-NL"/>
        </w:rPr>
        <w:t xml:space="preserve">individuele </w:t>
      </w:r>
      <w:r w:rsidRPr="003D6A18">
        <w:rPr>
          <w:lang w:val="nl-NL"/>
        </w:rPr>
        <w:t>faculteiten en 1 om alle faculteiten te zien.</w:t>
      </w:r>
      <w:r w:rsidR="001652EC" w:rsidRPr="003D6A18">
        <w:rPr>
          <w:lang w:val="nl-NL"/>
        </w:rPr>
        <w:br/>
        <w:t>Daarnaast maken we een jaargang rol om te zien wat er gebeurt als je twee rollen hebt.</w:t>
      </w:r>
      <w:r w:rsidR="001652EC" w:rsidRPr="003D6A18">
        <w:rPr>
          <w:lang w:val="nl-NL"/>
        </w:rPr>
        <w:br/>
        <w:t>Vervolgens gaan we kijken in de rapportages wat het effect is van die rollen</w:t>
      </w:r>
    </w:p>
    <w:p w14:paraId="4D66F009" w14:textId="7EA4B330" w:rsidR="001652EC" w:rsidRPr="003D6A18" w:rsidRDefault="009B3211" w:rsidP="003D6A18">
      <w:pPr>
        <w:pStyle w:val="ListParagraph"/>
        <w:numPr>
          <w:ilvl w:val="0"/>
          <w:numId w:val="35"/>
        </w:numPr>
        <w:rPr>
          <w:lang w:val="nl-NL"/>
        </w:rPr>
      </w:pPr>
      <w:r w:rsidRPr="003D6A18">
        <w:rPr>
          <w:lang w:val="nl-NL"/>
        </w:rPr>
        <w:t xml:space="preserve">Ga naar de </w:t>
      </w:r>
      <w:proofErr w:type="spellStart"/>
      <w:r w:rsidRPr="003D6A18">
        <w:rPr>
          <w:lang w:val="nl-NL"/>
        </w:rPr>
        <w:t>modelling</w:t>
      </w:r>
      <w:proofErr w:type="spellEnd"/>
      <w:r w:rsidRPr="003D6A18">
        <w:rPr>
          <w:lang w:val="nl-NL"/>
        </w:rPr>
        <w:t xml:space="preserve"> view</w:t>
      </w:r>
    </w:p>
    <w:p w14:paraId="02953BA5" w14:textId="2E661590" w:rsidR="009B3211" w:rsidRPr="003D6A18" w:rsidRDefault="009B3211" w:rsidP="003D6A18">
      <w:pPr>
        <w:pStyle w:val="ListParagraph"/>
        <w:numPr>
          <w:ilvl w:val="0"/>
          <w:numId w:val="35"/>
        </w:numPr>
        <w:rPr>
          <w:lang w:val="nl-NL"/>
        </w:rPr>
      </w:pPr>
      <w:r w:rsidRPr="003D6A18">
        <w:rPr>
          <w:lang w:val="nl-NL"/>
        </w:rPr>
        <w:t xml:space="preserve">Klik op Manage </w:t>
      </w:r>
      <w:proofErr w:type="spellStart"/>
      <w:r w:rsidRPr="003D6A18">
        <w:rPr>
          <w:lang w:val="nl-NL"/>
        </w:rPr>
        <w:t>roles</w:t>
      </w:r>
      <w:proofErr w:type="spellEnd"/>
    </w:p>
    <w:p w14:paraId="072338C7" w14:textId="7C7A29A1" w:rsidR="009B3211" w:rsidRPr="003D6A18" w:rsidRDefault="000F383C" w:rsidP="003D6A18">
      <w:pPr>
        <w:pStyle w:val="ListParagraph"/>
        <w:numPr>
          <w:ilvl w:val="0"/>
          <w:numId w:val="35"/>
        </w:numPr>
        <w:rPr>
          <w:lang w:val="nl-NL"/>
        </w:rPr>
      </w:pPr>
      <w:r w:rsidRPr="003D6A18">
        <w:rPr>
          <w:lang w:val="nl-NL"/>
        </w:rPr>
        <w:t>Maak een nieuwe rol aan</w:t>
      </w:r>
    </w:p>
    <w:p w14:paraId="7AD2E8CE" w14:textId="0930CD7D" w:rsidR="000F383C" w:rsidRPr="003D6A18" w:rsidRDefault="000F383C" w:rsidP="003D6A18">
      <w:pPr>
        <w:pStyle w:val="ListParagraph"/>
        <w:numPr>
          <w:ilvl w:val="0"/>
          <w:numId w:val="35"/>
        </w:numPr>
        <w:rPr>
          <w:lang w:val="nl-NL"/>
        </w:rPr>
      </w:pPr>
      <w:r w:rsidRPr="003D6A18">
        <w:rPr>
          <w:lang w:val="nl-NL"/>
        </w:rPr>
        <w:t>Noem deze “Alle Faculteiten”</w:t>
      </w:r>
    </w:p>
    <w:p w14:paraId="52FC3119" w14:textId="63696C2B" w:rsidR="000F383C" w:rsidRPr="003D6A18" w:rsidRDefault="00D4656C" w:rsidP="003D6A18">
      <w:pPr>
        <w:pStyle w:val="ListParagraph"/>
        <w:numPr>
          <w:ilvl w:val="0"/>
          <w:numId w:val="35"/>
        </w:numPr>
        <w:rPr>
          <w:lang w:val="nl-NL"/>
        </w:rPr>
      </w:pPr>
      <w:r w:rsidRPr="003D6A18">
        <w:rPr>
          <w:lang w:val="nl-NL"/>
        </w:rPr>
        <w:t>Maak nog een nieuwe Rol aan. Noem deze rol</w:t>
      </w:r>
      <w:r w:rsidR="00C6124E" w:rsidRPr="003D6A18">
        <w:rPr>
          <w:lang w:val="nl-NL"/>
        </w:rPr>
        <w:t>len BETA, FSG, FSW en Jaargang</w:t>
      </w:r>
    </w:p>
    <w:p w14:paraId="45FAFD92" w14:textId="37D97EE3" w:rsidR="00C6124E" w:rsidRPr="003D6A18" w:rsidRDefault="00C479A9" w:rsidP="003D6A18">
      <w:pPr>
        <w:pStyle w:val="ListParagraph"/>
        <w:numPr>
          <w:ilvl w:val="0"/>
          <w:numId w:val="35"/>
        </w:numPr>
        <w:rPr>
          <w:lang w:val="nl-NL"/>
        </w:rPr>
      </w:pPr>
      <w:r w:rsidRPr="003D6A18">
        <w:rPr>
          <w:lang w:val="nl-NL"/>
        </w:rPr>
        <w:t xml:space="preserve">Voor de faculteit rollen vul de filter in zoals in dit plaatje </w:t>
      </w:r>
      <w:r w:rsidRPr="003D6A18">
        <w:rPr>
          <w:lang w:val="nl-NL"/>
        </w:rPr>
        <w:br/>
      </w:r>
      <w:r w:rsidRPr="00C479A9">
        <w:rPr>
          <w:noProof/>
          <w:lang w:val="nl-NL"/>
        </w:rPr>
        <w:drawing>
          <wp:inline distT="0" distB="0" distL="0" distR="0" wp14:anchorId="2DE5AA00" wp14:editId="78FE361A">
            <wp:extent cx="6332220" cy="3660140"/>
            <wp:effectExtent l="0" t="0" r="0" b="0"/>
            <wp:docPr id="394213294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1329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A4C6" w14:textId="686FB798" w:rsidR="003D6A18" w:rsidRPr="003D6A18" w:rsidRDefault="003D6A18" w:rsidP="003D6A18">
      <w:pPr>
        <w:pStyle w:val="ListParagraph"/>
        <w:numPr>
          <w:ilvl w:val="0"/>
          <w:numId w:val="35"/>
        </w:numPr>
        <w:rPr>
          <w:lang w:val="nl-NL"/>
        </w:rPr>
      </w:pPr>
      <w:r w:rsidRPr="003D6A18">
        <w:rPr>
          <w:lang w:val="nl-NL"/>
        </w:rPr>
        <w:t xml:space="preserve">Voor Jaargang pas een filter </w:t>
      </w:r>
      <w:proofErr w:type="spellStart"/>
      <w:r w:rsidRPr="003D6A18">
        <w:rPr>
          <w:lang w:val="nl-NL"/>
        </w:rPr>
        <w:t>to</w:t>
      </w:r>
      <w:proofErr w:type="spellEnd"/>
      <w:r w:rsidRPr="003D6A18">
        <w:rPr>
          <w:lang w:val="nl-NL"/>
        </w:rPr>
        <w:t xml:space="preserve"> voor </w:t>
      </w:r>
      <w:proofErr w:type="spellStart"/>
      <w:r w:rsidRPr="003D6A18">
        <w:rPr>
          <w:lang w:val="nl-NL"/>
        </w:rPr>
        <w:t>Jaargang</w:t>
      </w:r>
      <w:r w:rsidR="0031404A">
        <w:rPr>
          <w:lang w:val="nl-NL"/>
        </w:rPr>
        <w:t>ID</w:t>
      </w:r>
      <w:proofErr w:type="spellEnd"/>
      <w:r w:rsidRPr="003D6A18">
        <w:rPr>
          <w:lang w:val="nl-NL"/>
        </w:rPr>
        <w:t xml:space="preserve"> = 2025</w:t>
      </w:r>
    </w:p>
    <w:p w14:paraId="06F0EE3A" w14:textId="0D17E350" w:rsidR="003D6A18" w:rsidRDefault="003D6A18" w:rsidP="003D6A18">
      <w:pPr>
        <w:pStyle w:val="ListParagraph"/>
        <w:numPr>
          <w:ilvl w:val="0"/>
          <w:numId w:val="35"/>
        </w:numPr>
        <w:rPr>
          <w:lang w:val="nl-NL"/>
        </w:rPr>
      </w:pPr>
      <w:r w:rsidRPr="003D6A18">
        <w:rPr>
          <w:lang w:val="nl-NL"/>
        </w:rPr>
        <w:t>Sla de wijzigingen op</w:t>
      </w:r>
    </w:p>
    <w:p w14:paraId="5778B3A4" w14:textId="3FFFCAD8" w:rsidR="00FB6839" w:rsidRDefault="00FB6839" w:rsidP="003D6A18">
      <w:pPr>
        <w:pStyle w:val="ListParagraph"/>
        <w:numPr>
          <w:ilvl w:val="0"/>
          <w:numId w:val="35"/>
        </w:numPr>
        <w:rPr>
          <w:lang w:val="nl-NL"/>
        </w:rPr>
      </w:pPr>
      <w:r>
        <w:rPr>
          <w:lang w:val="nl-NL"/>
        </w:rPr>
        <w:t xml:space="preserve">Ga naar de rapportage view en maak een nieuwe pagina. </w:t>
      </w:r>
      <w:r w:rsidR="00172AE4" w:rsidRPr="00172AE4">
        <w:t xml:space="preserve">Noem de </w:t>
      </w:r>
      <w:proofErr w:type="spellStart"/>
      <w:r w:rsidR="00172AE4" w:rsidRPr="00172AE4">
        <w:t>pagina</w:t>
      </w:r>
      <w:proofErr w:type="spellEnd"/>
      <w:r w:rsidR="00172AE4" w:rsidRPr="00172AE4">
        <w:t xml:space="preserve"> Row Level Security. </w:t>
      </w:r>
      <w:r>
        <w:rPr>
          <w:lang w:val="nl-NL"/>
        </w:rPr>
        <w:t>Maak een matrix voor inschrijvingen met in de kolom Jaargang en rijen Faculteiten</w:t>
      </w:r>
    </w:p>
    <w:p w14:paraId="34E71E13" w14:textId="108C4067" w:rsidR="00FB6839" w:rsidRDefault="00FB6839" w:rsidP="003D6A18">
      <w:pPr>
        <w:pStyle w:val="ListParagraph"/>
        <w:numPr>
          <w:ilvl w:val="0"/>
          <w:numId w:val="35"/>
        </w:numPr>
        <w:rPr>
          <w:lang w:val="nl-NL"/>
        </w:rPr>
      </w:pPr>
      <w:r>
        <w:rPr>
          <w:lang w:val="nl-NL"/>
        </w:rPr>
        <w:t xml:space="preserve">Ga terug naar </w:t>
      </w:r>
      <w:proofErr w:type="spellStart"/>
      <w:r>
        <w:rPr>
          <w:lang w:val="nl-NL"/>
        </w:rPr>
        <w:t>modelling</w:t>
      </w:r>
      <w:proofErr w:type="spellEnd"/>
      <w:r>
        <w:rPr>
          <w:lang w:val="nl-NL"/>
        </w:rPr>
        <w:t xml:space="preserve"> view.</w:t>
      </w:r>
    </w:p>
    <w:p w14:paraId="4AF6BDFC" w14:textId="7C7DC425" w:rsidR="0083418D" w:rsidRDefault="00603AAA" w:rsidP="003D6A18">
      <w:pPr>
        <w:pStyle w:val="ListParagraph"/>
        <w:numPr>
          <w:ilvl w:val="0"/>
          <w:numId w:val="35"/>
        </w:numPr>
        <w:rPr>
          <w:lang w:val="nl-NL"/>
        </w:rPr>
      </w:pPr>
      <w:r w:rsidRPr="00603AAA">
        <w:rPr>
          <w:lang w:val="nl-NL"/>
        </w:rPr>
        <w:t xml:space="preserve">Ga naar View as en </w:t>
      </w:r>
      <w:r>
        <w:rPr>
          <w:lang w:val="nl-NL"/>
        </w:rPr>
        <w:t xml:space="preserve">selecteer </w:t>
      </w:r>
      <w:proofErr w:type="spellStart"/>
      <w:r>
        <w:rPr>
          <w:lang w:val="nl-NL"/>
        </w:rPr>
        <w:t>Beta</w:t>
      </w:r>
      <w:proofErr w:type="spellEnd"/>
      <w:r>
        <w:rPr>
          <w:lang w:val="nl-NL"/>
        </w:rPr>
        <w:t>, Vervolgens ga terug naar de rapportage pagina.</w:t>
      </w:r>
    </w:p>
    <w:p w14:paraId="042B0362" w14:textId="44678E54" w:rsidR="00603AAA" w:rsidRDefault="00603AAA" w:rsidP="003D6A18">
      <w:pPr>
        <w:pStyle w:val="ListParagraph"/>
        <w:numPr>
          <w:ilvl w:val="0"/>
          <w:numId w:val="35"/>
        </w:numPr>
        <w:rPr>
          <w:lang w:val="nl-NL"/>
        </w:rPr>
      </w:pPr>
      <w:r>
        <w:rPr>
          <w:lang w:val="nl-NL"/>
        </w:rPr>
        <w:t xml:space="preserve">Ga terug naar View as en selecteer naast een </w:t>
      </w:r>
      <w:proofErr w:type="spellStart"/>
      <w:r>
        <w:rPr>
          <w:lang w:val="nl-NL"/>
        </w:rPr>
        <w:t>factulteit</w:t>
      </w:r>
      <w:proofErr w:type="spellEnd"/>
      <w:r>
        <w:rPr>
          <w:lang w:val="nl-NL"/>
        </w:rPr>
        <w:t xml:space="preserve"> ook Jaargang</w:t>
      </w:r>
    </w:p>
    <w:p w14:paraId="57BA6499" w14:textId="65938B21" w:rsidR="00603AAA" w:rsidRDefault="00603AAA" w:rsidP="003D6A18">
      <w:pPr>
        <w:pStyle w:val="ListParagraph"/>
        <w:numPr>
          <w:ilvl w:val="0"/>
          <w:numId w:val="35"/>
        </w:numPr>
        <w:rPr>
          <w:lang w:val="nl-NL"/>
        </w:rPr>
      </w:pPr>
      <w:r>
        <w:rPr>
          <w:lang w:val="nl-NL"/>
        </w:rPr>
        <w:t>Bekijk opnieuw de rapportage pagina.</w:t>
      </w:r>
    </w:p>
    <w:p w14:paraId="7C4FE9BD" w14:textId="37BCE6A8" w:rsidR="00603AAA" w:rsidRDefault="009454AA" w:rsidP="003D6A18">
      <w:pPr>
        <w:pStyle w:val="ListParagraph"/>
        <w:numPr>
          <w:ilvl w:val="0"/>
          <w:numId w:val="35"/>
        </w:numPr>
        <w:rPr>
          <w:lang w:val="nl-NL"/>
        </w:rPr>
      </w:pPr>
      <w:r>
        <w:rPr>
          <w:lang w:val="nl-NL"/>
        </w:rPr>
        <w:t>Merk op dat je voor de jaargang nu alle faculteit</w:t>
      </w:r>
      <w:r w:rsidR="00ED10BB">
        <w:rPr>
          <w:lang w:val="nl-NL"/>
        </w:rPr>
        <w:t>en</w:t>
      </w:r>
      <w:r>
        <w:rPr>
          <w:lang w:val="nl-NL"/>
        </w:rPr>
        <w:t xml:space="preserve"> ziet en voor de geselecteerde faculteit alle jaargangen</w:t>
      </w:r>
    </w:p>
    <w:p w14:paraId="1DE75501" w14:textId="383BA557" w:rsidR="009454AA" w:rsidRDefault="009454AA" w:rsidP="009454AA">
      <w:pPr>
        <w:pStyle w:val="Heading3"/>
        <w:rPr>
          <w:lang w:val="nl-NL"/>
        </w:rPr>
      </w:pPr>
      <w:r>
        <w:rPr>
          <w:lang w:val="nl-NL"/>
        </w:rPr>
        <w:lastRenderedPageBreak/>
        <w:t>Dynamisch Rollen toewijzen</w:t>
      </w:r>
    </w:p>
    <w:p w14:paraId="5282121C" w14:textId="67F68D68" w:rsidR="00772187" w:rsidRPr="009E34C8" w:rsidRDefault="00AF48FE" w:rsidP="009E34C8">
      <w:pPr>
        <w:pStyle w:val="ListParagraph"/>
        <w:numPr>
          <w:ilvl w:val="0"/>
          <w:numId w:val="37"/>
        </w:numPr>
        <w:rPr>
          <w:lang w:val="nl-NL"/>
        </w:rPr>
      </w:pPr>
      <w:r w:rsidRPr="009E34C8">
        <w:rPr>
          <w:lang w:val="nl-NL"/>
        </w:rPr>
        <w:t xml:space="preserve">Laad de </w:t>
      </w:r>
      <w:r w:rsidR="003137B1">
        <w:rPr>
          <w:lang w:val="nl-NL"/>
        </w:rPr>
        <w:t xml:space="preserve">uit </w:t>
      </w:r>
      <w:proofErr w:type="spellStart"/>
      <w:r w:rsidR="003137B1">
        <w:rPr>
          <w:lang w:val="nl-NL"/>
        </w:rPr>
        <w:t>excel</w:t>
      </w:r>
      <w:proofErr w:type="spellEnd"/>
      <w:r w:rsidR="003137B1">
        <w:rPr>
          <w:lang w:val="nl-NL"/>
        </w:rPr>
        <w:t xml:space="preserve"> </w:t>
      </w:r>
      <w:r w:rsidRPr="009E34C8">
        <w:rPr>
          <w:lang w:val="nl-NL"/>
        </w:rPr>
        <w:t>Userlist</w:t>
      </w:r>
      <w:r w:rsidR="00B163E0">
        <w:rPr>
          <w:lang w:val="nl-NL"/>
        </w:rPr>
        <w:t>.xlsx de gegevens</w:t>
      </w:r>
      <w:r w:rsidRPr="009E34C8">
        <w:rPr>
          <w:lang w:val="nl-NL"/>
        </w:rPr>
        <w:t xml:space="preserve"> in Powerquery</w:t>
      </w:r>
    </w:p>
    <w:p w14:paraId="78EB02EB" w14:textId="15F9877A" w:rsidR="00A20D1F" w:rsidRPr="009E34C8" w:rsidRDefault="00A20D1F" w:rsidP="009E34C8">
      <w:pPr>
        <w:pStyle w:val="ListParagraph"/>
        <w:numPr>
          <w:ilvl w:val="0"/>
          <w:numId w:val="37"/>
        </w:numPr>
        <w:rPr>
          <w:lang w:val="nl-NL"/>
        </w:rPr>
      </w:pPr>
      <w:r w:rsidRPr="009E34C8">
        <w:rPr>
          <w:lang w:val="nl-NL"/>
        </w:rPr>
        <w:t>Noem de tabel userlist.</w:t>
      </w:r>
    </w:p>
    <w:p w14:paraId="4269C497" w14:textId="4F608354" w:rsidR="00A20D1F" w:rsidRPr="009E34C8" w:rsidRDefault="00A20D1F" w:rsidP="009E34C8">
      <w:pPr>
        <w:pStyle w:val="ListParagraph"/>
        <w:numPr>
          <w:ilvl w:val="0"/>
          <w:numId w:val="37"/>
        </w:numPr>
        <w:rPr>
          <w:lang w:val="nl-NL"/>
        </w:rPr>
      </w:pPr>
      <w:r w:rsidRPr="009E34C8">
        <w:rPr>
          <w:lang w:val="nl-NL"/>
        </w:rPr>
        <w:t xml:space="preserve">Link de kolom </w:t>
      </w:r>
      <w:proofErr w:type="spellStart"/>
      <w:r w:rsidRPr="009E34C8">
        <w:rPr>
          <w:lang w:val="nl-NL"/>
        </w:rPr>
        <w:t>faculteit</w:t>
      </w:r>
      <w:r w:rsidR="00C141CC">
        <w:rPr>
          <w:lang w:val="nl-NL"/>
        </w:rPr>
        <w:t>ID</w:t>
      </w:r>
      <w:proofErr w:type="spellEnd"/>
      <w:r w:rsidRPr="009E34C8">
        <w:rPr>
          <w:lang w:val="nl-NL"/>
        </w:rPr>
        <w:t xml:space="preserve"> van userlist aan de kolom faculteit van Opleiding</w:t>
      </w:r>
    </w:p>
    <w:p w14:paraId="63DB4616" w14:textId="2356E83D" w:rsidR="00A20D1F" w:rsidRPr="009E34C8" w:rsidRDefault="00BE1AEB" w:rsidP="009E34C8">
      <w:pPr>
        <w:pStyle w:val="ListParagraph"/>
        <w:numPr>
          <w:ilvl w:val="0"/>
          <w:numId w:val="37"/>
        </w:numPr>
        <w:rPr>
          <w:lang w:val="nl-NL"/>
        </w:rPr>
      </w:pPr>
      <w:r w:rsidRPr="009E34C8">
        <w:rPr>
          <w:lang w:val="nl-NL"/>
        </w:rPr>
        <w:t xml:space="preserve">Merk op dat de relatie </w:t>
      </w:r>
      <w:proofErr w:type="spellStart"/>
      <w:r w:rsidRPr="009E34C8">
        <w:rPr>
          <w:lang w:val="nl-NL"/>
        </w:rPr>
        <w:t>many-to-many</w:t>
      </w:r>
      <w:proofErr w:type="spellEnd"/>
      <w:r w:rsidRPr="009E34C8">
        <w:rPr>
          <w:lang w:val="nl-NL"/>
        </w:rPr>
        <w:t xml:space="preserve"> is. Zet de </w:t>
      </w:r>
      <w:r w:rsidR="00AA7F3B">
        <w:rPr>
          <w:lang w:val="nl-NL"/>
        </w:rPr>
        <w:t xml:space="preserve">cross filter </w:t>
      </w:r>
      <w:proofErr w:type="spellStart"/>
      <w:r w:rsidR="00AA7F3B">
        <w:rPr>
          <w:lang w:val="nl-NL"/>
        </w:rPr>
        <w:t>direction</w:t>
      </w:r>
      <w:proofErr w:type="spellEnd"/>
      <w:r w:rsidR="00AA7F3B">
        <w:rPr>
          <w:lang w:val="nl-NL"/>
        </w:rPr>
        <w:t xml:space="preserve"> op </w:t>
      </w:r>
      <w:r w:rsidRPr="009E34C8">
        <w:rPr>
          <w:lang w:val="nl-NL"/>
        </w:rPr>
        <w:t>enke</w:t>
      </w:r>
      <w:r w:rsidR="00BB7A26">
        <w:rPr>
          <w:lang w:val="nl-NL"/>
        </w:rPr>
        <w:t>l</w:t>
      </w:r>
      <w:r w:rsidR="00AA7F3B">
        <w:rPr>
          <w:lang w:val="nl-NL"/>
        </w:rPr>
        <w:t xml:space="preserve">, </w:t>
      </w:r>
      <w:proofErr w:type="spellStart"/>
      <w:r w:rsidR="004224D0" w:rsidRPr="009E34C8">
        <w:rPr>
          <w:lang w:val="nl-NL"/>
        </w:rPr>
        <w:t>Userlists</w:t>
      </w:r>
      <w:proofErr w:type="spellEnd"/>
      <w:r w:rsidR="004224D0" w:rsidRPr="009E34C8">
        <w:rPr>
          <w:lang w:val="nl-NL"/>
        </w:rPr>
        <w:t xml:space="preserve"> filters Opleiding</w:t>
      </w:r>
      <w:r w:rsidR="003F4C6F">
        <w:rPr>
          <w:lang w:val="nl-NL"/>
        </w:rPr>
        <w:br/>
      </w:r>
      <w:r w:rsidR="003F4C6F" w:rsidRPr="003F4C6F">
        <w:rPr>
          <w:noProof/>
          <w:lang w:val="nl-NL"/>
        </w:rPr>
        <w:drawing>
          <wp:inline distT="0" distB="0" distL="0" distR="0" wp14:anchorId="23A30302" wp14:editId="718B6ED2">
            <wp:extent cx="4938188" cy="4168501"/>
            <wp:effectExtent l="0" t="0" r="0" b="3810"/>
            <wp:docPr id="9777580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58081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5D88" w14:textId="3150469C" w:rsidR="004224D0" w:rsidRPr="009E34C8" w:rsidRDefault="00410B2C" w:rsidP="009E34C8">
      <w:pPr>
        <w:pStyle w:val="ListParagraph"/>
        <w:numPr>
          <w:ilvl w:val="0"/>
          <w:numId w:val="37"/>
        </w:numPr>
        <w:rPr>
          <w:lang w:val="nl-NL"/>
        </w:rPr>
      </w:pPr>
      <w:r w:rsidRPr="009E34C8">
        <w:rPr>
          <w:lang w:val="nl-NL"/>
        </w:rPr>
        <w:t xml:space="preserve">Ga naar Manage </w:t>
      </w:r>
      <w:proofErr w:type="spellStart"/>
      <w:r w:rsidRPr="009E34C8">
        <w:rPr>
          <w:lang w:val="nl-NL"/>
        </w:rPr>
        <w:t>Roles</w:t>
      </w:r>
      <w:proofErr w:type="spellEnd"/>
    </w:p>
    <w:p w14:paraId="0B3916AF" w14:textId="4F3E7642" w:rsidR="00410B2C" w:rsidRPr="009E34C8" w:rsidRDefault="00410B2C" w:rsidP="009E34C8">
      <w:pPr>
        <w:pStyle w:val="ListParagraph"/>
        <w:numPr>
          <w:ilvl w:val="0"/>
          <w:numId w:val="37"/>
        </w:numPr>
        <w:rPr>
          <w:lang w:val="nl-NL"/>
        </w:rPr>
      </w:pPr>
      <w:r w:rsidRPr="009E34C8">
        <w:rPr>
          <w:lang w:val="nl-NL"/>
        </w:rPr>
        <w:t xml:space="preserve">Maak een nieuwe rol, noem deze rol </w:t>
      </w:r>
      <w:proofErr w:type="spellStart"/>
      <w:r w:rsidRPr="009E34C8">
        <w:rPr>
          <w:lang w:val="nl-NL"/>
        </w:rPr>
        <w:t>Dynamic</w:t>
      </w:r>
      <w:proofErr w:type="spellEnd"/>
    </w:p>
    <w:p w14:paraId="31ED4F5E" w14:textId="1DF29058" w:rsidR="00410B2C" w:rsidRDefault="009E34C8" w:rsidP="009E34C8">
      <w:pPr>
        <w:pStyle w:val="ListParagraph"/>
        <w:numPr>
          <w:ilvl w:val="0"/>
          <w:numId w:val="37"/>
        </w:numPr>
        <w:rPr>
          <w:lang w:val="nl-NL"/>
        </w:rPr>
      </w:pPr>
      <w:r w:rsidRPr="009E34C8">
        <w:rPr>
          <w:lang w:val="nl-NL"/>
        </w:rPr>
        <w:t xml:space="preserve">Switch naar de DAX Editor </w:t>
      </w:r>
    </w:p>
    <w:p w14:paraId="6771BBFD" w14:textId="4A879F8D" w:rsidR="009E34C8" w:rsidRPr="009E34C8" w:rsidRDefault="00240422" w:rsidP="009E34C8">
      <w:pPr>
        <w:rPr>
          <w:lang w:val="nl-NL"/>
        </w:rPr>
      </w:pPr>
      <w:r w:rsidRPr="00240422">
        <w:rPr>
          <w:noProof/>
          <w:lang w:val="nl-NL"/>
        </w:rPr>
        <w:lastRenderedPageBreak/>
        <w:drawing>
          <wp:inline distT="0" distB="0" distL="0" distR="0" wp14:anchorId="5000C328" wp14:editId="63C31C59">
            <wp:extent cx="5293995" cy="3334495"/>
            <wp:effectExtent l="0" t="0" r="1905" b="0"/>
            <wp:docPr id="1631717171" name="Afbeelding 1" descr="Afbeelding met tekst, schermopname, numme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17171" name="Afbeelding 1" descr="Afbeelding met tekst, schermopname, nummer, scherm&#10;&#10;Automatisch gegenereerde beschrijvi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0479" cy="333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5126" w14:textId="3F86D4BB" w:rsidR="009E34C8" w:rsidRDefault="009E34C8" w:rsidP="009E34C8">
      <w:pPr>
        <w:pStyle w:val="ListParagraph"/>
        <w:numPr>
          <w:ilvl w:val="0"/>
          <w:numId w:val="37"/>
        </w:numPr>
        <w:rPr>
          <w:lang w:val="nl-NL"/>
        </w:rPr>
      </w:pPr>
      <w:r w:rsidRPr="009E34C8">
        <w:rPr>
          <w:lang w:val="nl-NL"/>
        </w:rPr>
        <w:t>Voeg de Volgende Regel toe</w:t>
      </w:r>
      <w:r w:rsidRPr="009E34C8">
        <w:rPr>
          <w:lang w:val="nl-NL"/>
        </w:rPr>
        <w:br/>
        <w:t>[</w:t>
      </w:r>
      <w:proofErr w:type="spellStart"/>
      <w:r w:rsidRPr="009E34C8">
        <w:rPr>
          <w:lang w:val="nl-NL"/>
        </w:rPr>
        <w:t>EmailAddress</w:t>
      </w:r>
      <w:proofErr w:type="spellEnd"/>
      <w:r w:rsidRPr="009E34C8">
        <w:rPr>
          <w:lang w:val="nl-NL"/>
        </w:rPr>
        <w:t>] == USERPRINCIPALNAME()</w:t>
      </w:r>
      <w:r w:rsidRPr="009E34C8">
        <w:rPr>
          <w:lang w:val="nl-NL"/>
        </w:rPr>
        <w:br/>
      </w:r>
      <w:proofErr w:type="spellStart"/>
      <w:r w:rsidRPr="009E34C8">
        <w:rPr>
          <w:lang w:val="nl-NL"/>
        </w:rPr>
        <w:t>Userprincipal</w:t>
      </w:r>
      <w:proofErr w:type="spellEnd"/>
      <w:r w:rsidRPr="009E34C8">
        <w:rPr>
          <w:lang w:val="nl-NL"/>
        </w:rPr>
        <w:t xml:space="preserve"> name geeft de email adres van degene die ingelogd is via Windows</w:t>
      </w:r>
    </w:p>
    <w:p w14:paraId="3CD38043" w14:textId="7FB7834F" w:rsidR="009E34C8" w:rsidRDefault="00E25D26" w:rsidP="009E34C8">
      <w:pPr>
        <w:pStyle w:val="ListParagraph"/>
        <w:numPr>
          <w:ilvl w:val="0"/>
          <w:numId w:val="37"/>
        </w:numPr>
        <w:rPr>
          <w:lang w:val="nl-NL"/>
        </w:rPr>
      </w:pPr>
      <w:r w:rsidRPr="001E2AB7">
        <w:rPr>
          <w:lang w:val="nl-NL"/>
        </w:rPr>
        <w:t xml:space="preserve">Gebruik </w:t>
      </w:r>
      <w:r w:rsidR="003359CF" w:rsidRPr="001E2AB7">
        <w:rPr>
          <w:lang w:val="nl-NL"/>
        </w:rPr>
        <w:t xml:space="preserve">View as. </w:t>
      </w:r>
      <w:r w:rsidR="003359CF" w:rsidRPr="003359CF">
        <w:rPr>
          <w:lang w:val="nl-NL"/>
        </w:rPr>
        <w:t xml:space="preserve">Vink </w:t>
      </w:r>
      <w:proofErr w:type="spellStart"/>
      <w:r w:rsidR="003359CF" w:rsidRPr="003359CF">
        <w:rPr>
          <w:lang w:val="nl-NL"/>
        </w:rPr>
        <w:t>other</w:t>
      </w:r>
      <w:proofErr w:type="spellEnd"/>
      <w:r w:rsidR="003359CF" w:rsidRPr="003359CF">
        <w:rPr>
          <w:lang w:val="nl-NL"/>
        </w:rPr>
        <w:t xml:space="preserve"> user aan en</w:t>
      </w:r>
      <w:r w:rsidR="003359CF">
        <w:rPr>
          <w:lang w:val="nl-NL"/>
        </w:rPr>
        <w:t xml:space="preserve"> voer dit email adres in : </w:t>
      </w:r>
      <w:r w:rsidR="003359CF" w:rsidRPr="003359CF">
        <w:rPr>
          <w:lang w:val="nl-NL"/>
        </w:rPr>
        <w:t>dorothy.mackenzie@vu.nl</w:t>
      </w:r>
    </w:p>
    <w:p w14:paraId="2B513EE0" w14:textId="56E50CAC" w:rsidR="003359CF" w:rsidRDefault="003359CF" w:rsidP="009E34C8">
      <w:pPr>
        <w:pStyle w:val="ListParagraph"/>
        <w:numPr>
          <w:ilvl w:val="0"/>
          <w:numId w:val="37"/>
        </w:numPr>
        <w:rPr>
          <w:lang w:val="nl-NL"/>
        </w:rPr>
      </w:pPr>
      <w:r>
        <w:rPr>
          <w:lang w:val="nl-NL"/>
        </w:rPr>
        <w:t xml:space="preserve">Vink ook </w:t>
      </w:r>
      <w:proofErr w:type="spellStart"/>
      <w:r>
        <w:rPr>
          <w:lang w:val="nl-NL"/>
        </w:rPr>
        <w:t>Dynamic</w:t>
      </w:r>
      <w:proofErr w:type="spellEnd"/>
      <w:r>
        <w:rPr>
          <w:lang w:val="nl-NL"/>
        </w:rPr>
        <w:t xml:space="preserve"> aan en klik op ok</w:t>
      </w:r>
    </w:p>
    <w:p w14:paraId="7D17DC5D" w14:textId="09773847" w:rsidR="003359CF" w:rsidRDefault="003359CF" w:rsidP="009E34C8">
      <w:pPr>
        <w:pStyle w:val="ListParagraph"/>
        <w:numPr>
          <w:ilvl w:val="0"/>
          <w:numId w:val="37"/>
        </w:numPr>
        <w:rPr>
          <w:lang w:val="nl-NL"/>
        </w:rPr>
      </w:pPr>
      <w:r>
        <w:rPr>
          <w:lang w:val="nl-NL"/>
        </w:rPr>
        <w:t xml:space="preserve">Ga naar de </w:t>
      </w:r>
      <w:r w:rsidR="009F3661">
        <w:rPr>
          <w:lang w:val="nl-NL"/>
        </w:rPr>
        <w:t xml:space="preserve">pagina waarde Jaargang / Faculteit Matrix staat. </w:t>
      </w:r>
      <w:r w:rsidR="00536B30">
        <w:rPr>
          <w:lang w:val="nl-NL"/>
        </w:rPr>
        <w:br/>
      </w:r>
      <w:r w:rsidR="00536B30" w:rsidRPr="00536B30">
        <w:rPr>
          <w:noProof/>
          <w:lang w:val="nl-NL"/>
        </w:rPr>
        <w:drawing>
          <wp:inline distT="0" distB="0" distL="0" distR="0" wp14:anchorId="6D62B1E8" wp14:editId="30318830">
            <wp:extent cx="6332220" cy="1485265"/>
            <wp:effectExtent l="0" t="0" r="0" b="635"/>
            <wp:docPr id="44854682" name="Afbeelding 1" descr="Afbeelding met tekst, schermopname, lijn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4682" name="Afbeelding 1" descr="Afbeelding met tekst, schermopname, lijn, Lettertype&#10;&#10;Automatisch gegenereerde beschrijvi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B30">
        <w:rPr>
          <w:lang w:val="nl-NL"/>
        </w:rPr>
        <w:br/>
      </w:r>
      <w:proofErr w:type="spellStart"/>
      <w:r w:rsidR="00536B30">
        <w:rPr>
          <w:lang w:val="nl-NL"/>
        </w:rPr>
        <w:t>Dorothy</w:t>
      </w:r>
      <w:proofErr w:type="spellEnd"/>
      <w:r w:rsidR="00536B30">
        <w:rPr>
          <w:lang w:val="nl-NL"/>
        </w:rPr>
        <w:t xml:space="preserve"> heeft alleen recht op BETA</w:t>
      </w:r>
      <w:r w:rsidR="004154EA">
        <w:rPr>
          <w:lang w:val="nl-NL"/>
        </w:rPr>
        <w:br/>
      </w:r>
    </w:p>
    <w:p w14:paraId="4A9F3AC6" w14:textId="112A9164" w:rsidR="004B4B48" w:rsidRPr="004154EA" w:rsidRDefault="00536B30" w:rsidP="004154EA">
      <w:pPr>
        <w:pStyle w:val="ListParagraph"/>
        <w:numPr>
          <w:ilvl w:val="0"/>
          <w:numId w:val="37"/>
        </w:numPr>
        <w:rPr>
          <w:lang w:val="nl-NL"/>
        </w:rPr>
      </w:pPr>
      <w:r w:rsidRPr="004154EA">
        <w:rPr>
          <w:lang w:val="nl-NL"/>
        </w:rPr>
        <w:t xml:space="preserve">Ga nu terug naar de modelview. En loop de view as stappen opnieuw door maar nu met email adres </w:t>
      </w:r>
      <w:r w:rsidR="004B4B48" w:rsidRPr="004154EA">
        <w:rPr>
          <w:lang w:val="nl-NL" w:eastAsia="nl-NL"/>
        </w:rPr>
        <w:t>anna.dickens@vu.nl</w:t>
      </w:r>
    </w:p>
    <w:p w14:paraId="6F9F78D7" w14:textId="052D7591" w:rsidR="00536B30" w:rsidRDefault="004154EA" w:rsidP="009E34C8">
      <w:pPr>
        <w:pStyle w:val="ListParagraph"/>
        <w:numPr>
          <w:ilvl w:val="0"/>
          <w:numId w:val="37"/>
        </w:numPr>
        <w:rPr>
          <w:lang w:val="nl-NL"/>
        </w:rPr>
      </w:pPr>
      <w:r>
        <w:rPr>
          <w:lang w:val="nl-NL"/>
        </w:rPr>
        <w:t>Merk op dat zij recht heeft om 2 Faculteiten te zien.</w:t>
      </w:r>
    </w:p>
    <w:p w14:paraId="31C71DD1" w14:textId="75065B86" w:rsidR="007A10AF" w:rsidRPr="004E1C05" w:rsidRDefault="004154EA" w:rsidP="00BE6683">
      <w:pPr>
        <w:pStyle w:val="ListParagraph"/>
        <w:numPr>
          <w:ilvl w:val="0"/>
          <w:numId w:val="37"/>
        </w:numPr>
        <w:rPr>
          <w:rStyle w:val="EmphasizeText"/>
          <w:b w:val="0"/>
          <w:bCs w:val="0"/>
          <w:lang w:val="nl-NL"/>
        </w:rPr>
      </w:pPr>
      <w:r>
        <w:rPr>
          <w:lang w:val="nl-NL"/>
        </w:rPr>
        <w:lastRenderedPageBreak/>
        <w:t>Ga nog een keer terug en vink dit keer ook jaargang aan</w:t>
      </w:r>
      <w:r>
        <w:rPr>
          <w:lang w:val="nl-NL"/>
        </w:rPr>
        <w:br/>
      </w:r>
      <w:r w:rsidR="00104E76" w:rsidRPr="00104E76">
        <w:rPr>
          <w:noProof/>
          <w:lang w:val="nl-NL"/>
        </w:rPr>
        <w:drawing>
          <wp:inline distT="0" distB="0" distL="0" distR="0" wp14:anchorId="4731F483" wp14:editId="0334531D">
            <wp:extent cx="6332220" cy="2578735"/>
            <wp:effectExtent l="0" t="0" r="0" b="0"/>
            <wp:docPr id="1189531912" name="Afbeelding 1" descr="Afbeelding met tekst, schermopname, nummer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31912" name="Afbeelding 1" descr="Afbeelding met tekst, schermopname, nummer, Lettertype&#10;&#10;Automatisch gegenereerde beschrijvi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NL"/>
        </w:rPr>
        <w:br/>
      </w:r>
      <w:r w:rsidR="00104E76">
        <w:rPr>
          <w:lang w:val="nl-NL"/>
        </w:rPr>
        <w:t>Nu ziet Amanda haar twee faculteiten + alle faculteiten voor jaargang 2025.</w:t>
      </w:r>
    </w:p>
    <w:sectPr w:rsidR="007A10AF" w:rsidRPr="004E1C05" w:rsidSect="00EE1D69">
      <w:pgSz w:w="12240" w:h="15840" w:code="1"/>
      <w:pgMar w:top="1476" w:right="1134" w:bottom="680" w:left="1134" w:header="289" w:footer="226" w:gutter="0"/>
      <w:cols w:space="36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A0A5AB" w14:textId="77777777" w:rsidR="000E7743" w:rsidRDefault="000E7743" w:rsidP="004A71C7">
      <w:r>
        <w:separator/>
      </w:r>
    </w:p>
    <w:p w14:paraId="51008795" w14:textId="77777777" w:rsidR="000E7743" w:rsidRDefault="000E7743"/>
  </w:endnote>
  <w:endnote w:type="continuationSeparator" w:id="0">
    <w:p w14:paraId="66BF0820" w14:textId="77777777" w:rsidR="000E7743" w:rsidRDefault="000E7743" w:rsidP="004A71C7">
      <w:r>
        <w:continuationSeparator/>
      </w:r>
    </w:p>
    <w:p w14:paraId="49A799C1" w14:textId="77777777" w:rsidR="000E7743" w:rsidRDefault="000E7743"/>
  </w:endnote>
  <w:endnote w:type="continuationNotice" w:id="1">
    <w:p w14:paraId="61B85060" w14:textId="77777777" w:rsidR="000E7743" w:rsidRDefault="000E7743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8CB85D42-DD7E-4EA3-A554-0448D63BA153}"/>
    <w:embedBold r:id="rId2" w:fontKey="{795CDA5E-8F0A-4CC5-924F-8A190FDC5F4C}"/>
    <w:embedItalic r:id="rId3" w:fontKey="{4373FE28-EB4A-4A06-81AE-40DB6637546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Pro">
    <w:altName w:val="Segoe Pro"/>
    <w:charset w:val="00"/>
    <w:family w:val="swiss"/>
    <w:pitch w:val="variable"/>
    <w:sig w:usb0="A00002AF" w:usb1="4000205B" w:usb2="00000000" w:usb3="00000000" w:csb0="0000009F" w:csb1="00000000"/>
    <w:embedRegular r:id="rId4" w:fontKey="{D5E67BA2-8AB0-41D4-AEFD-53C67114DCB5}"/>
    <w:embedBold r:id="rId5" w:fontKey="{4457DA30-5517-4FB3-BA5F-535793B5E2F2}"/>
    <w:embedItalic r:id="rId6" w:fontKey="{543AE248-F77A-46A1-9214-EFA23E1C5EFC}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3967151C-81CA-4562-B852-E905BD98AADB}"/>
    <w:embedItalic r:id="rId8" w:fontKey="{D09BA130-6B13-446E-8257-170E26CEFC89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278498ED-F386-4173-B1B0-C1EE5C0C5CF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86AB3B44-74A9-4E7C-AE86-A321C364393F}"/>
    <w:embedBold r:id="rId11" w:fontKey="{3EF25F00-17B6-44A7-B940-79A4E7E850E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4D34D406-5140-44D6-967E-E408431EE7A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13" w:fontKey="{1753628E-A945-4F76-A58A-AC35BEEAED5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309923" w14:textId="77777777" w:rsidR="000E7743" w:rsidRDefault="000E7743" w:rsidP="004A71C7">
      <w:r>
        <w:separator/>
      </w:r>
    </w:p>
    <w:p w14:paraId="116F99A0" w14:textId="77777777" w:rsidR="000E7743" w:rsidRDefault="000E7743"/>
  </w:footnote>
  <w:footnote w:type="continuationSeparator" w:id="0">
    <w:p w14:paraId="276DA074" w14:textId="77777777" w:rsidR="000E7743" w:rsidRDefault="000E7743" w:rsidP="004A71C7">
      <w:r>
        <w:continuationSeparator/>
      </w:r>
    </w:p>
    <w:p w14:paraId="33B13971" w14:textId="77777777" w:rsidR="000E7743" w:rsidRDefault="000E7743"/>
  </w:footnote>
  <w:footnote w:type="continuationNotice" w:id="1">
    <w:p w14:paraId="512FA080" w14:textId="77777777" w:rsidR="000E7743" w:rsidRDefault="000E7743">
      <w:pPr>
        <w:spacing w:before="0"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D24F7"/>
    <w:multiLevelType w:val="multilevel"/>
    <w:tmpl w:val="5C6AE040"/>
    <w:styleLink w:val="Bullet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AF659F"/>
    <w:multiLevelType w:val="hybridMultilevel"/>
    <w:tmpl w:val="BF7455E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4470B6"/>
    <w:multiLevelType w:val="multilevel"/>
    <w:tmpl w:val="5C6AE040"/>
    <w:styleLink w:val="PETER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A37375"/>
    <w:multiLevelType w:val="hybridMultilevel"/>
    <w:tmpl w:val="3614E690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AC2A8D"/>
    <w:multiLevelType w:val="multilevel"/>
    <w:tmpl w:val="78827B56"/>
    <w:styleLink w:val="Tablebullets"/>
    <w:lvl w:ilvl="0">
      <w:start w:val="1"/>
      <w:numFmt w:val="bullet"/>
      <w:lvlText w:val="•"/>
      <w:lvlJc w:val="left"/>
      <w:pPr>
        <w:ind w:left="720" w:hanging="360"/>
      </w:pPr>
      <w:rPr>
        <w:rFonts w:asciiTheme="minorHAnsi" w:hAnsiTheme="minorHAnsi"/>
        <w:color w:val="8C8C8C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864103"/>
    <w:multiLevelType w:val="hybridMultilevel"/>
    <w:tmpl w:val="8A38F8C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4A7C74"/>
    <w:multiLevelType w:val="hybridMultilevel"/>
    <w:tmpl w:val="69B6C1F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CA20E3"/>
    <w:multiLevelType w:val="multilevel"/>
    <w:tmpl w:val="33B89DE0"/>
    <w:styleLink w:val="StyleTablebulletOutlinenumberedBody1"/>
    <w:lvl w:ilvl="0">
      <w:start w:val="1"/>
      <w:numFmt w:val="bullet"/>
      <w:lvlText w:val="•"/>
      <w:lvlJc w:val="left"/>
      <w:pPr>
        <w:ind w:left="144" w:hanging="144"/>
      </w:pPr>
      <w:rPr>
        <w:rFonts w:ascii="Times New Roman" w:hAnsi="Times New Roman" w:cs="Times New Roman" w:hint="default"/>
        <w:color w:val="8C8C8C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6444BB"/>
    <w:multiLevelType w:val="multilevel"/>
    <w:tmpl w:val="8D28B348"/>
    <w:lvl w:ilvl="0">
      <w:start w:val="1"/>
      <w:numFmt w:val="bullet"/>
      <w:pStyle w:val="Step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" w15:restartNumberingAfterBreak="0">
    <w:nsid w:val="12AB6BD0"/>
    <w:multiLevelType w:val="multilevel"/>
    <w:tmpl w:val="6A46A120"/>
    <w:lvl w:ilvl="0">
      <w:start w:val="1"/>
      <w:numFmt w:val="bullet"/>
      <w:pStyle w:val="BulletItem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1F546A"/>
    <w:multiLevelType w:val="hybridMultilevel"/>
    <w:tmpl w:val="3946B268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7C61D1"/>
    <w:multiLevelType w:val="hybridMultilevel"/>
    <w:tmpl w:val="AF3E92E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562F5A"/>
    <w:multiLevelType w:val="hybridMultilevel"/>
    <w:tmpl w:val="B4B2C73A"/>
    <w:lvl w:ilvl="0" w:tplc="0413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6A244AC"/>
    <w:multiLevelType w:val="hybridMultilevel"/>
    <w:tmpl w:val="7974C56E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0F47F9"/>
    <w:multiLevelType w:val="hybridMultilevel"/>
    <w:tmpl w:val="B42231E2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C76106"/>
    <w:multiLevelType w:val="hybridMultilevel"/>
    <w:tmpl w:val="F7DC65F2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BE614C"/>
    <w:multiLevelType w:val="hybridMultilevel"/>
    <w:tmpl w:val="F4C6D98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C23922"/>
    <w:multiLevelType w:val="hybridMultilevel"/>
    <w:tmpl w:val="04EE7828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2701CE"/>
    <w:multiLevelType w:val="hybridMultilevel"/>
    <w:tmpl w:val="D884CA76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D37D43"/>
    <w:multiLevelType w:val="hybridMultilevel"/>
    <w:tmpl w:val="8288192E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0C4301"/>
    <w:multiLevelType w:val="hybridMultilevel"/>
    <w:tmpl w:val="9A2E4A8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814411"/>
    <w:multiLevelType w:val="hybridMultilevel"/>
    <w:tmpl w:val="E8D6F13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B3466A"/>
    <w:multiLevelType w:val="multilevel"/>
    <w:tmpl w:val="5C6AE040"/>
    <w:styleLink w:val="BulletList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FF5A41"/>
    <w:multiLevelType w:val="multilevel"/>
    <w:tmpl w:val="D026C266"/>
    <w:styleLink w:val="XXXXXXXX"/>
    <w:lvl w:ilvl="0">
      <w:start w:val="1"/>
      <w:numFmt w:val="bullet"/>
      <w:lvlText w:val=""/>
      <w:lvlJc w:val="left"/>
      <w:pPr>
        <w:tabs>
          <w:tab w:val="num" w:pos="360"/>
        </w:tabs>
        <w:ind w:left="173" w:firstLine="43"/>
      </w:pPr>
      <w:rPr>
        <w:rFonts w:ascii="Symbol" w:hAnsi="Symbol" w:hint="default"/>
        <w:color w:val="auto"/>
        <w:position w:val="3"/>
      </w:rPr>
    </w:lvl>
    <w:lvl w:ilvl="1">
      <w:start w:val="1"/>
      <w:numFmt w:val="bullet"/>
      <w:lvlText w:val=""/>
      <w:lvlJc w:val="left"/>
      <w:pPr>
        <w:ind w:left="792" w:hanging="216"/>
      </w:pPr>
      <w:rPr>
        <w:rFonts w:ascii="Symbol" w:hAnsi="Symbol" w:hint="default"/>
        <w:color w:val="auto"/>
      </w:rPr>
    </w:lvl>
    <w:lvl w:ilvl="2">
      <w:start w:val="1"/>
      <w:numFmt w:val="bullet"/>
      <w:lvlText w:val=""/>
      <w:lvlJc w:val="left"/>
      <w:pPr>
        <w:ind w:left="1008" w:hanging="216"/>
      </w:pPr>
      <w:rPr>
        <w:rFonts w:ascii="Symbol" w:hAnsi="Symbol" w:hint="default"/>
        <w:color w:val="auto"/>
        <w:position w:val="3"/>
      </w:rPr>
    </w:lvl>
    <w:lvl w:ilvl="3">
      <w:start w:val="1"/>
      <w:numFmt w:val="decimal"/>
      <w:lvlText w:val="(%4)"/>
      <w:lvlJc w:val="left"/>
      <w:pPr>
        <w:ind w:left="-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-144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-10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-7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-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hanging="360"/>
      </w:pPr>
      <w:rPr>
        <w:rFonts w:hint="default"/>
      </w:rPr>
    </w:lvl>
  </w:abstractNum>
  <w:abstractNum w:abstractNumId="24" w15:restartNumberingAfterBreak="0">
    <w:nsid w:val="5ACC1DAB"/>
    <w:multiLevelType w:val="hybridMultilevel"/>
    <w:tmpl w:val="A83EF380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813CF1"/>
    <w:multiLevelType w:val="multilevel"/>
    <w:tmpl w:val="78827B56"/>
    <w:styleLink w:val="Tablebullet"/>
    <w:lvl w:ilvl="0">
      <w:start w:val="1"/>
      <w:numFmt w:val="bullet"/>
      <w:lvlText w:val="•"/>
      <w:lvlJc w:val="left"/>
      <w:pPr>
        <w:ind w:left="720" w:hanging="360"/>
      </w:pPr>
      <w:rPr>
        <w:color w:val="8C8C8C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0393E8D"/>
    <w:multiLevelType w:val="hybridMultilevel"/>
    <w:tmpl w:val="CE2E4416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2B0C32"/>
    <w:multiLevelType w:val="multilevel"/>
    <w:tmpl w:val="5A723C5C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none"/>
      <w:pStyle w:val="StepCodeHeader"/>
      <w:suff w:val="nothing"/>
      <w:lvlText w:val=""/>
      <w:lvlJc w:val="left"/>
      <w:pPr>
        <w:ind w:left="72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144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216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216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112"/>
        </w:tabs>
        <w:ind w:left="511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832"/>
        </w:tabs>
        <w:ind w:left="583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552"/>
        </w:tabs>
        <w:ind w:left="655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72"/>
        </w:tabs>
        <w:ind w:left="7272" w:hanging="180"/>
      </w:pPr>
      <w:rPr>
        <w:rFonts w:hint="default"/>
      </w:rPr>
    </w:lvl>
  </w:abstractNum>
  <w:abstractNum w:abstractNumId="28" w15:restartNumberingAfterBreak="0">
    <w:nsid w:val="69036E87"/>
    <w:multiLevelType w:val="hybridMultilevel"/>
    <w:tmpl w:val="9D9A87A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3958DB"/>
    <w:multiLevelType w:val="hybridMultilevel"/>
    <w:tmpl w:val="16B6A70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CB4E49"/>
    <w:multiLevelType w:val="hybridMultilevel"/>
    <w:tmpl w:val="20B87E38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5674520"/>
    <w:multiLevelType w:val="hybridMultilevel"/>
    <w:tmpl w:val="37AAC3A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D47583"/>
    <w:multiLevelType w:val="hybridMultilevel"/>
    <w:tmpl w:val="EA0EDE9E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D01067"/>
    <w:multiLevelType w:val="hybridMultilevel"/>
    <w:tmpl w:val="FD1830F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AA1A59"/>
    <w:multiLevelType w:val="multilevel"/>
    <w:tmpl w:val="EC283E7C"/>
    <w:lvl w:ilvl="0">
      <w:start w:val="1"/>
      <w:numFmt w:val="decimal"/>
      <w:pStyle w:val="Step"/>
      <w:lvlText w:val="%1."/>
      <w:lvlJc w:val="left"/>
      <w:pPr>
        <w:ind w:left="397" w:hanging="397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5" w15:restartNumberingAfterBreak="0">
    <w:nsid w:val="7B6059F7"/>
    <w:multiLevelType w:val="multilevel"/>
    <w:tmpl w:val="6EAE61DA"/>
    <w:styleLink w:val="StyleTablebulletOutlinenumberedBody"/>
    <w:lvl w:ilvl="0">
      <w:start w:val="1"/>
      <w:numFmt w:val="bullet"/>
      <w:lvlText w:val="•"/>
      <w:lvlJc w:val="left"/>
      <w:pPr>
        <w:ind w:left="144" w:hanging="144"/>
      </w:pPr>
      <w:rPr>
        <w:rFonts w:ascii="Times New Roman" w:hAnsi="Times New Roman" w:cs="Times New Roman" w:hint="default"/>
        <w:color w:val="505050" w:themeColor="text1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F356C05"/>
    <w:multiLevelType w:val="hybridMultilevel"/>
    <w:tmpl w:val="800A9E8E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3A3581"/>
    <w:multiLevelType w:val="multilevel"/>
    <w:tmpl w:val="271A6B66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none"/>
      <w:pStyle w:val="StepCodeText"/>
      <w:suff w:val="nothing"/>
      <w:lvlText w:val=""/>
      <w:lvlJc w:val="left"/>
      <w:pPr>
        <w:ind w:left="72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144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216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216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6192"/>
        </w:tabs>
        <w:ind w:left="619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912"/>
        </w:tabs>
        <w:ind w:left="69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632"/>
        </w:tabs>
        <w:ind w:left="76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8352"/>
        </w:tabs>
        <w:ind w:left="8352" w:hanging="180"/>
      </w:pPr>
      <w:rPr>
        <w:rFonts w:hint="default"/>
      </w:rPr>
    </w:lvl>
  </w:abstractNum>
  <w:num w:numId="1" w16cid:durableId="911156032">
    <w:abstractNumId w:val="23"/>
  </w:num>
  <w:num w:numId="2" w16cid:durableId="1817532204">
    <w:abstractNumId w:val="25"/>
  </w:num>
  <w:num w:numId="3" w16cid:durableId="383942639">
    <w:abstractNumId w:val="4"/>
  </w:num>
  <w:num w:numId="4" w16cid:durableId="152064529">
    <w:abstractNumId w:val="35"/>
  </w:num>
  <w:num w:numId="5" w16cid:durableId="738479848">
    <w:abstractNumId w:val="7"/>
  </w:num>
  <w:num w:numId="6" w16cid:durableId="735123834">
    <w:abstractNumId w:val="0"/>
  </w:num>
  <w:num w:numId="7" w16cid:durableId="1779179178">
    <w:abstractNumId w:val="9"/>
  </w:num>
  <w:num w:numId="8" w16cid:durableId="1609459464">
    <w:abstractNumId w:val="22"/>
  </w:num>
  <w:num w:numId="9" w16cid:durableId="2026982428">
    <w:abstractNumId w:val="2"/>
  </w:num>
  <w:num w:numId="10" w16cid:durableId="1435251559">
    <w:abstractNumId w:val="34"/>
  </w:num>
  <w:num w:numId="11" w16cid:durableId="1147697517">
    <w:abstractNumId w:val="27"/>
  </w:num>
  <w:num w:numId="12" w16cid:durableId="1181117759">
    <w:abstractNumId w:val="37"/>
  </w:num>
  <w:num w:numId="13" w16cid:durableId="1225682293">
    <w:abstractNumId w:val="8"/>
  </w:num>
  <w:num w:numId="14" w16cid:durableId="1769307179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042896159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710832839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676158121">
    <w:abstractNumId w:val="29"/>
  </w:num>
  <w:num w:numId="18" w16cid:durableId="308286178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838035063">
    <w:abstractNumId w:val="13"/>
  </w:num>
  <w:num w:numId="20" w16cid:durableId="500046245">
    <w:abstractNumId w:val="1"/>
  </w:num>
  <w:num w:numId="21" w16cid:durableId="696808910">
    <w:abstractNumId w:val="16"/>
  </w:num>
  <w:num w:numId="22" w16cid:durableId="2132285116">
    <w:abstractNumId w:val="26"/>
  </w:num>
  <w:num w:numId="23" w16cid:durableId="854419713">
    <w:abstractNumId w:val="15"/>
  </w:num>
  <w:num w:numId="24" w16cid:durableId="1998073412">
    <w:abstractNumId w:val="11"/>
  </w:num>
  <w:num w:numId="25" w16cid:durableId="644310456">
    <w:abstractNumId w:val="36"/>
  </w:num>
  <w:num w:numId="26" w16cid:durableId="1093863080">
    <w:abstractNumId w:val="5"/>
  </w:num>
  <w:num w:numId="27" w16cid:durableId="896621688">
    <w:abstractNumId w:val="18"/>
  </w:num>
  <w:num w:numId="28" w16cid:durableId="568657242">
    <w:abstractNumId w:val="3"/>
  </w:num>
  <w:num w:numId="29" w16cid:durableId="1941907319">
    <w:abstractNumId w:val="19"/>
  </w:num>
  <w:num w:numId="30" w16cid:durableId="478960720">
    <w:abstractNumId w:val="17"/>
  </w:num>
  <w:num w:numId="31" w16cid:durableId="372315724">
    <w:abstractNumId w:val="10"/>
  </w:num>
  <w:num w:numId="32" w16cid:durableId="1206256504">
    <w:abstractNumId w:val="20"/>
  </w:num>
  <w:num w:numId="33" w16cid:durableId="17974802">
    <w:abstractNumId w:val="32"/>
  </w:num>
  <w:num w:numId="34" w16cid:durableId="1141341887">
    <w:abstractNumId w:val="14"/>
  </w:num>
  <w:num w:numId="35" w16cid:durableId="334651565">
    <w:abstractNumId w:val="6"/>
  </w:num>
  <w:num w:numId="36" w16cid:durableId="417479422">
    <w:abstractNumId w:val="24"/>
  </w:num>
  <w:num w:numId="37" w16cid:durableId="1911227216">
    <w:abstractNumId w:val="21"/>
  </w:num>
  <w:num w:numId="38" w16cid:durableId="1672828109">
    <w:abstractNumId w:val="33"/>
  </w:num>
  <w:num w:numId="39" w16cid:durableId="26300525">
    <w:abstractNumId w:val="12"/>
  </w:num>
  <w:num w:numId="40" w16cid:durableId="839126636">
    <w:abstractNumId w:val="31"/>
  </w:num>
  <w:num w:numId="41" w16cid:durableId="888027685">
    <w:abstractNumId w:val="30"/>
  </w:num>
  <w:num w:numId="42" w16cid:durableId="35083739">
    <w:abstractNumId w:val="28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hideSpellingErrors/>
  <w:hideGrammaticalErrors/>
  <w:proofState w:spelling="clean"/>
  <w:attachedTemplate r:id="rId1"/>
  <w:stylePaneFormatFilter w:val="9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0" w:visibleStyles="0" w:alternateStyleNames="1"/>
  <w:stylePaneSortMethod w:val="00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4AB9"/>
    <w:rsid w:val="00000C74"/>
    <w:rsid w:val="000020A5"/>
    <w:rsid w:val="00002102"/>
    <w:rsid w:val="000027AC"/>
    <w:rsid w:val="00003CCA"/>
    <w:rsid w:val="00005C90"/>
    <w:rsid w:val="00005F2A"/>
    <w:rsid w:val="00005F30"/>
    <w:rsid w:val="00006CD3"/>
    <w:rsid w:val="00007431"/>
    <w:rsid w:val="00007AB5"/>
    <w:rsid w:val="00010563"/>
    <w:rsid w:val="000116DA"/>
    <w:rsid w:val="00012EE3"/>
    <w:rsid w:val="00013BB5"/>
    <w:rsid w:val="00014415"/>
    <w:rsid w:val="00015BEE"/>
    <w:rsid w:val="00015F39"/>
    <w:rsid w:val="000177E7"/>
    <w:rsid w:val="00022972"/>
    <w:rsid w:val="00023C17"/>
    <w:rsid w:val="00024B87"/>
    <w:rsid w:val="00025312"/>
    <w:rsid w:val="000255DE"/>
    <w:rsid w:val="00026442"/>
    <w:rsid w:val="00027A2F"/>
    <w:rsid w:val="000301EF"/>
    <w:rsid w:val="00033331"/>
    <w:rsid w:val="000342C4"/>
    <w:rsid w:val="0003440F"/>
    <w:rsid w:val="00035193"/>
    <w:rsid w:val="00035F19"/>
    <w:rsid w:val="000363FC"/>
    <w:rsid w:val="0003657E"/>
    <w:rsid w:val="000365E4"/>
    <w:rsid w:val="0004199D"/>
    <w:rsid w:val="00042BAC"/>
    <w:rsid w:val="00042C95"/>
    <w:rsid w:val="00042F54"/>
    <w:rsid w:val="0004341F"/>
    <w:rsid w:val="000434C0"/>
    <w:rsid w:val="00043D99"/>
    <w:rsid w:val="0004405E"/>
    <w:rsid w:val="00044363"/>
    <w:rsid w:val="00044A4B"/>
    <w:rsid w:val="000454C1"/>
    <w:rsid w:val="00045ED9"/>
    <w:rsid w:val="00047214"/>
    <w:rsid w:val="0004742B"/>
    <w:rsid w:val="0004752F"/>
    <w:rsid w:val="000476A5"/>
    <w:rsid w:val="00050790"/>
    <w:rsid w:val="0005083E"/>
    <w:rsid w:val="00050F96"/>
    <w:rsid w:val="00051510"/>
    <w:rsid w:val="0005253E"/>
    <w:rsid w:val="000528F9"/>
    <w:rsid w:val="00052902"/>
    <w:rsid w:val="00055214"/>
    <w:rsid w:val="0005562E"/>
    <w:rsid w:val="000561E5"/>
    <w:rsid w:val="00057D5A"/>
    <w:rsid w:val="00057ED3"/>
    <w:rsid w:val="0006129D"/>
    <w:rsid w:val="00062420"/>
    <w:rsid w:val="0006253B"/>
    <w:rsid w:val="00062725"/>
    <w:rsid w:val="00065085"/>
    <w:rsid w:val="00066DDA"/>
    <w:rsid w:val="00070E9D"/>
    <w:rsid w:val="0007103E"/>
    <w:rsid w:val="00072048"/>
    <w:rsid w:val="00072810"/>
    <w:rsid w:val="000739D7"/>
    <w:rsid w:val="00073A41"/>
    <w:rsid w:val="00073C17"/>
    <w:rsid w:val="000748C8"/>
    <w:rsid w:val="00074FAA"/>
    <w:rsid w:val="00075762"/>
    <w:rsid w:val="00075B58"/>
    <w:rsid w:val="00075C43"/>
    <w:rsid w:val="0007682C"/>
    <w:rsid w:val="00077462"/>
    <w:rsid w:val="000807DA"/>
    <w:rsid w:val="00080A67"/>
    <w:rsid w:val="00080D17"/>
    <w:rsid w:val="00080E18"/>
    <w:rsid w:val="00080F0D"/>
    <w:rsid w:val="00082080"/>
    <w:rsid w:val="00083C49"/>
    <w:rsid w:val="00085CD4"/>
    <w:rsid w:val="00086E21"/>
    <w:rsid w:val="000872E5"/>
    <w:rsid w:val="000876AA"/>
    <w:rsid w:val="0009032F"/>
    <w:rsid w:val="000908C8"/>
    <w:rsid w:val="0009090D"/>
    <w:rsid w:val="00091742"/>
    <w:rsid w:val="0009195F"/>
    <w:rsid w:val="00092B05"/>
    <w:rsid w:val="00092B84"/>
    <w:rsid w:val="00093084"/>
    <w:rsid w:val="00093AA6"/>
    <w:rsid w:val="00093CAF"/>
    <w:rsid w:val="000965D5"/>
    <w:rsid w:val="00097E39"/>
    <w:rsid w:val="000A0D7D"/>
    <w:rsid w:val="000A0F36"/>
    <w:rsid w:val="000A1BAD"/>
    <w:rsid w:val="000A2469"/>
    <w:rsid w:val="000A4204"/>
    <w:rsid w:val="000A4417"/>
    <w:rsid w:val="000A48CA"/>
    <w:rsid w:val="000A5D39"/>
    <w:rsid w:val="000A5F8D"/>
    <w:rsid w:val="000A6388"/>
    <w:rsid w:val="000A63A9"/>
    <w:rsid w:val="000A76B1"/>
    <w:rsid w:val="000B007B"/>
    <w:rsid w:val="000B0372"/>
    <w:rsid w:val="000B1140"/>
    <w:rsid w:val="000B2164"/>
    <w:rsid w:val="000B27AA"/>
    <w:rsid w:val="000B32F9"/>
    <w:rsid w:val="000B38F7"/>
    <w:rsid w:val="000B4532"/>
    <w:rsid w:val="000B4F2D"/>
    <w:rsid w:val="000B5C09"/>
    <w:rsid w:val="000B5E8C"/>
    <w:rsid w:val="000B6EC2"/>
    <w:rsid w:val="000B7275"/>
    <w:rsid w:val="000C0104"/>
    <w:rsid w:val="000C06A5"/>
    <w:rsid w:val="000C13E5"/>
    <w:rsid w:val="000C1571"/>
    <w:rsid w:val="000C17E8"/>
    <w:rsid w:val="000C2097"/>
    <w:rsid w:val="000C323D"/>
    <w:rsid w:val="000C39C9"/>
    <w:rsid w:val="000C3F13"/>
    <w:rsid w:val="000C4A92"/>
    <w:rsid w:val="000C52B2"/>
    <w:rsid w:val="000C52E2"/>
    <w:rsid w:val="000C63BD"/>
    <w:rsid w:val="000C7657"/>
    <w:rsid w:val="000C76EF"/>
    <w:rsid w:val="000D007D"/>
    <w:rsid w:val="000D1531"/>
    <w:rsid w:val="000D188D"/>
    <w:rsid w:val="000D25E5"/>
    <w:rsid w:val="000D28F0"/>
    <w:rsid w:val="000D2E76"/>
    <w:rsid w:val="000D2EAC"/>
    <w:rsid w:val="000D4468"/>
    <w:rsid w:val="000D5279"/>
    <w:rsid w:val="000D6021"/>
    <w:rsid w:val="000D7002"/>
    <w:rsid w:val="000E07DE"/>
    <w:rsid w:val="000E0C1B"/>
    <w:rsid w:val="000E23F0"/>
    <w:rsid w:val="000E2B4F"/>
    <w:rsid w:val="000E2ED4"/>
    <w:rsid w:val="000E2FDD"/>
    <w:rsid w:val="000E4667"/>
    <w:rsid w:val="000E706E"/>
    <w:rsid w:val="000E7743"/>
    <w:rsid w:val="000E7AB4"/>
    <w:rsid w:val="000F0163"/>
    <w:rsid w:val="000F02A6"/>
    <w:rsid w:val="000F0F4D"/>
    <w:rsid w:val="000F36B0"/>
    <w:rsid w:val="000F3723"/>
    <w:rsid w:val="000F383C"/>
    <w:rsid w:val="000F3E46"/>
    <w:rsid w:val="000F40A6"/>
    <w:rsid w:val="000F419E"/>
    <w:rsid w:val="000F4673"/>
    <w:rsid w:val="000F4879"/>
    <w:rsid w:val="000F4E55"/>
    <w:rsid w:val="000F537B"/>
    <w:rsid w:val="000F5D2B"/>
    <w:rsid w:val="000F604B"/>
    <w:rsid w:val="000F724C"/>
    <w:rsid w:val="000F786F"/>
    <w:rsid w:val="00101323"/>
    <w:rsid w:val="001017CD"/>
    <w:rsid w:val="001037AF"/>
    <w:rsid w:val="001042AF"/>
    <w:rsid w:val="00104B04"/>
    <w:rsid w:val="00104E76"/>
    <w:rsid w:val="00105559"/>
    <w:rsid w:val="00105DBA"/>
    <w:rsid w:val="00105FA3"/>
    <w:rsid w:val="00107543"/>
    <w:rsid w:val="0011098B"/>
    <w:rsid w:val="00113AB6"/>
    <w:rsid w:val="00113B30"/>
    <w:rsid w:val="00114041"/>
    <w:rsid w:val="00114B58"/>
    <w:rsid w:val="001151FE"/>
    <w:rsid w:val="00117584"/>
    <w:rsid w:val="00117B9D"/>
    <w:rsid w:val="00120192"/>
    <w:rsid w:val="00120EF4"/>
    <w:rsid w:val="00121891"/>
    <w:rsid w:val="001219E4"/>
    <w:rsid w:val="00122BA3"/>
    <w:rsid w:val="00122F52"/>
    <w:rsid w:val="00122FAB"/>
    <w:rsid w:val="00123D9B"/>
    <w:rsid w:val="00125176"/>
    <w:rsid w:val="00126CC1"/>
    <w:rsid w:val="00126D35"/>
    <w:rsid w:val="00127C05"/>
    <w:rsid w:val="00127CBA"/>
    <w:rsid w:val="001301AE"/>
    <w:rsid w:val="00132295"/>
    <w:rsid w:val="00133933"/>
    <w:rsid w:val="00133942"/>
    <w:rsid w:val="00133C1B"/>
    <w:rsid w:val="001349F3"/>
    <w:rsid w:val="0013535C"/>
    <w:rsid w:val="001356D9"/>
    <w:rsid w:val="00135FD6"/>
    <w:rsid w:val="00136F19"/>
    <w:rsid w:val="00137B59"/>
    <w:rsid w:val="00137DFE"/>
    <w:rsid w:val="00142359"/>
    <w:rsid w:val="00143588"/>
    <w:rsid w:val="0014402C"/>
    <w:rsid w:val="00144A14"/>
    <w:rsid w:val="00144F68"/>
    <w:rsid w:val="00145F7E"/>
    <w:rsid w:val="00146348"/>
    <w:rsid w:val="00147EA4"/>
    <w:rsid w:val="00147FB4"/>
    <w:rsid w:val="00151CF1"/>
    <w:rsid w:val="001530E2"/>
    <w:rsid w:val="00153390"/>
    <w:rsid w:val="00153ECE"/>
    <w:rsid w:val="00154C2E"/>
    <w:rsid w:val="00154D64"/>
    <w:rsid w:val="00155DF5"/>
    <w:rsid w:val="001560F2"/>
    <w:rsid w:val="00157C5B"/>
    <w:rsid w:val="00157CCA"/>
    <w:rsid w:val="001605DD"/>
    <w:rsid w:val="00160BDF"/>
    <w:rsid w:val="00161AD8"/>
    <w:rsid w:val="00161E3F"/>
    <w:rsid w:val="0016230A"/>
    <w:rsid w:val="00162772"/>
    <w:rsid w:val="00162A47"/>
    <w:rsid w:val="0016309E"/>
    <w:rsid w:val="0016314B"/>
    <w:rsid w:val="00164AFF"/>
    <w:rsid w:val="001652EC"/>
    <w:rsid w:val="00165F4B"/>
    <w:rsid w:val="001663D1"/>
    <w:rsid w:val="00167256"/>
    <w:rsid w:val="001702C2"/>
    <w:rsid w:val="00170389"/>
    <w:rsid w:val="001712AE"/>
    <w:rsid w:val="00171A82"/>
    <w:rsid w:val="00171CC0"/>
    <w:rsid w:val="001723FC"/>
    <w:rsid w:val="00172AE4"/>
    <w:rsid w:val="001742A4"/>
    <w:rsid w:val="00174AB2"/>
    <w:rsid w:val="001750E3"/>
    <w:rsid w:val="001763F4"/>
    <w:rsid w:val="00176571"/>
    <w:rsid w:val="001765E9"/>
    <w:rsid w:val="00176811"/>
    <w:rsid w:val="00176E66"/>
    <w:rsid w:val="0017781D"/>
    <w:rsid w:val="00177A9F"/>
    <w:rsid w:val="00177C31"/>
    <w:rsid w:val="0018021B"/>
    <w:rsid w:val="0018039B"/>
    <w:rsid w:val="001804B8"/>
    <w:rsid w:val="00180C47"/>
    <w:rsid w:val="001812FC"/>
    <w:rsid w:val="001819A9"/>
    <w:rsid w:val="00181AD0"/>
    <w:rsid w:val="0018276D"/>
    <w:rsid w:val="00182BA3"/>
    <w:rsid w:val="00183787"/>
    <w:rsid w:val="00184156"/>
    <w:rsid w:val="00185BF5"/>
    <w:rsid w:val="0018654C"/>
    <w:rsid w:val="001867A5"/>
    <w:rsid w:val="0018731A"/>
    <w:rsid w:val="00187A2D"/>
    <w:rsid w:val="001911BA"/>
    <w:rsid w:val="001917D5"/>
    <w:rsid w:val="00192408"/>
    <w:rsid w:val="00192B86"/>
    <w:rsid w:val="00194915"/>
    <w:rsid w:val="00196B68"/>
    <w:rsid w:val="00197856"/>
    <w:rsid w:val="00197964"/>
    <w:rsid w:val="001A1852"/>
    <w:rsid w:val="001A32C3"/>
    <w:rsid w:val="001A3718"/>
    <w:rsid w:val="001A37CD"/>
    <w:rsid w:val="001A392D"/>
    <w:rsid w:val="001A5A7F"/>
    <w:rsid w:val="001A69C3"/>
    <w:rsid w:val="001A786D"/>
    <w:rsid w:val="001B0253"/>
    <w:rsid w:val="001B03F2"/>
    <w:rsid w:val="001B2388"/>
    <w:rsid w:val="001B4044"/>
    <w:rsid w:val="001B4EF9"/>
    <w:rsid w:val="001B50A5"/>
    <w:rsid w:val="001B5C2E"/>
    <w:rsid w:val="001B6720"/>
    <w:rsid w:val="001B790A"/>
    <w:rsid w:val="001C05B6"/>
    <w:rsid w:val="001C1049"/>
    <w:rsid w:val="001C160F"/>
    <w:rsid w:val="001C2C0A"/>
    <w:rsid w:val="001C30D0"/>
    <w:rsid w:val="001C3714"/>
    <w:rsid w:val="001C39EC"/>
    <w:rsid w:val="001C4A8F"/>
    <w:rsid w:val="001C52BE"/>
    <w:rsid w:val="001C68E2"/>
    <w:rsid w:val="001C799D"/>
    <w:rsid w:val="001D0D47"/>
    <w:rsid w:val="001D258D"/>
    <w:rsid w:val="001D3881"/>
    <w:rsid w:val="001D462A"/>
    <w:rsid w:val="001D4C1C"/>
    <w:rsid w:val="001D62A2"/>
    <w:rsid w:val="001D64BA"/>
    <w:rsid w:val="001D6DFA"/>
    <w:rsid w:val="001D6EB5"/>
    <w:rsid w:val="001D7744"/>
    <w:rsid w:val="001E1CF3"/>
    <w:rsid w:val="001E240C"/>
    <w:rsid w:val="001E2AB7"/>
    <w:rsid w:val="001E3A58"/>
    <w:rsid w:val="001E3AF7"/>
    <w:rsid w:val="001E6AA6"/>
    <w:rsid w:val="001E6D9D"/>
    <w:rsid w:val="001E7004"/>
    <w:rsid w:val="001E73CB"/>
    <w:rsid w:val="001E7651"/>
    <w:rsid w:val="001E7774"/>
    <w:rsid w:val="001F0EB7"/>
    <w:rsid w:val="001F1706"/>
    <w:rsid w:val="001F1D96"/>
    <w:rsid w:val="001F3253"/>
    <w:rsid w:val="001F3594"/>
    <w:rsid w:val="001F3A3A"/>
    <w:rsid w:val="001F3AD6"/>
    <w:rsid w:val="001F60A1"/>
    <w:rsid w:val="001F7304"/>
    <w:rsid w:val="001F77CF"/>
    <w:rsid w:val="0020114B"/>
    <w:rsid w:val="00202561"/>
    <w:rsid w:val="00202813"/>
    <w:rsid w:val="00202D54"/>
    <w:rsid w:val="00203744"/>
    <w:rsid w:val="002042E4"/>
    <w:rsid w:val="00204328"/>
    <w:rsid w:val="002049A9"/>
    <w:rsid w:val="00206AB6"/>
    <w:rsid w:val="00206AFD"/>
    <w:rsid w:val="00207816"/>
    <w:rsid w:val="00207DD5"/>
    <w:rsid w:val="00207EF2"/>
    <w:rsid w:val="002119CE"/>
    <w:rsid w:val="002133E9"/>
    <w:rsid w:val="00213FC7"/>
    <w:rsid w:val="00216A7B"/>
    <w:rsid w:val="00216E43"/>
    <w:rsid w:val="0022075C"/>
    <w:rsid w:val="00220BD3"/>
    <w:rsid w:val="00221059"/>
    <w:rsid w:val="002219C1"/>
    <w:rsid w:val="002232E9"/>
    <w:rsid w:val="00223639"/>
    <w:rsid w:val="00223AE7"/>
    <w:rsid w:val="00227090"/>
    <w:rsid w:val="00227548"/>
    <w:rsid w:val="002302F4"/>
    <w:rsid w:val="002304FD"/>
    <w:rsid w:val="00233075"/>
    <w:rsid w:val="002337F8"/>
    <w:rsid w:val="00233A1B"/>
    <w:rsid w:val="00233BD6"/>
    <w:rsid w:val="00234B40"/>
    <w:rsid w:val="0023552C"/>
    <w:rsid w:val="00235B9D"/>
    <w:rsid w:val="002365D7"/>
    <w:rsid w:val="00236B4A"/>
    <w:rsid w:val="00240422"/>
    <w:rsid w:val="002423B7"/>
    <w:rsid w:val="00242B18"/>
    <w:rsid w:val="00242D59"/>
    <w:rsid w:val="0024340A"/>
    <w:rsid w:val="00244AA6"/>
    <w:rsid w:val="0024546D"/>
    <w:rsid w:val="0024589E"/>
    <w:rsid w:val="00245D50"/>
    <w:rsid w:val="00246375"/>
    <w:rsid w:val="00246795"/>
    <w:rsid w:val="00247584"/>
    <w:rsid w:val="00247DBA"/>
    <w:rsid w:val="002505DE"/>
    <w:rsid w:val="002518F4"/>
    <w:rsid w:val="00251C2E"/>
    <w:rsid w:val="00252332"/>
    <w:rsid w:val="00252674"/>
    <w:rsid w:val="00252A87"/>
    <w:rsid w:val="002531BA"/>
    <w:rsid w:val="00253CAB"/>
    <w:rsid w:val="002546C3"/>
    <w:rsid w:val="002549E1"/>
    <w:rsid w:val="00254CCD"/>
    <w:rsid w:val="00257475"/>
    <w:rsid w:val="00257BC8"/>
    <w:rsid w:val="00257CC9"/>
    <w:rsid w:val="00257EA3"/>
    <w:rsid w:val="00260214"/>
    <w:rsid w:val="00260CD7"/>
    <w:rsid w:val="0026131D"/>
    <w:rsid w:val="002623A6"/>
    <w:rsid w:val="00262942"/>
    <w:rsid w:val="00262D9D"/>
    <w:rsid w:val="00264A43"/>
    <w:rsid w:val="00265259"/>
    <w:rsid w:val="00265355"/>
    <w:rsid w:val="00265D68"/>
    <w:rsid w:val="00266E90"/>
    <w:rsid w:val="002675E1"/>
    <w:rsid w:val="002704D4"/>
    <w:rsid w:val="002726B4"/>
    <w:rsid w:val="00273898"/>
    <w:rsid w:val="00273C29"/>
    <w:rsid w:val="00274298"/>
    <w:rsid w:val="00274F64"/>
    <w:rsid w:val="00275768"/>
    <w:rsid w:val="00275C05"/>
    <w:rsid w:val="00275D22"/>
    <w:rsid w:val="00276444"/>
    <w:rsid w:val="00276EF3"/>
    <w:rsid w:val="00277E6F"/>
    <w:rsid w:val="00280976"/>
    <w:rsid w:val="00281798"/>
    <w:rsid w:val="00281946"/>
    <w:rsid w:val="00281A86"/>
    <w:rsid w:val="002821E7"/>
    <w:rsid w:val="002827B3"/>
    <w:rsid w:val="0028295E"/>
    <w:rsid w:val="00282C84"/>
    <w:rsid w:val="002833F3"/>
    <w:rsid w:val="00286851"/>
    <w:rsid w:val="00286D5C"/>
    <w:rsid w:val="002871F7"/>
    <w:rsid w:val="00287604"/>
    <w:rsid w:val="00291619"/>
    <w:rsid w:val="00292432"/>
    <w:rsid w:val="002925E1"/>
    <w:rsid w:val="00293454"/>
    <w:rsid w:val="00294A52"/>
    <w:rsid w:val="00296C53"/>
    <w:rsid w:val="002974AA"/>
    <w:rsid w:val="00297AB3"/>
    <w:rsid w:val="002A0A13"/>
    <w:rsid w:val="002A0A8C"/>
    <w:rsid w:val="002A160E"/>
    <w:rsid w:val="002A1A39"/>
    <w:rsid w:val="002A212F"/>
    <w:rsid w:val="002A31CE"/>
    <w:rsid w:val="002A43AD"/>
    <w:rsid w:val="002A47C4"/>
    <w:rsid w:val="002A6A13"/>
    <w:rsid w:val="002A7A19"/>
    <w:rsid w:val="002B0174"/>
    <w:rsid w:val="002B01D5"/>
    <w:rsid w:val="002B1043"/>
    <w:rsid w:val="002B1790"/>
    <w:rsid w:val="002B217C"/>
    <w:rsid w:val="002B2C11"/>
    <w:rsid w:val="002B2EE1"/>
    <w:rsid w:val="002B5042"/>
    <w:rsid w:val="002B65D0"/>
    <w:rsid w:val="002B734F"/>
    <w:rsid w:val="002C027A"/>
    <w:rsid w:val="002C1C6D"/>
    <w:rsid w:val="002C4BF3"/>
    <w:rsid w:val="002C5F83"/>
    <w:rsid w:val="002C6E25"/>
    <w:rsid w:val="002C6E3D"/>
    <w:rsid w:val="002D0646"/>
    <w:rsid w:val="002D1218"/>
    <w:rsid w:val="002D3395"/>
    <w:rsid w:val="002D36C5"/>
    <w:rsid w:val="002D4E6D"/>
    <w:rsid w:val="002D5B9D"/>
    <w:rsid w:val="002D5F1C"/>
    <w:rsid w:val="002D6D71"/>
    <w:rsid w:val="002D7D1C"/>
    <w:rsid w:val="002E034E"/>
    <w:rsid w:val="002E098B"/>
    <w:rsid w:val="002E0C2D"/>
    <w:rsid w:val="002E0C9E"/>
    <w:rsid w:val="002E11BD"/>
    <w:rsid w:val="002E22FC"/>
    <w:rsid w:val="002E29FC"/>
    <w:rsid w:val="002E2ECE"/>
    <w:rsid w:val="002E34A3"/>
    <w:rsid w:val="002E4C23"/>
    <w:rsid w:val="002E53D6"/>
    <w:rsid w:val="002E698C"/>
    <w:rsid w:val="002E6D0C"/>
    <w:rsid w:val="002E6FDA"/>
    <w:rsid w:val="002E7974"/>
    <w:rsid w:val="002E7A25"/>
    <w:rsid w:val="002E7D3F"/>
    <w:rsid w:val="002F05DD"/>
    <w:rsid w:val="002F103D"/>
    <w:rsid w:val="002F13F9"/>
    <w:rsid w:val="002F19A6"/>
    <w:rsid w:val="002F1D2E"/>
    <w:rsid w:val="002F229F"/>
    <w:rsid w:val="002F3E49"/>
    <w:rsid w:val="002F4056"/>
    <w:rsid w:val="002F5653"/>
    <w:rsid w:val="002F62D4"/>
    <w:rsid w:val="002F6F2F"/>
    <w:rsid w:val="002F70B1"/>
    <w:rsid w:val="002F7A6E"/>
    <w:rsid w:val="003008B0"/>
    <w:rsid w:val="003012E9"/>
    <w:rsid w:val="00301470"/>
    <w:rsid w:val="003014E1"/>
    <w:rsid w:val="00301F11"/>
    <w:rsid w:val="003021CA"/>
    <w:rsid w:val="00302563"/>
    <w:rsid w:val="00302A34"/>
    <w:rsid w:val="003033F6"/>
    <w:rsid w:val="003039D6"/>
    <w:rsid w:val="00304ECA"/>
    <w:rsid w:val="003060DE"/>
    <w:rsid w:val="003068FD"/>
    <w:rsid w:val="00307A3E"/>
    <w:rsid w:val="003102BA"/>
    <w:rsid w:val="00310D08"/>
    <w:rsid w:val="00310E62"/>
    <w:rsid w:val="00310FB6"/>
    <w:rsid w:val="00312087"/>
    <w:rsid w:val="00313169"/>
    <w:rsid w:val="003137B1"/>
    <w:rsid w:val="0031404A"/>
    <w:rsid w:val="003148D0"/>
    <w:rsid w:val="00314B0E"/>
    <w:rsid w:val="00314F3A"/>
    <w:rsid w:val="003150EF"/>
    <w:rsid w:val="00315100"/>
    <w:rsid w:val="00315610"/>
    <w:rsid w:val="00316058"/>
    <w:rsid w:val="0031721C"/>
    <w:rsid w:val="0031742C"/>
    <w:rsid w:val="00320865"/>
    <w:rsid w:val="00321714"/>
    <w:rsid w:val="003218EB"/>
    <w:rsid w:val="00321948"/>
    <w:rsid w:val="003232D8"/>
    <w:rsid w:val="00323424"/>
    <w:rsid w:val="00323886"/>
    <w:rsid w:val="00323A7F"/>
    <w:rsid w:val="003249DD"/>
    <w:rsid w:val="003251BD"/>
    <w:rsid w:val="0032523A"/>
    <w:rsid w:val="00325A85"/>
    <w:rsid w:val="0032631B"/>
    <w:rsid w:val="00326367"/>
    <w:rsid w:val="00326EA1"/>
    <w:rsid w:val="00327CE7"/>
    <w:rsid w:val="00331E88"/>
    <w:rsid w:val="0033453A"/>
    <w:rsid w:val="00334DC6"/>
    <w:rsid w:val="00334F51"/>
    <w:rsid w:val="003354A4"/>
    <w:rsid w:val="003359CF"/>
    <w:rsid w:val="00336787"/>
    <w:rsid w:val="00337AC0"/>
    <w:rsid w:val="00337BB6"/>
    <w:rsid w:val="00340F9E"/>
    <w:rsid w:val="003419B2"/>
    <w:rsid w:val="00341AA9"/>
    <w:rsid w:val="003436B6"/>
    <w:rsid w:val="003436D3"/>
    <w:rsid w:val="00345336"/>
    <w:rsid w:val="0034549C"/>
    <w:rsid w:val="00346A04"/>
    <w:rsid w:val="00350054"/>
    <w:rsid w:val="003507DF"/>
    <w:rsid w:val="00350BEF"/>
    <w:rsid w:val="00350EC3"/>
    <w:rsid w:val="0035109E"/>
    <w:rsid w:val="00351F0D"/>
    <w:rsid w:val="00353DC4"/>
    <w:rsid w:val="003552A3"/>
    <w:rsid w:val="003557B2"/>
    <w:rsid w:val="003600FA"/>
    <w:rsid w:val="00361603"/>
    <w:rsid w:val="0036243C"/>
    <w:rsid w:val="00362BE2"/>
    <w:rsid w:val="003632AA"/>
    <w:rsid w:val="0036340C"/>
    <w:rsid w:val="00363892"/>
    <w:rsid w:val="0036584E"/>
    <w:rsid w:val="00365C8F"/>
    <w:rsid w:val="00365E4D"/>
    <w:rsid w:val="00367572"/>
    <w:rsid w:val="00367590"/>
    <w:rsid w:val="0036791C"/>
    <w:rsid w:val="00367B80"/>
    <w:rsid w:val="003703CA"/>
    <w:rsid w:val="00370599"/>
    <w:rsid w:val="003708A3"/>
    <w:rsid w:val="00370F00"/>
    <w:rsid w:val="00372F26"/>
    <w:rsid w:val="00373EC7"/>
    <w:rsid w:val="00373F94"/>
    <w:rsid w:val="0037536E"/>
    <w:rsid w:val="0037570E"/>
    <w:rsid w:val="00376E87"/>
    <w:rsid w:val="003770A3"/>
    <w:rsid w:val="003803D7"/>
    <w:rsid w:val="00380CEE"/>
    <w:rsid w:val="003817BB"/>
    <w:rsid w:val="00381DF9"/>
    <w:rsid w:val="003821B0"/>
    <w:rsid w:val="00383523"/>
    <w:rsid w:val="00383BDA"/>
    <w:rsid w:val="0038433A"/>
    <w:rsid w:val="00384EF8"/>
    <w:rsid w:val="003870D8"/>
    <w:rsid w:val="0038734D"/>
    <w:rsid w:val="00387B5F"/>
    <w:rsid w:val="00387F6E"/>
    <w:rsid w:val="003907E5"/>
    <w:rsid w:val="00391020"/>
    <w:rsid w:val="00391B3A"/>
    <w:rsid w:val="00391C21"/>
    <w:rsid w:val="003933AC"/>
    <w:rsid w:val="003945AF"/>
    <w:rsid w:val="00394EDB"/>
    <w:rsid w:val="003959AB"/>
    <w:rsid w:val="00397255"/>
    <w:rsid w:val="003A117F"/>
    <w:rsid w:val="003A1628"/>
    <w:rsid w:val="003A1858"/>
    <w:rsid w:val="003A254B"/>
    <w:rsid w:val="003A2A36"/>
    <w:rsid w:val="003A2C5B"/>
    <w:rsid w:val="003A2EF1"/>
    <w:rsid w:val="003A301E"/>
    <w:rsid w:val="003A31DC"/>
    <w:rsid w:val="003A41F9"/>
    <w:rsid w:val="003A44CA"/>
    <w:rsid w:val="003A4E16"/>
    <w:rsid w:val="003A56C0"/>
    <w:rsid w:val="003A59FC"/>
    <w:rsid w:val="003A6BF9"/>
    <w:rsid w:val="003A7432"/>
    <w:rsid w:val="003A7C1F"/>
    <w:rsid w:val="003B1012"/>
    <w:rsid w:val="003B18CB"/>
    <w:rsid w:val="003B2E7E"/>
    <w:rsid w:val="003B35BF"/>
    <w:rsid w:val="003B35C9"/>
    <w:rsid w:val="003B4C69"/>
    <w:rsid w:val="003B5511"/>
    <w:rsid w:val="003B687F"/>
    <w:rsid w:val="003B6925"/>
    <w:rsid w:val="003B6FA9"/>
    <w:rsid w:val="003B7C4E"/>
    <w:rsid w:val="003C1472"/>
    <w:rsid w:val="003C2098"/>
    <w:rsid w:val="003C2F4C"/>
    <w:rsid w:val="003C34EA"/>
    <w:rsid w:val="003C369E"/>
    <w:rsid w:val="003C3D2F"/>
    <w:rsid w:val="003C4128"/>
    <w:rsid w:val="003C41A9"/>
    <w:rsid w:val="003C4251"/>
    <w:rsid w:val="003C44F1"/>
    <w:rsid w:val="003C4991"/>
    <w:rsid w:val="003C52D9"/>
    <w:rsid w:val="003C5FAF"/>
    <w:rsid w:val="003C67F0"/>
    <w:rsid w:val="003C780F"/>
    <w:rsid w:val="003D0AA9"/>
    <w:rsid w:val="003D0CC4"/>
    <w:rsid w:val="003D1823"/>
    <w:rsid w:val="003D1A37"/>
    <w:rsid w:val="003D20BE"/>
    <w:rsid w:val="003D3034"/>
    <w:rsid w:val="003D3126"/>
    <w:rsid w:val="003D3D77"/>
    <w:rsid w:val="003D44AC"/>
    <w:rsid w:val="003D4C93"/>
    <w:rsid w:val="003D5852"/>
    <w:rsid w:val="003D6A18"/>
    <w:rsid w:val="003D6DAA"/>
    <w:rsid w:val="003D789B"/>
    <w:rsid w:val="003D78AB"/>
    <w:rsid w:val="003E03E6"/>
    <w:rsid w:val="003E1B18"/>
    <w:rsid w:val="003E1CF2"/>
    <w:rsid w:val="003E2D9D"/>
    <w:rsid w:val="003E3C12"/>
    <w:rsid w:val="003E63C9"/>
    <w:rsid w:val="003E72E6"/>
    <w:rsid w:val="003F0736"/>
    <w:rsid w:val="003F15CA"/>
    <w:rsid w:val="003F1771"/>
    <w:rsid w:val="003F2C34"/>
    <w:rsid w:val="003F3159"/>
    <w:rsid w:val="003F3904"/>
    <w:rsid w:val="003F480C"/>
    <w:rsid w:val="003F4C6F"/>
    <w:rsid w:val="003F4E76"/>
    <w:rsid w:val="003F5088"/>
    <w:rsid w:val="003F51B9"/>
    <w:rsid w:val="003F5281"/>
    <w:rsid w:val="003F53A7"/>
    <w:rsid w:val="003F7A54"/>
    <w:rsid w:val="003F7E35"/>
    <w:rsid w:val="004002ED"/>
    <w:rsid w:val="00402919"/>
    <w:rsid w:val="00403B0C"/>
    <w:rsid w:val="00404FB5"/>
    <w:rsid w:val="004074DF"/>
    <w:rsid w:val="004077B8"/>
    <w:rsid w:val="00410B2C"/>
    <w:rsid w:val="00412772"/>
    <w:rsid w:val="004134B5"/>
    <w:rsid w:val="0041387C"/>
    <w:rsid w:val="00414289"/>
    <w:rsid w:val="00414D2C"/>
    <w:rsid w:val="004154EA"/>
    <w:rsid w:val="00415F78"/>
    <w:rsid w:val="004160B3"/>
    <w:rsid w:val="00416330"/>
    <w:rsid w:val="00417599"/>
    <w:rsid w:val="0042022F"/>
    <w:rsid w:val="004208FE"/>
    <w:rsid w:val="00420EA2"/>
    <w:rsid w:val="004224D0"/>
    <w:rsid w:val="00422A4B"/>
    <w:rsid w:val="00422A6A"/>
    <w:rsid w:val="004234CA"/>
    <w:rsid w:val="004237B1"/>
    <w:rsid w:val="004238E0"/>
    <w:rsid w:val="00424B0D"/>
    <w:rsid w:val="0042565B"/>
    <w:rsid w:val="00425C1E"/>
    <w:rsid w:val="00426E9D"/>
    <w:rsid w:val="00427AFE"/>
    <w:rsid w:val="0043046E"/>
    <w:rsid w:val="0043125F"/>
    <w:rsid w:val="00431F4F"/>
    <w:rsid w:val="004336C0"/>
    <w:rsid w:val="0043443E"/>
    <w:rsid w:val="004357A9"/>
    <w:rsid w:val="00436008"/>
    <w:rsid w:val="0043656D"/>
    <w:rsid w:val="00436A62"/>
    <w:rsid w:val="004372E8"/>
    <w:rsid w:val="00437E7B"/>
    <w:rsid w:val="004409F1"/>
    <w:rsid w:val="00443F05"/>
    <w:rsid w:val="004447D4"/>
    <w:rsid w:val="004448ED"/>
    <w:rsid w:val="00444C49"/>
    <w:rsid w:val="00445226"/>
    <w:rsid w:val="004464F4"/>
    <w:rsid w:val="004476A9"/>
    <w:rsid w:val="004478FF"/>
    <w:rsid w:val="00447A21"/>
    <w:rsid w:val="0045037A"/>
    <w:rsid w:val="00450F7B"/>
    <w:rsid w:val="00452618"/>
    <w:rsid w:val="00452D4A"/>
    <w:rsid w:val="0045527B"/>
    <w:rsid w:val="004567E5"/>
    <w:rsid w:val="004571C7"/>
    <w:rsid w:val="004573D5"/>
    <w:rsid w:val="004576E9"/>
    <w:rsid w:val="00460DEE"/>
    <w:rsid w:val="00461BB5"/>
    <w:rsid w:val="0046328E"/>
    <w:rsid w:val="00464568"/>
    <w:rsid w:val="00464746"/>
    <w:rsid w:val="00464824"/>
    <w:rsid w:val="004651F6"/>
    <w:rsid w:val="00466302"/>
    <w:rsid w:val="00466AF6"/>
    <w:rsid w:val="00466C23"/>
    <w:rsid w:val="00467913"/>
    <w:rsid w:val="00467E88"/>
    <w:rsid w:val="004700FA"/>
    <w:rsid w:val="00471084"/>
    <w:rsid w:val="00472E61"/>
    <w:rsid w:val="0047373E"/>
    <w:rsid w:val="00474D13"/>
    <w:rsid w:val="00475F71"/>
    <w:rsid w:val="00476840"/>
    <w:rsid w:val="0047711F"/>
    <w:rsid w:val="00480103"/>
    <w:rsid w:val="00480EAF"/>
    <w:rsid w:val="00481012"/>
    <w:rsid w:val="004813B9"/>
    <w:rsid w:val="0048324F"/>
    <w:rsid w:val="0048329D"/>
    <w:rsid w:val="00483ECF"/>
    <w:rsid w:val="00484475"/>
    <w:rsid w:val="004844E9"/>
    <w:rsid w:val="00484C31"/>
    <w:rsid w:val="00484C50"/>
    <w:rsid w:val="00485AAD"/>
    <w:rsid w:val="00486474"/>
    <w:rsid w:val="00486B73"/>
    <w:rsid w:val="0049095D"/>
    <w:rsid w:val="0049145F"/>
    <w:rsid w:val="00491D38"/>
    <w:rsid w:val="0049263D"/>
    <w:rsid w:val="004926B5"/>
    <w:rsid w:val="00492D58"/>
    <w:rsid w:val="00492E69"/>
    <w:rsid w:val="00492F1D"/>
    <w:rsid w:val="0049373C"/>
    <w:rsid w:val="0049391D"/>
    <w:rsid w:val="00494596"/>
    <w:rsid w:val="0049474D"/>
    <w:rsid w:val="00496EAD"/>
    <w:rsid w:val="00497B7B"/>
    <w:rsid w:val="004A105E"/>
    <w:rsid w:val="004A1775"/>
    <w:rsid w:val="004A1BBE"/>
    <w:rsid w:val="004A2703"/>
    <w:rsid w:val="004A33F9"/>
    <w:rsid w:val="004A3B59"/>
    <w:rsid w:val="004A41C2"/>
    <w:rsid w:val="004A446A"/>
    <w:rsid w:val="004A4823"/>
    <w:rsid w:val="004A4C39"/>
    <w:rsid w:val="004A5DFC"/>
    <w:rsid w:val="004A622E"/>
    <w:rsid w:val="004A7054"/>
    <w:rsid w:val="004A71C7"/>
    <w:rsid w:val="004B07CB"/>
    <w:rsid w:val="004B0959"/>
    <w:rsid w:val="004B0DC3"/>
    <w:rsid w:val="004B1645"/>
    <w:rsid w:val="004B1867"/>
    <w:rsid w:val="004B2C49"/>
    <w:rsid w:val="004B33B6"/>
    <w:rsid w:val="004B4681"/>
    <w:rsid w:val="004B4B48"/>
    <w:rsid w:val="004B56BD"/>
    <w:rsid w:val="004B5C90"/>
    <w:rsid w:val="004B6201"/>
    <w:rsid w:val="004B7422"/>
    <w:rsid w:val="004B755D"/>
    <w:rsid w:val="004B7768"/>
    <w:rsid w:val="004B7A0C"/>
    <w:rsid w:val="004C071D"/>
    <w:rsid w:val="004C1B7D"/>
    <w:rsid w:val="004C258B"/>
    <w:rsid w:val="004C26BF"/>
    <w:rsid w:val="004C48F4"/>
    <w:rsid w:val="004C54BB"/>
    <w:rsid w:val="004C5F0E"/>
    <w:rsid w:val="004C6763"/>
    <w:rsid w:val="004C698D"/>
    <w:rsid w:val="004C6C52"/>
    <w:rsid w:val="004C77AE"/>
    <w:rsid w:val="004D05F5"/>
    <w:rsid w:val="004D2AB2"/>
    <w:rsid w:val="004D2FF6"/>
    <w:rsid w:val="004D4E04"/>
    <w:rsid w:val="004D5D4E"/>
    <w:rsid w:val="004D61F6"/>
    <w:rsid w:val="004D6203"/>
    <w:rsid w:val="004D68C4"/>
    <w:rsid w:val="004D69CC"/>
    <w:rsid w:val="004D71AD"/>
    <w:rsid w:val="004D7DEA"/>
    <w:rsid w:val="004E0BB4"/>
    <w:rsid w:val="004E127B"/>
    <w:rsid w:val="004E1637"/>
    <w:rsid w:val="004E1C05"/>
    <w:rsid w:val="004E3980"/>
    <w:rsid w:val="004E41A1"/>
    <w:rsid w:val="004E4237"/>
    <w:rsid w:val="004E491F"/>
    <w:rsid w:val="004E53F2"/>
    <w:rsid w:val="004E63AF"/>
    <w:rsid w:val="004E6686"/>
    <w:rsid w:val="004E70A4"/>
    <w:rsid w:val="004F094E"/>
    <w:rsid w:val="004F12CB"/>
    <w:rsid w:val="004F130F"/>
    <w:rsid w:val="004F1FF2"/>
    <w:rsid w:val="004F3380"/>
    <w:rsid w:val="004F36FA"/>
    <w:rsid w:val="004F41A8"/>
    <w:rsid w:val="004F4A6C"/>
    <w:rsid w:val="004F5034"/>
    <w:rsid w:val="004F547B"/>
    <w:rsid w:val="004F6AB8"/>
    <w:rsid w:val="004F6EB9"/>
    <w:rsid w:val="004F70D1"/>
    <w:rsid w:val="004F76CA"/>
    <w:rsid w:val="00500192"/>
    <w:rsid w:val="00501AC6"/>
    <w:rsid w:val="00501AF2"/>
    <w:rsid w:val="00502598"/>
    <w:rsid w:val="00502715"/>
    <w:rsid w:val="00502CA5"/>
    <w:rsid w:val="00502D8F"/>
    <w:rsid w:val="0050331F"/>
    <w:rsid w:val="005037E1"/>
    <w:rsid w:val="00503FCA"/>
    <w:rsid w:val="00505461"/>
    <w:rsid w:val="00505557"/>
    <w:rsid w:val="0050628A"/>
    <w:rsid w:val="005069AA"/>
    <w:rsid w:val="00506CFE"/>
    <w:rsid w:val="005104C2"/>
    <w:rsid w:val="0051088F"/>
    <w:rsid w:val="00511387"/>
    <w:rsid w:val="00513BF6"/>
    <w:rsid w:val="00513CC2"/>
    <w:rsid w:val="005172DC"/>
    <w:rsid w:val="005212EE"/>
    <w:rsid w:val="0052478E"/>
    <w:rsid w:val="005270B5"/>
    <w:rsid w:val="00527D49"/>
    <w:rsid w:val="005302E0"/>
    <w:rsid w:val="005329F8"/>
    <w:rsid w:val="00533218"/>
    <w:rsid w:val="0053530E"/>
    <w:rsid w:val="00535857"/>
    <w:rsid w:val="005362D5"/>
    <w:rsid w:val="00536455"/>
    <w:rsid w:val="00536B30"/>
    <w:rsid w:val="00536F7B"/>
    <w:rsid w:val="00537848"/>
    <w:rsid w:val="00540167"/>
    <w:rsid w:val="0054023D"/>
    <w:rsid w:val="0054097E"/>
    <w:rsid w:val="00540A63"/>
    <w:rsid w:val="00541014"/>
    <w:rsid w:val="00542218"/>
    <w:rsid w:val="005435B3"/>
    <w:rsid w:val="00543FA3"/>
    <w:rsid w:val="005441A1"/>
    <w:rsid w:val="00544BE6"/>
    <w:rsid w:val="0054501C"/>
    <w:rsid w:val="0054524F"/>
    <w:rsid w:val="0054545D"/>
    <w:rsid w:val="00545D26"/>
    <w:rsid w:val="00546770"/>
    <w:rsid w:val="005475BE"/>
    <w:rsid w:val="005517F3"/>
    <w:rsid w:val="005521B6"/>
    <w:rsid w:val="00553767"/>
    <w:rsid w:val="00553B4A"/>
    <w:rsid w:val="00554236"/>
    <w:rsid w:val="0055492F"/>
    <w:rsid w:val="005549C3"/>
    <w:rsid w:val="00554F8B"/>
    <w:rsid w:val="00556C59"/>
    <w:rsid w:val="00556D2F"/>
    <w:rsid w:val="005576CC"/>
    <w:rsid w:val="005622C8"/>
    <w:rsid w:val="005627D9"/>
    <w:rsid w:val="00563DE9"/>
    <w:rsid w:val="00563EB3"/>
    <w:rsid w:val="00564FFE"/>
    <w:rsid w:val="00565B08"/>
    <w:rsid w:val="00565FDC"/>
    <w:rsid w:val="00566D16"/>
    <w:rsid w:val="00566F73"/>
    <w:rsid w:val="0056725D"/>
    <w:rsid w:val="00570790"/>
    <w:rsid w:val="00570C79"/>
    <w:rsid w:val="00570EA2"/>
    <w:rsid w:val="00571113"/>
    <w:rsid w:val="00572DAE"/>
    <w:rsid w:val="00573815"/>
    <w:rsid w:val="00573C5F"/>
    <w:rsid w:val="00574325"/>
    <w:rsid w:val="00574557"/>
    <w:rsid w:val="00574B2A"/>
    <w:rsid w:val="005752E0"/>
    <w:rsid w:val="005757CD"/>
    <w:rsid w:val="0057635D"/>
    <w:rsid w:val="00576950"/>
    <w:rsid w:val="0058008B"/>
    <w:rsid w:val="00582F2A"/>
    <w:rsid w:val="00583BF6"/>
    <w:rsid w:val="00585185"/>
    <w:rsid w:val="005853CA"/>
    <w:rsid w:val="005856DB"/>
    <w:rsid w:val="00586057"/>
    <w:rsid w:val="005870A0"/>
    <w:rsid w:val="00587A20"/>
    <w:rsid w:val="00590DD5"/>
    <w:rsid w:val="005913F4"/>
    <w:rsid w:val="0059280D"/>
    <w:rsid w:val="00592D79"/>
    <w:rsid w:val="00592FF5"/>
    <w:rsid w:val="00593D71"/>
    <w:rsid w:val="005945F1"/>
    <w:rsid w:val="00594BE5"/>
    <w:rsid w:val="00594D72"/>
    <w:rsid w:val="00594DF7"/>
    <w:rsid w:val="00594FC5"/>
    <w:rsid w:val="005952EA"/>
    <w:rsid w:val="00595E26"/>
    <w:rsid w:val="00597488"/>
    <w:rsid w:val="005A06FC"/>
    <w:rsid w:val="005A10D2"/>
    <w:rsid w:val="005A2528"/>
    <w:rsid w:val="005A341E"/>
    <w:rsid w:val="005A3C5B"/>
    <w:rsid w:val="005A53A3"/>
    <w:rsid w:val="005A53AD"/>
    <w:rsid w:val="005A613D"/>
    <w:rsid w:val="005A633F"/>
    <w:rsid w:val="005A6F9E"/>
    <w:rsid w:val="005A729F"/>
    <w:rsid w:val="005B011C"/>
    <w:rsid w:val="005B127D"/>
    <w:rsid w:val="005B47D1"/>
    <w:rsid w:val="005B51A7"/>
    <w:rsid w:val="005B5F4F"/>
    <w:rsid w:val="005B6E23"/>
    <w:rsid w:val="005B71DB"/>
    <w:rsid w:val="005B78E8"/>
    <w:rsid w:val="005C145D"/>
    <w:rsid w:val="005C1BDD"/>
    <w:rsid w:val="005C4268"/>
    <w:rsid w:val="005C5283"/>
    <w:rsid w:val="005C5B1A"/>
    <w:rsid w:val="005C5E74"/>
    <w:rsid w:val="005C65CB"/>
    <w:rsid w:val="005C701E"/>
    <w:rsid w:val="005C7123"/>
    <w:rsid w:val="005C7C02"/>
    <w:rsid w:val="005C7D8F"/>
    <w:rsid w:val="005D06C9"/>
    <w:rsid w:val="005D0FF3"/>
    <w:rsid w:val="005D3993"/>
    <w:rsid w:val="005D3F3C"/>
    <w:rsid w:val="005D42E8"/>
    <w:rsid w:val="005D4643"/>
    <w:rsid w:val="005D4CAC"/>
    <w:rsid w:val="005D4F01"/>
    <w:rsid w:val="005D6794"/>
    <w:rsid w:val="005E0B3B"/>
    <w:rsid w:val="005E1003"/>
    <w:rsid w:val="005E19DF"/>
    <w:rsid w:val="005E1EC4"/>
    <w:rsid w:val="005E2AD6"/>
    <w:rsid w:val="005E2C6C"/>
    <w:rsid w:val="005E2E33"/>
    <w:rsid w:val="005E39BA"/>
    <w:rsid w:val="005E3FC2"/>
    <w:rsid w:val="005E4BFC"/>
    <w:rsid w:val="005E5782"/>
    <w:rsid w:val="005E5A46"/>
    <w:rsid w:val="005E7A00"/>
    <w:rsid w:val="005E7D49"/>
    <w:rsid w:val="005F0380"/>
    <w:rsid w:val="005F0CA6"/>
    <w:rsid w:val="005F127A"/>
    <w:rsid w:val="005F1D51"/>
    <w:rsid w:val="005F1D9C"/>
    <w:rsid w:val="005F262B"/>
    <w:rsid w:val="005F34D6"/>
    <w:rsid w:val="005F42B7"/>
    <w:rsid w:val="005F540B"/>
    <w:rsid w:val="005F5438"/>
    <w:rsid w:val="005F5ABA"/>
    <w:rsid w:val="005F6889"/>
    <w:rsid w:val="005F6C2D"/>
    <w:rsid w:val="005F751C"/>
    <w:rsid w:val="005F78A3"/>
    <w:rsid w:val="005F79B0"/>
    <w:rsid w:val="006005EF"/>
    <w:rsid w:val="006023B6"/>
    <w:rsid w:val="006028BC"/>
    <w:rsid w:val="00602F06"/>
    <w:rsid w:val="0060321B"/>
    <w:rsid w:val="00603AAA"/>
    <w:rsid w:val="00603FC7"/>
    <w:rsid w:val="00605B2B"/>
    <w:rsid w:val="00605D5A"/>
    <w:rsid w:val="00606F97"/>
    <w:rsid w:val="00607659"/>
    <w:rsid w:val="00607B61"/>
    <w:rsid w:val="00610703"/>
    <w:rsid w:val="00610874"/>
    <w:rsid w:val="00612C74"/>
    <w:rsid w:val="006139E8"/>
    <w:rsid w:val="00613DBF"/>
    <w:rsid w:val="006152D4"/>
    <w:rsid w:val="00615D26"/>
    <w:rsid w:val="00616C6F"/>
    <w:rsid w:val="00616E6C"/>
    <w:rsid w:val="00617388"/>
    <w:rsid w:val="00620283"/>
    <w:rsid w:val="0062385E"/>
    <w:rsid w:val="00624701"/>
    <w:rsid w:val="00624BA5"/>
    <w:rsid w:val="00625143"/>
    <w:rsid w:val="00625C66"/>
    <w:rsid w:val="00625C7D"/>
    <w:rsid w:val="0062615E"/>
    <w:rsid w:val="006270E4"/>
    <w:rsid w:val="006273A7"/>
    <w:rsid w:val="00627534"/>
    <w:rsid w:val="00630546"/>
    <w:rsid w:val="00631906"/>
    <w:rsid w:val="006331C5"/>
    <w:rsid w:val="00635500"/>
    <w:rsid w:val="0063781A"/>
    <w:rsid w:val="00637AA8"/>
    <w:rsid w:val="006400CF"/>
    <w:rsid w:val="00640125"/>
    <w:rsid w:val="006402AA"/>
    <w:rsid w:val="00640BF9"/>
    <w:rsid w:val="00641182"/>
    <w:rsid w:val="00641BD9"/>
    <w:rsid w:val="006426CA"/>
    <w:rsid w:val="006432E4"/>
    <w:rsid w:val="006434AF"/>
    <w:rsid w:val="006435A7"/>
    <w:rsid w:val="006440BF"/>
    <w:rsid w:val="00644A5C"/>
    <w:rsid w:val="00644B86"/>
    <w:rsid w:val="00645610"/>
    <w:rsid w:val="00645EFD"/>
    <w:rsid w:val="00645F0B"/>
    <w:rsid w:val="006467D4"/>
    <w:rsid w:val="006468FA"/>
    <w:rsid w:val="00650A32"/>
    <w:rsid w:val="00651E1A"/>
    <w:rsid w:val="006548DD"/>
    <w:rsid w:val="00654F93"/>
    <w:rsid w:val="00655013"/>
    <w:rsid w:val="00656F11"/>
    <w:rsid w:val="00657848"/>
    <w:rsid w:val="00661611"/>
    <w:rsid w:val="00662BFE"/>
    <w:rsid w:val="00662F80"/>
    <w:rsid w:val="00663BAE"/>
    <w:rsid w:val="00664021"/>
    <w:rsid w:val="00665951"/>
    <w:rsid w:val="00665DD4"/>
    <w:rsid w:val="006661DF"/>
    <w:rsid w:val="006667A5"/>
    <w:rsid w:val="006668DF"/>
    <w:rsid w:val="0066779F"/>
    <w:rsid w:val="00670CDA"/>
    <w:rsid w:val="00671B1E"/>
    <w:rsid w:val="00671CC9"/>
    <w:rsid w:val="006734A1"/>
    <w:rsid w:val="0067350B"/>
    <w:rsid w:val="006745F4"/>
    <w:rsid w:val="00674CC2"/>
    <w:rsid w:val="00674EF7"/>
    <w:rsid w:val="0067506F"/>
    <w:rsid w:val="00675744"/>
    <w:rsid w:val="006757E7"/>
    <w:rsid w:val="00675ADE"/>
    <w:rsid w:val="00675D15"/>
    <w:rsid w:val="006760DD"/>
    <w:rsid w:val="00676AA9"/>
    <w:rsid w:val="00676B50"/>
    <w:rsid w:val="0068061E"/>
    <w:rsid w:val="00683479"/>
    <w:rsid w:val="00684387"/>
    <w:rsid w:val="00684AFE"/>
    <w:rsid w:val="0068773B"/>
    <w:rsid w:val="006908A1"/>
    <w:rsid w:val="00691C7F"/>
    <w:rsid w:val="00692254"/>
    <w:rsid w:val="00692E5B"/>
    <w:rsid w:val="006933B4"/>
    <w:rsid w:val="0069398A"/>
    <w:rsid w:val="00693C91"/>
    <w:rsid w:val="006942E6"/>
    <w:rsid w:val="0069496F"/>
    <w:rsid w:val="006953BE"/>
    <w:rsid w:val="00696A42"/>
    <w:rsid w:val="00696DD0"/>
    <w:rsid w:val="006979B9"/>
    <w:rsid w:val="00697AF0"/>
    <w:rsid w:val="006A0A8D"/>
    <w:rsid w:val="006A20DF"/>
    <w:rsid w:val="006A25AF"/>
    <w:rsid w:val="006A364E"/>
    <w:rsid w:val="006A578A"/>
    <w:rsid w:val="006A7499"/>
    <w:rsid w:val="006A74D3"/>
    <w:rsid w:val="006A7926"/>
    <w:rsid w:val="006A7E0B"/>
    <w:rsid w:val="006B0911"/>
    <w:rsid w:val="006B0AFC"/>
    <w:rsid w:val="006B102E"/>
    <w:rsid w:val="006B11D9"/>
    <w:rsid w:val="006B364B"/>
    <w:rsid w:val="006B48FA"/>
    <w:rsid w:val="006B5A1D"/>
    <w:rsid w:val="006B5F7A"/>
    <w:rsid w:val="006B769B"/>
    <w:rsid w:val="006C0B61"/>
    <w:rsid w:val="006C2189"/>
    <w:rsid w:val="006C21E9"/>
    <w:rsid w:val="006C27CB"/>
    <w:rsid w:val="006C34DC"/>
    <w:rsid w:val="006C4B2A"/>
    <w:rsid w:val="006C56AF"/>
    <w:rsid w:val="006D00E0"/>
    <w:rsid w:val="006D0E91"/>
    <w:rsid w:val="006D1FA4"/>
    <w:rsid w:val="006D26E6"/>
    <w:rsid w:val="006D3271"/>
    <w:rsid w:val="006D3BFB"/>
    <w:rsid w:val="006D4466"/>
    <w:rsid w:val="006D5559"/>
    <w:rsid w:val="006D56AA"/>
    <w:rsid w:val="006D5CEF"/>
    <w:rsid w:val="006D674A"/>
    <w:rsid w:val="006E1308"/>
    <w:rsid w:val="006E2932"/>
    <w:rsid w:val="006E2EDD"/>
    <w:rsid w:val="006E2EE8"/>
    <w:rsid w:val="006E3860"/>
    <w:rsid w:val="006E4718"/>
    <w:rsid w:val="006E6D88"/>
    <w:rsid w:val="006E727A"/>
    <w:rsid w:val="006F0815"/>
    <w:rsid w:val="006F0A74"/>
    <w:rsid w:val="006F1066"/>
    <w:rsid w:val="006F1CB7"/>
    <w:rsid w:val="006F28DF"/>
    <w:rsid w:val="006F2EAE"/>
    <w:rsid w:val="006F3360"/>
    <w:rsid w:val="006F3CE3"/>
    <w:rsid w:val="006F4BDA"/>
    <w:rsid w:val="006F5352"/>
    <w:rsid w:val="006F5D80"/>
    <w:rsid w:val="006F66CC"/>
    <w:rsid w:val="006F7CEE"/>
    <w:rsid w:val="0070052F"/>
    <w:rsid w:val="007006AB"/>
    <w:rsid w:val="00700F0B"/>
    <w:rsid w:val="00701247"/>
    <w:rsid w:val="00701529"/>
    <w:rsid w:val="00701808"/>
    <w:rsid w:val="00702057"/>
    <w:rsid w:val="007026B6"/>
    <w:rsid w:val="00703387"/>
    <w:rsid w:val="00703527"/>
    <w:rsid w:val="0070506A"/>
    <w:rsid w:val="0070583E"/>
    <w:rsid w:val="00706328"/>
    <w:rsid w:val="00710833"/>
    <w:rsid w:val="00711969"/>
    <w:rsid w:val="0071200C"/>
    <w:rsid w:val="007152F3"/>
    <w:rsid w:val="00715B26"/>
    <w:rsid w:val="007169B5"/>
    <w:rsid w:val="00717068"/>
    <w:rsid w:val="00720937"/>
    <w:rsid w:val="00722BC3"/>
    <w:rsid w:val="00722BD4"/>
    <w:rsid w:val="00724497"/>
    <w:rsid w:val="00724715"/>
    <w:rsid w:val="007260E6"/>
    <w:rsid w:val="007264E0"/>
    <w:rsid w:val="00726988"/>
    <w:rsid w:val="00727BF7"/>
    <w:rsid w:val="00727F90"/>
    <w:rsid w:val="00730064"/>
    <w:rsid w:val="00730F7A"/>
    <w:rsid w:val="00730FEA"/>
    <w:rsid w:val="0073127D"/>
    <w:rsid w:val="007316C5"/>
    <w:rsid w:val="007317A6"/>
    <w:rsid w:val="00732F7D"/>
    <w:rsid w:val="007335B3"/>
    <w:rsid w:val="007339D6"/>
    <w:rsid w:val="00733CF2"/>
    <w:rsid w:val="007345D1"/>
    <w:rsid w:val="007357CF"/>
    <w:rsid w:val="0073584E"/>
    <w:rsid w:val="007361F7"/>
    <w:rsid w:val="00736B2F"/>
    <w:rsid w:val="007400AB"/>
    <w:rsid w:val="0074059D"/>
    <w:rsid w:val="00740C57"/>
    <w:rsid w:val="00741406"/>
    <w:rsid w:val="00741735"/>
    <w:rsid w:val="00741DA3"/>
    <w:rsid w:val="0074223F"/>
    <w:rsid w:val="007432F8"/>
    <w:rsid w:val="007436F8"/>
    <w:rsid w:val="00743B87"/>
    <w:rsid w:val="00743E92"/>
    <w:rsid w:val="00745518"/>
    <w:rsid w:val="00746006"/>
    <w:rsid w:val="007460E3"/>
    <w:rsid w:val="00746ADD"/>
    <w:rsid w:val="00747D71"/>
    <w:rsid w:val="00750782"/>
    <w:rsid w:val="007509F6"/>
    <w:rsid w:val="00751346"/>
    <w:rsid w:val="00751A6F"/>
    <w:rsid w:val="00752020"/>
    <w:rsid w:val="0075296E"/>
    <w:rsid w:val="00752C86"/>
    <w:rsid w:val="00753771"/>
    <w:rsid w:val="00753E32"/>
    <w:rsid w:val="00756D47"/>
    <w:rsid w:val="0075751E"/>
    <w:rsid w:val="0076077C"/>
    <w:rsid w:val="007607BC"/>
    <w:rsid w:val="00760942"/>
    <w:rsid w:val="007609E2"/>
    <w:rsid w:val="00760F71"/>
    <w:rsid w:val="007615B6"/>
    <w:rsid w:val="0076209C"/>
    <w:rsid w:val="007624D4"/>
    <w:rsid w:val="00762625"/>
    <w:rsid w:val="00763222"/>
    <w:rsid w:val="007639EA"/>
    <w:rsid w:val="0076407E"/>
    <w:rsid w:val="00764412"/>
    <w:rsid w:val="00764B05"/>
    <w:rsid w:val="00765C39"/>
    <w:rsid w:val="007671D8"/>
    <w:rsid w:val="00770372"/>
    <w:rsid w:val="00772187"/>
    <w:rsid w:val="00772F41"/>
    <w:rsid w:val="00774945"/>
    <w:rsid w:val="00775467"/>
    <w:rsid w:val="00775BF5"/>
    <w:rsid w:val="00775DA5"/>
    <w:rsid w:val="0077601F"/>
    <w:rsid w:val="0077791F"/>
    <w:rsid w:val="0078176E"/>
    <w:rsid w:val="007827B3"/>
    <w:rsid w:val="00782D90"/>
    <w:rsid w:val="00783F53"/>
    <w:rsid w:val="00784744"/>
    <w:rsid w:val="00786637"/>
    <w:rsid w:val="007867BF"/>
    <w:rsid w:val="007869F7"/>
    <w:rsid w:val="00786EE9"/>
    <w:rsid w:val="00787156"/>
    <w:rsid w:val="0078759F"/>
    <w:rsid w:val="007878FA"/>
    <w:rsid w:val="00787FC0"/>
    <w:rsid w:val="0079025D"/>
    <w:rsid w:val="00790538"/>
    <w:rsid w:val="00790C52"/>
    <w:rsid w:val="00790FD4"/>
    <w:rsid w:val="00791259"/>
    <w:rsid w:val="00792E6A"/>
    <w:rsid w:val="0079386D"/>
    <w:rsid w:val="00793A0B"/>
    <w:rsid w:val="00793EED"/>
    <w:rsid w:val="007954FB"/>
    <w:rsid w:val="007972C4"/>
    <w:rsid w:val="007A0346"/>
    <w:rsid w:val="007A034D"/>
    <w:rsid w:val="007A0486"/>
    <w:rsid w:val="007A0493"/>
    <w:rsid w:val="007A10AF"/>
    <w:rsid w:val="007A1F1E"/>
    <w:rsid w:val="007A3573"/>
    <w:rsid w:val="007A3B09"/>
    <w:rsid w:val="007A3CEF"/>
    <w:rsid w:val="007A3F38"/>
    <w:rsid w:val="007A569F"/>
    <w:rsid w:val="007A72CC"/>
    <w:rsid w:val="007A73AC"/>
    <w:rsid w:val="007B1161"/>
    <w:rsid w:val="007B1A94"/>
    <w:rsid w:val="007B28D2"/>
    <w:rsid w:val="007B2E59"/>
    <w:rsid w:val="007B2FEF"/>
    <w:rsid w:val="007B3DAA"/>
    <w:rsid w:val="007B42DB"/>
    <w:rsid w:val="007B5391"/>
    <w:rsid w:val="007B5498"/>
    <w:rsid w:val="007B6D91"/>
    <w:rsid w:val="007B7561"/>
    <w:rsid w:val="007B7694"/>
    <w:rsid w:val="007B76CE"/>
    <w:rsid w:val="007B7AEB"/>
    <w:rsid w:val="007B7C63"/>
    <w:rsid w:val="007C0EAE"/>
    <w:rsid w:val="007C1886"/>
    <w:rsid w:val="007C2DF3"/>
    <w:rsid w:val="007C4452"/>
    <w:rsid w:val="007C450D"/>
    <w:rsid w:val="007C4933"/>
    <w:rsid w:val="007C4AB9"/>
    <w:rsid w:val="007C4C37"/>
    <w:rsid w:val="007C50EC"/>
    <w:rsid w:val="007C7874"/>
    <w:rsid w:val="007C7985"/>
    <w:rsid w:val="007D0074"/>
    <w:rsid w:val="007D03D7"/>
    <w:rsid w:val="007D089E"/>
    <w:rsid w:val="007D1CF6"/>
    <w:rsid w:val="007D1FC0"/>
    <w:rsid w:val="007D23E5"/>
    <w:rsid w:val="007D25CB"/>
    <w:rsid w:val="007D3048"/>
    <w:rsid w:val="007D333F"/>
    <w:rsid w:val="007D370B"/>
    <w:rsid w:val="007D47C3"/>
    <w:rsid w:val="007D4CB1"/>
    <w:rsid w:val="007D5DF2"/>
    <w:rsid w:val="007D6391"/>
    <w:rsid w:val="007D670F"/>
    <w:rsid w:val="007D6DFB"/>
    <w:rsid w:val="007D7E9D"/>
    <w:rsid w:val="007E0206"/>
    <w:rsid w:val="007E080D"/>
    <w:rsid w:val="007E0E51"/>
    <w:rsid w:val="007E18CB"/>
    <w:rsid w:val="007E1DEC"/>
    <w:rsid w:val="007E38AC"/>
    <w:rsid w:val="007E4973"/>
    <w:rsid w:val="007E4D33"/>
    <w:rsid w:val="007E6844"/>
    <w:rsid w:val="007E69BA"/>
    <w:rsid w:val="007E7143"/>
    <w:rsid w:val="007E76CA"/>
    <w:rsid w:val="007F1006"/>
    <w:rsid w:val="007F1C3B"/>
    <w:rsid w:val="007F1D2B"/>
    <w:rsid w:val="007F2422"/>
    <w:rsid w:val="007F2E62"/>
    <w:rsid w:val="007F2FDF"/>
    <w:rsid w:val="007F363D"/>
    <w:rsid w:val="007F403A"/>
    <w:rsid w:val="007F4055"/>
    <w:rsid w:val="007F4141"/>
    <w:rsid w:val="007F48D8"/>
    <w:rsid w:val="007F521C"/>
    <w:rsid w:val="007F55C4"/>
    <w:rsid w:val="007F5926"/>
    <w:rsid w:val="007F59F2"/>
    <w:rsid w:val="007F5C39"/>
    <w:rsid w:val="007F634A"/>
    <w:rsid w:val="007F65BD"/>
    <w:rsid w:val="007F693F"/>
    <w:rsid w:val="007F7D85"/>
    <w:rsid w:val="008007E2"/>
    <w:rsid w:val="00800813"/>
    <w:rsid w:val="00802688"/>
    <w:rsid w:val="0080377B"/>
    <w:rsid w:val="00803E34"/>
    <w:rsid w:val="00805B76"/>
    <w:rsid w:val="00805F33"/>
    <w:rsid w:val="0080696B"/>
    <w:rsid w:val="00806EDD"/>
    <w:rsid w:val="008100CF"/>
    <w:rsid w:val="008107E5"/>
    <w:rsid w:val="00811007"/>
    <w:rsid w:val="0081193B"/>
    <w:rsid w:val="00812C39"/>
    <w:rsid w:val="00812DFF"/>
    <w:rsid w:val="00812E57"/>
    <w:rsid w:val="00813059"/>
    <w:rsid w:val="008131D5"/>
    <w:rsid w:val="008138C4"/>
    <w:rsid w:val="00813BAA"/>
    <w:rsid w:val="00813EB0"/>
    <w:rsid w:val="0081433A"/>
    <w:rsid w:val="0081440C"/>
    <w:rsid w:val="0081457D"/>
    <w:rsid w:val="00815527"/>
    <w:rsid w:val="00816DD3"/>
    <w:rsid w:val="008171FA"/>
    <w:rsid w:val="008174F8"/>
    <w:rsid w:val="00817FBE"/>
    <w:rsid w:val="00820046"/>
    <w:rsid w:val="00820AA7"/>
    <w:rsid w:val="008210CE"/>
    <w:rsid w:val="00821C2B"/>
    <w:rsid w:val="008230FD"/>
    <w:rsid w:val="008234B1"/>
    <w:rsid w:val="008245EF"/>
    <w:rsid w:val="008253AF"/>
    <w:rsid w:val="0082594C"/>
    <w:rsid w:val="00825E15"/>
    <w:rsid w:val="00826023"/>
    <w:rsid w:val="008261B6"/>
    <w:rsid w:val="008273A4"/>
    <w:rsid w:val="00830C93"/>
    <w:rsid w:val="008312BB"/>
    <w:rsid w:val="008326DD"/>
    <w:rsid w:val="00833BCE"/>
    <w:rsid w:val="0083418D"/>
    <w:rsid w:val="00835309"/>
    <w:rsid w:val="00842320"/>
    <w:rsid w:val="0084263E"/>
    <w:rsid w:val="0084298A"/>
    <w:rsid w:val="00844A72"/>
    <w:rsid w:val="00846E46"/>
    <w:rsid w:val="00846F3E"/>
    <w:rsid w:val="00850CA1"/>
    <w:rsid w:val="00851851"/>
    <w:rsid w:val="0085198F"/>
    <w:rsid w:val="008525B5"/>
    <w:rsid w:val="0085262E"/>
    <w:rsid w:val="00853592"/>
    <w:rsid w:val="0085392C"/>
    <w:rsid w:val="00856123"/>
    <w:rsid w:val="008569F9"/>
    <w:rsid w:val="00856A52"/>
    <w:rsid w:val="008578EB"/>
    <w:rsid w:val="00857E13"/>
    <w:rsid w:val="0086091D"/>
    <w:rsid w:val="00860EF5"/>
    <w:rsid w:val="00860F22"/>
    <w:rsid w:val="00861B5C"/>
    <w:rsid w:val="00861D29"/>
    <w:rsid w:val="00862FDB"/>
    <w:rsid w:val="008631BA"/>
    <w:rsid w:val="00863856"/>
    <w:rsid w:val="0086415A"/>
    <w:rsid w:val="00865A8D"/>
    <w:rsid w:val="00871454"/>
    <w:rsid w:val="00871484"/>
    <w:rsid w:val="008727F6"/>
    <w:rsid w:val="00873D89"/>
    <w:rsid w:val="008741C9"/>
    <w:rsid w:val="0087542D"/>
    <w:rsid w:val="0087544E"/>
    <w:rsid w:val="00875A01"/>
    <w:rsid w:val="00875A8D"/>
    <w:rsid w:val="00876455"/>
    <w:rsid w:val="00876B4F"/>
    <w:rsid w:val="00876EDD"/>
    <w:rsid w:val="008800EE"/>
    <w:rsid w:val="008801E3"/>
    <w:rsid w:val="00880DF1"/>
    <w:rsid w:val="00881138"/>
    <w:rsid w:val="0088225A"/>
    <w:rsid w:val="008828A4"/>
    <w:rsid w:val="008834FB"/>
    <w:rsid w:val="00883D64"/>
    <w:rsid w:val="00884219"/>
    <w:rsid w:val="00884B9E"/>
    <w:rsid w:val="008866F0"/>
    <w:rsid w:val="00886AB1"/>
    <w:rsid w:val="00887445"/>
    <w:rsid w:val="0089006E"/>
    <w:rsid w:val="0089034A"/>
    <w:rsid w:val="00892113"/>
    <w:rsid w:val="00892DDE"/>
    <w:rsid w:val="00892F58"/>
    <w:rsid w:val="00893289"/>
    <w:rsid w:val="00894BDD"/>
    <w:rsid w:val="00895C7A"/>
    <w:rsid w:val="008966E1"/>
    <w:rsid w:val="00897976"/>
    <w:rsid w:val="00897BEC"/>
    <w:rsid w:val="008A0713"/>
    <w:rsid w:val="008A128F"/>
    <w:rsid w:val="008A28C2"/>
    <w:rsid w:val="008A28EE"/>
    <w:rsid w:val="008A2F41"/>
    <w:rsid w:val="008A3D82"/>
    <w:rsid w:val="008A3E8F"/>
    <w:rsid w:val="008A49CE"/>
    <w:rsid w:val="008A4F52"/>
    <w:rsid w:val="008A6304"/>
    <w:rsid w:val="008A6B38"/>
    <w:rsid w:val="008A6B45"/>
    <w:rsid w:val="008A7064"/>
    <w:rsid w:val="008A79F2"/>
    <w:rsid w:val="008B010B"/>
    <w:rsid w:val="008B155C"/>
    <w:rsid w:val="008B233E"/>
    <w:rsid w:val="008B23C6"/>
    <w:rsid w:val="008B2D80"/>
    <w:rsid w:val="008B4920"/>
    <w:rsid w:val="008B4F56"/>
    <w:rsid w:val="008B6D6F"/>
    <w:rsid w:val="008B7970"/>
    <w:rsid w:val="008B7A4A"/>
    <w:rsid w:val="008B7C9B"/>
    <w:rsid w:val="008C0452"/>
    <w:rsid w:val="008C14E7"/>
    <w:rsid w:val="008C2401"/>
    <w:rsid w:val="008C2AB2"/>
    <w:rsid w:val="008C3351"/>
    <w:rsid w:val="008C4E27"/>
    <w:rsid w:val="008C6FC5"/>
    <w:rsid w:val="008C74C8"/>
    <w:rsid w:val="008C7966"/>
    <w:rsid w:val="008C7BF2"/>
    <w:rsid w:val="008C7E4A"/>
    <w:rsid w:val="008D149E"/>
    <w:rsid w:val="008D1605"/>
    <w:rsid w:val="008D1941"/>
    <w:rsid w:val="008D1B80"/>
    <w:rsid w:val="008D1FDC"/>
    <w:rsid w:val="008D2A85"/>
    <w:rsid w:val="008D3530"/>
    <w:rsid w:val="008D3B3A"/>
    <w:rsid w:val="008D4FD7"/>
    <w:rsid w:val="008D5E62"/>
    <w:rsid w:val="008D67ED"/>
    <w:rsid w:val="008D6941"/>
    <w:rsid w:val="008D6BC4"/>
    <w:rsid w:val="008D6E2E"/>
    <w:rsid w:val="008E1E56"/>
    <w:rsid w:val="008E316B"/>
    <w:rsid w:val="008E4547"/>
    <w:rsid w:val="008E486A"/>
    <w:rsid w:val="008E518B"/>
    <w:rsid w:val="008E7100"/>
    <w:rsid w:val="008E7828"/>
    <w:rsid w:val="008F106E"/>
    <w:rsid w:val="008F1408"/>
    <w:rsid w:val="008F147E"/>
    <w:rsid w:val="008F1AA6"/>
    <w:rsid w:val="008F2389"/>
    <w:rsid w:val="008F2A83"/>
    <w:rsid w:val="008F2F57"/>
    <w:rsid w:val="008F315B"/>
    <w:rsid w:val="008F3786"/>
    <w:rsid w:val="008F3E0F"/>
    <w:rsid w:val="008F5CB1"/>
    <w:rsid w:val="008F62CC"/>
    <w:rsid w:val="008F632F"/>
    <w:rsid w:val="008F6BA7"/>
    <w:rsid w:val="008F7A59"/>
    <w:rsid w:val="008F7CCA"/>
    <w:rsid w:val="008F7D44"/>
    <w:rsid w:val="00900EA6"/>
    <w:rsid w:val="00906734"/>
    <w:rsid w:val="00906C88"/>
    <w:rsid w:val="00906F92"/>
    <w:rsid w:val="00907366"/>
    <w:rsid w:val="0090755B"/>
    <w:rsid w:val="009107D9"/>
    <w:rsid w:val="00913353"/>
    <w:rsid w:val="0091335A"/>
    <w:rsid w:val="009152A6"/>
    <w:rsid w:val="009153B8"/>
    <w:rsid w:val="00917C72"/>
    <w:rsid w:val="00920A2B"/>
    <w:rsid w:val="009218C2"/>
    <w:rsid w:val="00922E6A"/>
    <w:rsid w:val="009252A8"/>
    <w:rsid w:val="0092565E"/>
    <w:rsid w:val="009278E7"/>
    <w:rsid w:val="009279A8"/>
    <w:rsid w:val="00930419"/>
    <w:rsid w:val="0093065D"/>
    <w:rsid w:val="009313E8"/>
    <w:rsid w:val="00931BD0"/>
    <w:rsid w:val="0093248A"/>
    <w:rsid w:val="00932A21"/>
    <w:rsid w:val="00933004"/>
    <w:rsid w:val="00933994"/>
    <w:rsid w:val="0093409C"/>
    <w:rsid w:val="00934B8F"/>
    <w:rsid w:val="00934C31"/>
    <w:rsid w:val="009358EB"/>
    <w:rsid w:val="00936A35"/>
    <w:rsid w:val="009372D0"/>
    <w:rsid w:val="00937930"/>
    <w:rsid w:val="00937EA5"/>
    <w:rsid w:val="009404B6"/>
    <w:rsid w:val="00940F9F"/>
    <w:rsid w:val="00941E01"/>
    <w:rsid w:val="00942E7F"/>
    <w:rsid w:val="009431D1"/>
    <w:rsid w:val="009449BA"/>
    <w:rsid w:val="00944A62"/>
    <w:rsid w:val="009454AA"/>
    <w:rsid w:val="00946AA8"/>
    <w:rsid w:val="00950439"/>
    <w:rsid w:val="009510EA"/>
    <w:rsid w:val="00952848"/>
    <w:rsid w:val="00953AAB"/>
    <w:rsid w:val="009548E9"/>
    <w:rsid w:val="009554CB"/>
    <w:rsid w:val="00955525"/>
    <w:rsid w:val="009555F2"/>
    <w:rsid w:val="009558A6"/>
    <w:rsid w:val="00955EB8"/>
    <w:rsid w:val="009566B5"/>
    <w:rsid w:val="00956F6A"/>
    <w:rsid w:val="00957DE3"/>
    <w:rsid w:val="00957E79"/>
    <w:rsid w:val="0096016D"/>
    <w:rsid w:val="0096212D"/>
    <w:rsid w:val="00963D1F"/>
    <w:rsid w:val="009641B3"/>
    <w:rsid w:val="0096523B"/>
    <w:rsid w:val="009667BB"/>
    <w:rsid w:val="009667F0"/>
    <w:rsid w:val="00966910"/>
    <w:rsid w:val="00966DC3"/>
    <w:rsid w:val="009672BB"/>
    <w:rsid w:val="00967891"/>
    <w:rsid w:val="009706E0"/>
    <w:rsid w:val="0097124D"/>
    <w:rsid w:val="00972167"/>
    <w:rsid w:val="009736E6"/>
    <w:rsid w:val="00974762"/>
    <w:rsid w:val="009747CB"/>
    <w:rsid w:val="00974BDB"/>
    <w:rsid w:val="00974C9B"/>
    <w:rsid w:val="0097509A"/>
    <w:rsid w:val="00975AD7"/>
    <w:rsid w:val="00975ED7"/>
    <w:rsid w:val="009762B9"/>
    <w:rsid w:val="00977275"/>
    <w:rsid w:val="0097798B"/>
    <w:rsid w:val="00977D4A"/>
    <w:rsid w:val="00980481"/>
    <w:rsid w:val="00980D94"/>
    <w:rsid w:val="00982644"/>
    <w:rsid w:val="00982735"/>
    <w:rsid w:val="00982892"/>
    <w:rsid w:val="0098304F"/>
    <w:rsid w:val="009837F2"/>
    <w:rsid w:val="009848B1"/>
    <w:rsid w:val="0098708D"/>
    <w:rsid w:val="00987982"/>
    <w:rsid w:val="00990186"/>
    <w:rsid w:val="00992032"/>
    <w:rsid w:val="00993F68"/>
    <w:rsid w:val="009944B6"/>
    <w:rsid w:val="0099501B"/>
    <w:rsid w:val="009950A6"/>
    <w:rsid w:val="009953CA"/>
    <w:rsid w:val="00995933"/>
    <w:rsid w:val="00996936"/>
    <w:rsid w:val="00996E02"/>
    <w:rsid w:val="00996E73"/>
    <w:rsid w:val="009972D1"/>
    <w:rsid w:val="009979DC"/>
    <w:rsid w:val="009A0E31"/>
    <w:rsid w:val="009A1DF6"/>
    <w:rsid w:val="009A2A5E"/>
    <w:rsid w:val="009A36EB"/>
    <w:rsid w:val="009A3D6C"/>
    <w:rsid w:val="009A576C"/>
    <w:rsid w:val="009B03DE"/>
    <w:rsid w:val="009B18B3"/>
    <w:rsid w:val="009B3211"/>
    <w:rsid w:val="009B42F3"/>
    <w:rsid w:val="009B58B8"/>
    <w:rsid w:val="009B5EEB"/>
    <w:rsid w:val="009B63CF"/>
    <w:rsid w:val="009C03BD"/>
    <w:rsid w:val="009C06A7"/>
    <w:rsid w:val="009C0C05"/>
    <w:rsid w:val="009C102F"/>
    <w:rsid w:val="009C1138"/>
    <w:rsid w:val="009C1481"/>
    <w:rsid w:val="009C17C9"/>
    <w:rsid w:val="009C306C"/>
    <w:rsid w:val="009C39DF"/>
    <w:rsid w:val="009C434F"/>
    <w:rsid w:val="009C4BA4"/>
    <w:rsid w:val="009C5304"/>
    <w:rsid w:val="009C58B5"/>
    <w:rsid w:val="009C5992"/>
    <w:rsid w:val="009C673B"/>
    <w:rsid w:val="009D04E4"/>
    <w:rsid w:val="009D0F0D"/>
    <w:rsid w:val="009D1223"/>
    <w:rsid w:val="009D31E6"/>
    <w:rsid w:val="009D498D"/>
    <w:rsid w:val="009D5D7F"/>
    <w:rsid w:val="009D7F3E"/>
    <w:rsid w:val="009E10B7"/>
    <w:rsid w:val="009E13E5"/>
    <w:rsid w:val="009E1A17"/>
    <w:rsid w:val="009E34C8"/>
    <w:rsid w:val="009E35D8"/>
    <w:rsid w:val="009E3630"/>
    <w:rsid w:val="009E67FB"/>
    <w:rsid w:val="009E6B06"/>
    <w:rsid w:val="009E6F5F"/>
    <w:rsid w:val="009E78A5"/>
    <w:rsid w:val="009F09B9"/>
    <w:rsid w:val="009F1078"/>
    <w:rsid w:val="009F1DB7"/>
    <w:rsid w:val="009F2529"/>
    <w:rsid w:val="009F3661"/>
    <w:rsid w:val="009F369C"/>
    <w:rsid w:val="009F5F61"/>
    <w:rsid w:val="009F6F02"/>
    <w:rsid w:val="009F71A2"/>
    <w:rsid w:val="009F78CD"/>
    <w:rsid w:val="00A00541"/>
    <w:rsid w:val="00A0071E"/>
    <w:rsid w:val="00A0165C"/>
    <w:rsid w:val="00A01AF5"/>
    <w:rsid w:val="00A03E81"/>
    <w:rsid w:val="00A0409D"/>
    <w:rsid w:val="00A040F7"/>
    <w:rsid w:val="00A04183"/>
    <w:rsid w:val="00A048E5"/>
    <w:rsid w:val="00A04964"/>
    <w:rsid w:val="00A0588F"/>
    <w:rsid w:val="00A05B8A"/>
    <w:rsid w:val="00A06644"/>
    <w:rsid w:val="00A1065E"/>
    <w:rsid w:val="00A10CFE"/>
    <w:rsid w:val="00A10E59"/>
    <w:rsid w:val="00A1158D"/>
    <w:rsid w:val="00A144E4"/>
    <w:rsid w:val="00A15401"/>
    <w:rsid w:val="00A15490"/>
    <w:rsid w:val="00A17BC4"/>
    <w:rsid w:val="00A17DC3"/>
    <w:rsid w:val="00A17F2F"/>
    <w:rsid w:val="00A20A75"/>
    <w:rsid w:val="00A20D1F"/>
    <w:rsid w:val="00A21DCB"/>
    <w:rsid w:val="00A233AB"/>
    <w:rsid w:val="00A23507"/>
    <w:rsid w:val="00A23592"/>
    <w:rsid w:val="00A24124"/>
    <w:rsid w:val="00A24AA0"/>
    <w:rsid w:val="00A24AEB"/>
    <w:rsid w:val="00A2575F"/>
    <w:rsid w:val="00A25893"/>
    <w:rsid w:val="00A25A62"/>
    <w:rsid w:val="00A25F29"/>
    <w:rsid w:val="00A262F7"/>
    <w:rsid w:val="00A2682C"/>
    <w:rsid w:val="00A277AD"/>
    <w:rsid w:val="00A3045E"/>
    <w:rsid w:val="00A3081C"/>
    <w:rsid w:val="00A30BD6"/>
    <w:rsid w:val="00A32454"/>
    <w:rsid w:val="00A32A7C"/>
    <w:rsid w:val="00A33062"/>
    <w:rsid w:val="00A339D2"/>
    <w:rsid w:val="00A348CF"/>
    <w:rsid w:val="00A35D66"/>
    <w:rsid w:val="00A3608F"/>
    <w:rsid w:val="00A36483"/>
    <w:rsid w:val="00A36CD2"/>
    <w:rsid w:val="00A37550"/>
    <w:rsid w:val="00A37BAC"/>
    <w:rsid w:val="00A407A5"/>
    <w:rsid w:val="00A40956"/>
    <w:rsid w:val="00A415BF"/>
    <w:rsid w:val="00A4202C"/>
    <w:rsid w:val="00A421D2"/>
    <w:rsid w:val="00A44958"/>
    <w:rsid w:val="00A44FCC"/>
    <w:rsid w:val="00A45DCE"/>
    <w:rsid w:val="00A45F2E"/>
    <w:rsid w:val="00A466DE"/>
    <w:rsid w:val="00A46D4F"/>
    <w:rsid w:val="00A50733"/>
    <w:rsid w:val="00A50D76"/>
    <w:rsid w:val="00A50E87"/>
    <w:rsid w:val="00A51034"/>
    <w:rsid w:val="00A51943"/>
    <w:rsid w:val="00A529F2"/>
    <w:rsid w:val="00A529FF"/>
    <w:rsid w:val="00A52DDA"/>
    <w:rsid w:val="00A531D7"/>
    <w:rsid w:val="00A54589"/>
    <w:rsid w:val="00A5477D"/>
    <w:rsid w:val="00A551FB"/>
    <w:rsid w:val="00A56495"/>
    <w:rsid w:val="00A567FC"/>
    <w:rsid w:val="00A5732F"/>
    <w:rsid w:val="00A57CA1"/>
    <w:rsid w:val="00A60A29"/>
    <w:rsid w:val="00A61445"/>
    <w:rsid w:val="00A62871"/>
    <w:rsid w:val="00A633BF"/>
    <w:rsid w:val="00A6353A"/>
    <w:rsid w:val="00A64831"/>
    <w:rsid w:val="00A64BC4"/>
    <w:rsid w:val="00A6500E"/>
    <w:rsid w:val="00A65129"/>
    <w:rsid w:val="00A65ED5"/>
    <w:rsid w:val="00A6625B"/>
    <w:rsid w:val="00A663E1"/>
    <w:rsid w:val="00A66F32"/>
    <w:rsid w:val="00A67658"/>
    <w:rsid w:val="00A70952"/>
    <w:rsid w:val="00A70C1F"/>
    <w:rsid w:val="00A711FA"/>
    <w:rsid w:val="00A74EA5"/>
    <w:rsid w:val="00A75877"/>
    <w:rsid w:val="00A75CCD"/>
    <w:rsid w:val="00A76AFD"/>
    <w:rsid w:val="00A77308"/>
    <w:rsid w:val="00A775A5"/>
    <w:rsid w:val="00A77685"/>
    <w:rsid w:val="00A77EB0"/>
    <w:rsid w:val="00A83F62"/>
    <w:rsid w:val="00A846D9"/>
    <w:rsid w:val="00A85472"/>
    <w:rsid w:val="00A85485"/>
    <w:rsid w:val="00A854E3"/>
    <w:rsid w:val="00A85AC8"/>
    <w:rsid w:val="00A85CA2"/>
    <w:rsid w:val="00A85D2F"/>
    <w:rsid w:val="00A8671B"/>
    <w:rsid w:val="00A86C99"/>
    <w:rsid w:val="00A87994"/>
    <w:rsid w:val="00A90BAF"/>
    <w:rsid w:val="00A91567"/>
    <w:rsid w:val="00A92197"/>
    <w:rsid w:val="00A94087"/>
    <w:rsid w:val="00A94BF3"/>
    <w:rsid w:val="00A95DC7"/>
    <w:rsid w:val="00A95F69"/>
    <w:rsid w:val="00A96117"/>
    <w:rsid w:val="00A961A0"/>
    <w:rsid w:val="00A96A9E"/>
    <w:rsid w:val="00AA0422"/>
    <w:rsid w:val="00AA0CE9"/>
    <w:rsid w:val="00AA25FC"/>
    <w:rsid w:val="00AA2A1F"/>
    <w:rsid w:val="00AA2B39"/>
    <w:rsid w:val="00AA2B86"/>
    <w:rsid w:val="00AA47B3"/>
    <w:rsid w:val="00AA4C6B"/>
    <w:rsid w:val="00AA561D"/>
    <w:rsid w:val="00AA6C77"/>
    <w:rsid w:val="00AA7F38"/>
    <w:rsid w:val="00AA7F3B"/>
    <w:rsid w:val="00AA7FCA"/>
    <w:rsid w:val="00AB008F"/>
    <w:rsid w:val="00AB027D"/>
    <w:rsid w:val="00AB08D8"/>
    <w:rsid w:val="00AB0BFA"/>
    <w:rsid w:val="00AB0DB5"/>
    <w:rsid w:val="00AB1201"/>
    <w:rsid w:val="00AB1470"/>
    <w:rsid w:val="00AB169C"/>
    <w:rsid w:val="00AB1933"/>
    <w:rsid w:val="00AB1B57"/>
    <w:rsid w:val="00AB1B66"/>
    <w:rsid w:val="00AB2908"/>
    <w:rsid w:val="00AB292C"/>
    <w:rsid w:val="00AB32E2"/>
    <w:rsid w:val="00AB40D0"/>
    <w:rsid w:val="00AB6AF2"/>
    <w:rsid w:val="00AB6B02"/>
    <w:rsid w:val="00AB75D3"/>
    <w:rsid w:val="00AC09CC"/>
    <w:rsid w:val="00AC0A34"/>
    <w:rsid w:val="00AC0C43"/>
    <w:rsid w:val="00AC233C"/>
    <w:rsid w:val="00AC2DC3"/>
    <w:rsid w:val="00AC3095"/>
    <w:rsid w:val="00AC380D"/>
    <w:rsid w:val="00AC3F2C"/>
    <w:rsid w:val="00AC434B"/>
    <w:rsid w:val="00AC4BAC"/>
    <w:rsid w:val="00AC5A55"/>
    <w:rsid w:val="00AC5E26"/>
    <w:rsid w:val="00AC66C9"/>
    <w:rsid w:val="00AC72F6"/>
    <w:rsid w:val="00AC736F"/>
    <w:rsid w:val="00AD15CB"/>
    <w:rsid w:val="00AD2293"/>
    <w:rsid w:val="00AD2D4B"/>
    <w:rsid w:val="00AD334D"/>
    <w:rsid w:val="00AD3B6B"/>
    <w:rsid w:val="00AD3E80"/>
    <w:rsid w:val="00AD4230"/>
    <w:rsid w:val="00AD451A"/>
    <w:rsid w:val="00AD4E4F"/>
    <w:rsid w:val="00AD4FC0"/>
    <w:rsid w:val="00AD52B0"/>
    <w:rsid w:val="00AD5857"/>
    <w:rsid w:val="00AD66C6"/>
    <w:rsid w:val="00AD6E96"/>
    <w:rsid w:val="00AD758C"/>
    <w:rsid w:val="00AE06C3"/>
    <w:rsid w:val="00AE0B87"/>
    <w:rsid w:val="00AE22C0"/>
    <w:rsid w:val="00AE2484"/>
    <w:rsid w:val="00AE489A"/>
    <w:rsid w:val="00AE48D4"/>
    <w:rsid w:val="00AE50C2"/>
    <w:rsid w:val="00AE5556"/>
    <w:rsid w:val="00AE5B22"/>
    <w:rsid w:val="00AE65E0"/>
    <w:rsid w:val="00AE71EE"/>
    <w:rsid w:val="00AE7555"/>
    <w:rsid w:val="00AF13C7"/>
    <w:rsid w:val="00AF2E02"/>
    <w:rsid w:val="00AF3771"/>
    <w:rsid w:val="00AF48FE"/>
    <w:rsid w:val="00AF500E"/>
    <w:rsid w:val="00AF519D"/>
    <w:rsid w:val="00AF51C9"/>
    <w:rsid w:val="00AF59A4"/>
    <w:rsid w:val="00AF59E2"/>
    <w:rsid w:val="00AF5BED"/>
    <w:rsid w:val="00AF696C"/>
    <w:rsid w:val="00AF74E1"/>
    <w:rsid w:val="00AF764A"/>
    <w:rsid w:val="00AF7B96"/>
    <w:rsid w:val="00AF7EBE"/>
    <w:rsid w:val="00B012A7"/>
    <w:rsid w:val="00B01D32"/>
    <w:rsid w:val="00B02AA5"/>
    <w:rsid w:val="00B05008"/>
    <w:rsid w:val="00B05463"/>
    <w:rsid w:val="00B065C2"/>
    <w:rsid w:val="00B071B5"/>
    <w:rsid w:val="00B073D1"/>
    <w:rsid w:val="00B077F6"/>
    <w:rsid w:val="00B07B01"/>
    <w:rsid w:val="00B10932"/>
    <w:rsid w:val="00B10E91"/>
    <w:rsid w:val="00B11814"/>
    <w:rsid w:val="00B124E4"/>
    <w:rsid w:val="00B128F5"/>
    <w:rsid w:val="00B12FDA"/>
    <w:rsid w:val="00B13FA0"/>
    <w:rsid w:val="00B141AD"/>
    <w:rsid w:val="00B141CC"/>
    <w:rsid w:val="00B1446F"/>
    <w:rsid w:val="00B14979"/>
    <w:rsid w:val="00B159B3"/>
    <w:rsid w:val="00B15A61"/>
    <w:rsid w:val="00B15FE5"/>
    <w:rsid w:val="00B16002"/>
    <w:rsid w:val="00B163E0"/>
    <w:rsid w:val="00B17F35"/>
    <w:rsid w:val="00B200CE"/>
    <w:rsid w:val="00B202EB"/>
    <w:rsid w:val="00B206DE"/>
    <w:rsid w:val="00B20E4A"/>
    <w:rsid w:val="00B214BA"/>
    <w:rsid w:val="00B220C0"/>
    <w:rsid w:val="00B2234F"/>
    <w:rsid w:val="00B228B8"/>
    <w:rsid w:val="00B24811"/>
    <w:rsid w:val="00B274A9"/>
    <w:rsid w:val="00B27F30"/>
    <w:rsid w:val="00B33578"/>
    <w:rsid w:val="00B33B5B"/>
    <w:rsid w:val="00B34A6D"/>
    <w:rsid w:val="00B34ACD"/>
    <w:rsid w:val="00B34CB1"/>
    <w:rsid w:val="00B35E59"/>
    <w:rsid w:val="00B3660E"/>
    <w:rsid w:val="00B36A35"/>
    <w:rsid w:val="00B4165D"/>
    <w:rsid w:val="00B422BB"/>
    <w:rsid w:val="00B42892"/>
    <w:rsid w:val="00B43411"/>
    <w:rsid w:val="00B45383"/>
    <w:rsid w:val="00B45EC6"/>
    <w:rsid w:val="00B4666B"/>
    <w:rsid w:val="00B476E2"/>
    <w:rsid w:val="00B513A5"/>
    <w:rsid w:val="00B513B8"/>
    <w:rsid w:val="00B52024"/>
    <w:rsid w:val="00B5299C"/>
    <w:rsid w:val="00B5335E"/>
    <w:rsid w:val="00B5392F"/>
    <w:rsid w:val="00B546BE"/>
    <w:rsid w:val="00B55059"/>
    <w:rsid w:val="00B56475"/>
    <w:rsid w:val="00B5678F"/>
    <w:rsid w:val="00B5774C"/>
    <w:rsid w:val="00B6222C"/>
    <w:rsid w:val="00B62EFC"/>
    <w:rsid w:val="00B63666"/>
    <w:rsid w:val="00B6478E"/>
    <w:rsid w:val="00B664A6"/>
    <w:rsid w:val="00B664E1"/>
    <w:rsid w:val="00B6700A"/>
    <w:rsid w:val="00B67A6B"/>
    <w:rsid w:val="00B70E5A"/>
    <w:rsid w:val="00B7102E"/>
    <w:rsid w:val="00B7279C"/>
    <w:rsid w:val="00B730FD"/>
    <w:rsid w:val="00B735BD"/>
    <w:rsid w:val="00B76C97"/>
    <w:rsid w:val="00B7797F"/>
    <w:rsid w:val="00B800A1"/>
    <w:rsid w:val="00B82D1D"/>
    <w:rsid w:val="00B83A46"/>
    <w:rsid w:val="00B85889"/>
    <w:rsid w:val="00B85F71"/>
    <w:rsid w:val="00B861F7"/>
    <w:rsid w:val="00B86C7C"/>
    <w:rsid w:val="00B87648"/>
    <w:rsid w:val="00B87B2D"/>
    <w:rsid w:val="00B90295"/>
    <w:rsid w:val="00B90699"/>
    <w:rsid w:val="00B9093A"/>
    <w:rsid w:val="00B921B0"/>
    <w:rsid w:val="00B93B76"/>
    <w:rsid w:val="00B94558"/>
    <w:rsid w:val="00B946DE"/>
    <w:rsid w:val="00B960DC"/>
    <w:rsid w:val="00B9667C"/>
    <w:rsid w:val="00B96CFA"/>
    <w:rsid w:val="00B9774D"/>
    <w:rsid w:val="00B97927"/>
    <w:rsid w:val="00BA1ADB"/>
    <w:rsid w:val="00BA1DA5"/>
    <w:rsid w:val="00BA1E11"/>
    <w:rsid w:val="00BA300B"/>
    <w:rsid w:val="00BA3419"/>
    <w:rsid w:val="00BA34F5"/>
    <w:rsid w:val="00BA4846"/>
    <w:rsid w:val="00BA4C40"/>
    <w:rsid w:val="00BA4D84"/>
    <w:rsid w:val="00BA4F69"/>
    <w:rsid w:val="00BA63C7"/>
    <w:rsid w:val="00BA6B97"/>
    <w:rsid w:val="00BA778C"/>
    <w:rsid w:val="00BA7863"/>
    <w:rsid w:val="00BB0E27"/>
    <w:rsid w:val="00BB1DD0"/>
    <w:rsid w:val="00BB2EA3"/>
    <w:rsid w:val="00BB4065"/>
    <w:rsid w:val="00BB471D"/>
    <w:rsid w:val="00BB51DF"/>
    <w:rsid w:val="00BB6817"/>
    <w:rsid w:val="00BB70B9"/>
    <w:rsid w:val="00BB7A26"/>
    <w:rsid w:val="00BB7F3D"/>
    <w:rsid w:val="00BC00AC"/>
    <w:rsid w:val="00BC1CFA"/>
    <w:rsid w:val="00BC1FBB"/>
    <w:rsid w:val="00BC207C"/>
    <w:rsid w:val="00BC29C3"/>
    <w:rsid w:val="00BC2ADC"/>
    <w:rsid w:val="00BC310E"/>
    <w:rsid w:val="00BC3D81"/>
    <w:rsid w:val="00BC3E17"/>
    <w:rsid w:val="00BC5D5D"/>
    <w:rsid w:val="00BC5EBC"/>
    <w:rsid w:val="00BC646B"/>
    <w:rsid w:val="00BC6BF5"/>
    <w:rsid w:val="00BD077D"/>
    <w:rsid w:val="00BD089B"/>
    <w:rsid w:val="00BD0F8F"/>
    <w:rsid w:val="00BD10C2"/>
    <w:rsid w:val="00BD2232"/>
    <w:rsid w:val="00BD226F"/>
    <w:rsid w:val="00BD420C"/>
    <w:rsid w:val="00BD4282"/>
    <w:rsid w:val="00BD4517"/>
    <w:rsid w:val="00BD4E74"/>
    <w:rsid w:val="00BD7392"/>
    <w:rsid w:val="00BE04A5"/>
    <w:rsid w:val="00BE1348"/>
    <w:rsid w:val="00BE14A8"/>
    <w:rsid w:val="00BE1525"/>
    <w:rsid w:val="00BE1AEB"/>
    <w:rsid w:val="00BE1E26"/>
    <w:rsid w:val="00BE1F4D"/>
    <w:rsid w:val="00BE28D6"/>
    <w:rsid w:val="00BE2A0C"/>
    <w:rsid w:val="00BE3319"/>
    <w:rsid w:val="00BE4998"/>
    <w:rsid w:val="00BE4B5B"/>
    <w:rsid w:val="00BE4FF8"/>
    <w:rsid w:val="00BE6089"/>
    <w:rsid w:val="00BE6683"/>
    <w:rsid w:val="00BE6E6F"/>
    <w:rsid w:val="00BF08CC"/>
    <w:rsid w:val="00BF092C"/>
    <w:rsid w:val="00BF0B7F"/>
    <w:rsid w:val="00BF2089"/>
    <w:rsid w:val="00BF2B39"/>
    <w:rsid w:val="00BF322D"/>
    <w:rsid w:val="00BF3CDB"/>
    <w:rsid w:val="00BF5182"/>
    <w:rsid w:val="00BF7851"/>
    <w:rsid w:val="00BF7C53"/>
    <w:rsid w:val="00C001AB"/>
    <w:rsid w:val="00C00B3D"/>
    <w:rsid w:val="00C00C00"/>
    <w:rsid w:val="00C01F54"/>
    <w:rsid w:val="00C02050"/>
    <w:rsid w:val="00C02997"/>
    <w:rsid w:val="00C030E3"/>
    <w:rsid w:val="00C038AA"/>
    <w:rsid w:val="00C047C1"/>
    <w:rsid w:val="00C05F20"/>
    <w:rsid w:val="00C06AF8"/>
    <w:rsid w:val="00C072FC"/>
    <w:rsid w:val="00C0764A"/>
    <w:rsid w:val="00C0793A"/>
    <w:rsid w:val="00C10DF5"/>
    <w:rsid w:val="00C11250"/>
    <w:rsid w:val="00C1165D"/>
    <w:rsid w:val="00C1267A"/>
    <w:rsid w:val="00C131EA"/>
    <w:rsid w:val="00C13E8B"/>
    <w:rsid w:val="00C141CC"/>
    <w:rsid w:val="00C14BC1"/>
    <w:rsid w:val="00C14C75"/>
    <w:rsid w:val="00C169C8"/>
    <w:rsid w:val="00C16B82"/>
    <w:rsid w:val="00C1782E"/>
    <w:rsid w:val="00C17C61"/>
    <w:rsid w:val="00C17FF1"/>
    <w:rsid w:val="00C21F09"/>
    <w:rsid w:val="00C22462"/>
    <w:rsid w:val="00C22655"/>
    <w:rsid w:val="00C2377B"/>
    <w:rsid w:val="00C24890"/>
    <w:rsid w:val="00C24DC4"/>
    <w:rsid w:val="00C24DEE"/>
    <w:rsid w:val="00C26460"/>
    <w:rsid w:val="00C26F63"/>
    <w:rsid w:val="00C273DF"/>
    <w:rsid w:val="00C27A1D"/>
    <w:rsid w:val="00C309BC"/>
    <w:rsid w:val="00C31629"/>
    <w:rsid w:val="00C322CD"/>
    <w:rsid w:val="00C33FDE"/>
    <w:rsid w:val="00C34650"/>
    <w:rsid w:val="00C35785"/>
    <w:rsid w:val="00C35DB6"/>
    <w:rsid w:val="00C3758D"/>
    <w:rsid w:val="00C37F85"/>
    <w:rsid w:val="00C40989"/>
    <w:rsid w:val="00C40AD2"/>
    <w:rsid w:val="00C40B5B"/>
    <w:rsid w:val="00C41038"/>
    <w:rsid w:val="00C413A5"/>
    <w:rsid w:val="00C42923"/>
    <w:rsid w:val="00C4293A"/>
    <w:rsid w:val="00C42C3B"/>
    <w:rsid w:val="00C432E7"/>
    <w:rsid w:val="00C434C0"/>
    <w:rsid w:val="00C43685"/>
    <w:rsid w:val="00C43989"/>
    <w:rsid w:val="00C43ACE"/>
    <w:rsid w:val="00C44050"/>
    <w:rsid w:val="00C445FE"/>
    <w:rsid w:val="00C45DEC"/>
    <w:rsid w:val="00C45FB2"/>
    <w:rsid w:val="00C46610"/>
    <w:rsid w:val="00C46741"/>
    <w:rsid w:val="00C46819"/>
    <w:rsid w:val="00C471DC"/>
    <w:rsid w:val="00C4730A"/>
    <w:rsid w:val="00C479A9"/>
    <w:rsid w:val="00C505B7"/>
    <w:rsid w:val="00C505D6"/>
    <w:rsid w:val="00C50B6B"/>
    <w:rsid w:val="00C50DF2"/>
    <w:rsid w:val="00C524E0"/>
    <w:rsid w:val="00C53624"/>
    <w:rsid w:val="00C5452F"/>
    <w:rsid w:val="00C55059"/>
    <w:rsid w:val="00C55DBD"/>
    <w:rsid w:val="00C60A08"/>
    <w:rsid w:val="00C60FC2"/>
    <w:rsid w:val="00C6124E"/>
    <w:rsid w:val="00C61709"/>
    <w:rsid w:val="00C61923"/>
    <w:rsid w:val="00C61D62"/>
    <w:rsid w:val="00C62134"/>
    <w:rsid w:val="00C62AEE"/>
    <w:rsid w:val="00C63020"/>
    <w:rsid w:val="00C64456"/>
    <w:rsid w:val="00C665EF"/>
    <w:rsid w:val="00C668F5"/>
    <w:rsid w:val="00C6727E"/>
    <w:rsid w:val="00C73232"/>
    <w:rsid w:val="00C732B5"/>
    <w:rsid w:val="00C74BC5"/>
    <w:rsid w:val="00C7667C"/>
    <w:rsid w:val="00C76789"/>
    <w:rsid w:val="00C772BC"/>
    <w:rsid w:val="00C77546"/>
    <w:rsid w:val="00C80050"/>
    <w:rsid w:val="00C812C8"/>
    <w:rsid w:val="00C840BE"/>
    <w:rsid w:val="00C8449A"/>
    <w:rsid w:val="00C85F1A"/>
    <w:rsid w:val="00C85FEA"/>
    <w:rsid w:val="00C9011B"/>
    <w:rsid w:val="00C9025B"/>
    <w:rsid w:val="00C9060A"/>
    <w:rsid w:val="00C90FA2"/>
    <w:rsid w:val="00C914F5"/>
    <w:rsid w:val="00C918E5"/>
    <w:rsid w:val="00C91AE3"/>
    <w:rsid w:val="00C91BBF"/>
    <w:rsid w:val="00C91BE2"/>
    <w:rsid w:val="00C93343"/>
    <w:rsid w:val="00C93D7D"/>
    <w:rsid w:val="00C9651A"/>
    <w:rsid w:val="00C96797"/>
    <w:rsid w:val="00C97634"/>
    <w:rsid w:val="00CA024D"/>
    <w:rsid w:val="00CA0A52"/>
    <w:rsid w:val="00CA1D22"/>
    <w:rsid w:val="00CA2577"/>
    <w:rsid w:val="00CA2667"/>
    <w:rsid w:val="00CA3A19"/>
    <w:rsid w:val="00CA3B8B"/>
    <w:rsid w:val="00CA41EA"/>
    <w:rsid w:val="00CA672E"/>
    <w:rsid w:val="00CA701B"/>
    <w:rsid w:val="00CB0D2C"/>
    <w:rsid w:val="00CB10B2"/>
    <w:rsid w:val="00CB151D"/>
    <w:rsid w:val="00CB1AFB"/>
    <w:rsid w:val="00CB2C05"/>
    <w:rsid w:val="00CB4976"/>
    <w:rsid w:val="00CB5710"/>
    <w:rsid w:val="00CB5897"/>
    <w:rsid w:val="00CB5ECF"/>
    <w:rsid w:val="00CB5F9D"/>
    <w:rsid w:val="00CB636F"/>
    <w:rsid w:val="00CB7133"/>
    <w:rsid w:val="00CB7806"/>
    <w:rsid w:val="00CB7F1E"/>
    <w:rsid w:val="00CC0B61"/>
    <w:rsid w:val="00CC0EC2"/>
    <w:rsid w:val="00CC10E1"/>
    <w:rsid w:val="00CC1737"/>
    <w:rsid w:val="00CC1C58"/>
    <w:rsid w:val="00CC1E6C"/>
    <w:rsid w:val="00CC4C65"/>
    <w:rsid w:val="00CC5948"/>
    <w:rsid w:val="00CC5CAC"/>
    <w:rsid w:val="00CC6864"/>
    <w:rsid w:val="00CC7051"/>
    <w:rsid w:val="00CD0047"/>
    <w:rsid w:val="00CD0583"/>
    <w:rsid w:val="00CD0A76"/>
    <w:rsid w:val="00CD1415"/>
    <w:rsid w:val="00CD1742"/>
    <w:rsid w:val="00CD19A6"/>
    <w:rsid w:val="00CD275F"/>
    <w:rsid w:val="00CD5EC9"/>
    <w:rsid w:val="00CD77D1"/>
    <w:rsid w:val="00CD7D1E"/>
    <w:rsid w:val="00CE031B"/>
    <w:rsid w:val="00CE1B22"/>
    <w:rsid w:val="00CE20F4"/>
    <w:rsid w:val="00CE2381"/>
    <w:rsid w:val="00CE2F46"/>
    <w:rsid w:val="00CE55BF"/>
    <w:rsid w:val="00CE5D15"/>
    <w:rsid w:val="00CE6B08"/>
    <w:rsid w:val="00CE718C"/>
    <w:rsid w:val="00CE77AD"/>
    <w:rsid w:val="00CF0388"/>
    <w:rsid w:val="00CF10F4"/>
    <w:rsid w:val="00CF262F"/>
    <w:rsid w:val="00CF482C"/>
    <w:rsid w:val="00CF4EEB"/>
    <w:rsid w:val="00CF584F"/>
    <w:rsid w:val="00CF5ECC"/>
    <w:rsid w:val="00CF688B"/>
    <w:rsid w:val="00CF6D67"/>
    <w:rsid w:val="00D0020E"/>
    <w:rsid w:val="00D00C07"/>
    <w:rsid w:val="00D0143B"/>
    <w:rsid w:val="00D01B15"/>
    <w:rsid w:val="00D02DDC"/>
    <w:rsid w:val="00D03F08"/>
    <w:rsid w:val="00D043DB"/>
    <w:rsid w:val="00D0578B"/>
    <w:rsid w:val="00D05816"/>
    <w:rsid w:val="00D10BF8"/>
    <w:rsid w:val="00D11C2B"/>
    <w:rsid w:val="00D136A4"/>
    <w:rsid w:val="00D1467F"/>
    <w:rsid w:val="00D15963"/>
    <w:rsid w:val="00D15D7D"/>
    <w:rsid w:val="00D16B77"/>
    <w:rsid w:val="00D16FE7"/>
    <w:rsid w:val="00D172F6"/>
    <w:rsid w:val="00D1764E"/>
    <w:rsid w:val="00D17847"/>
    <w:rsid w:val="00D17A85"/>
    <w:rsid w:val="00D17B3D"/>
    <w:rsid w:val="00D20829"/>
    <w:rsid w:val="00D2121D"/>
    <w:rsid w:val="00D2190F"/>
    <w:rsid w:val="00D21FFA"/>
    <w:rsid w:val="00D2312D"/>
    <w:rsid w:val="00D2330C"/>
    <w:rsid w:val="00D2333A"/>
    <w:rsid w:val="00D24EB7"/>
    <w:rsid w:val="00D25994"/>
    <w:rsid w:val="00D2718F"/>
    <w:rsid w:val="00D30CB6"/>
    <w:rsid w:val="00D30F51"/>
    <w:rsid w:val="00D3145A"/>
    <w:rsid w:val="00D31476"/>
    <w:rsid w:val="00D31B85"/>
    <w:rsid w:val="00D32499"/>
    <w:rsid w:val="00D334BC"/>
    <w:rsid w:val="00D33E34"/>
    <w:rsid w:val="00D3546A"/>
    <w:rsid w:val="00D3594C"/>
    <w:rsid w:val="00D36A31"/>
    <w:rsid w:val="00D4019D"/>
    <w:rsid w:val="00D40269"/>
    <w:rsid w:val="00D408BC"/>
    <w:rsid w:val="00D40ADB"/>
    <w:rsid w:val="00D40BEC"/>
    <w:rsid w:val="00D41B6C"/>
    <w:rsid w:val="00D42F5E"/>
    <w:rsid w:val="00D4448D"/>
    <w:rsid w:val="00D44582"/>
    <w:rsid w:val="00D44C8C"/>
    <w:rsid w:val="00D45831"/>
    <w:rsid w:val="00D45FF5"/>
    <w:rsid w:val="00D4656C"/>
    <w:rsid w:val="00D47215"/>
    <w:rsid w:val="00D47A19"/>
    <w:rsid w:val="00D47E00"/>
    <w:rsid w:val="00D47F5C"/>
    <w:rsid w:val="00D50A65"/>
    <w:rsid w:val="00D51C09"/>
    <w:rsid w:val="00D5263C"/>
    <w:rsid w:val="00D53340"/>
    <w:rsid w:val="00D53F80"/>
    <w:rsid w:val="00D54EA8"/>
    <w:rsid w:val="00D54F96"/>
    <w:rsid w:val="00D556A0"/>
    <w:rsid w:val="00D56E0E"/>
    <w:rsid w:val="00D57584"/>
    <w:rsid w:val="00D5765E"/>
    <w:rsid w:val="00D57D12"/>
    <w:rsid w:val="00D6019F"/>
    <w:rsid w:val="00D601CD"/>
    <w:rsid w:val="00D615E1"/>
    <w:rsid w:val="00D61659"/>
    <w:rsid w:val="00D61A0D"/>
    <w:rsid w:val="00D62F78"/>
    <w:rsid w:val="00D6334B"/>
    <w:rsid w:val="00D64BB8"/>
    <w:rsid w:val="00D651AC"/>
    <w:rsid w:val="00D6678F"/>
    <w:rsid w:val="00D671F4"/>
    <w:rsid w:val="00D6744F"/>
    <w:rsid w:val="00D67EE2"/>
    <w:rsid w:val="00D7054A"/>
    <w:rsid w:val="00D71609"/>
    <w:rsid w:val="00D721D9"/>
    <w:rsid w:val="00D723E3"/>
    <w:rsid w:val="00D72B1A"/>
    <w:rsid w:val="00D742BA"/>
    <w:rsid w:val="00D75EA5"/>
    <w:rsid w:val="00D76F2D"/>
    <w:rsid w:val="00D80EE2"/>
    <w:rsid w:val="00D81079"/>
    <w:rsid w:val="00D810F6"/>
    <w:rsid w:val="00D811DB"/>
    <w:rsid w:val="00D83A4F"/>
    <w:rsid w:val="00D83FCE"/>
    <w:rsid w:val="00D850A3"/>
    <w:rsid w:val="00D85305"/>
    <w:rsid w:val="00D8604D"/>
    <w:rsid w:val="00D86D76"/>
    <w:rsid w:val="00D86F72"/>
    <w:rsid w:val="00D90393"/>
    <w:rsid w:val="00D90958"/>
    <w:rsid w:val="00D90B11"/>
    <w:rsid w:val="00D90F9A"/>
    <w:rsid w:val="00D91938"/>
    <w:rsid w:val="00D92287"/>
    <w:rsid w:val="00D94401"/>
    <w:rsid w:val="00D95B4B"/>
    <w:rsid w:val="00D96BBD"/>
    <w:rsid w:val="00D9704C"/>
    <w:rsid w:val="00D97A8C"/>
    <w:rsid w:val="00DA1082"/>
    <w:rsid w:val="00DA1183"/>
    <w:rsid w:val="00DA23C0"/>
    <w:rsid w:val="00DA2F06"/>
    <w:rsid w:val="00DA2F52"/>
    <w:rsid w:val="00DA305B"/>
    <w:rsid w:val="00DA31BC"/>
    <w:rsid w:val="00DA360E"/>
    <w:rsid w:val="00DA39B9"/>
    <w:rsid w:val="00DA3B1A"/>
    <w:rsid w:val="00DA3BC6"/>
    <w:rsid w:val="00DA4A71"/>
    <w:rsid w:val="00DA568D"/>
    <w:rsid w:val="00DA6D6F"/>
    <w:rsid w:val="00DA70F4"/>
    <w:rsid w:val="00DA713F"/>
    <w:rsid w:val="00DB1650"/>
    <w:rsid w:val="00DB1E30"/>
    <w:rsid w:val="00DB26A1"/>
    <w:rsid w:val="00DB334D"/>
    <w:rsid w:val="00DB3933"/>
    <w:rsid w:val="00DB533A"/>
    <w:rsid w:val="00DB5552"/>
    <w:rsid w:val="00DB5C15"/>
    <w:rsid w:val="00DB5D78"/>
    <w:rsid w:val="00DB5EEA"/>
    <w:rsid w:val="00DB6E5B"/>
    <w:rsid w:val="00DB6E83"/>
    <w:rsid w:val="00DB794E"/>
    <w:rsid w:val="00DB7E20"/>
    <w:rsid w:val="00DC1C45"/>
    <w:rsid w:val="00DC2CDD"/>
    <w:rsid w:val="00DC3237"/>
    <w:rsid w:val="00DC3371"/>
    <w:rsid w:val="00DC34BF"/>
    <w:rsid w:val="00DC352E"/>
    <w:rsid w:val="00DC45F1"/>
    <w:rsid w:val="00DC5422"/>
    <w:rsid w:val="00DC5471"/>
    <w:rsid w:val="00DC65DE"/>
    <w:rsid w:val="00DD0330"/>
    <w:rsid w:val="00DD11C0"/>
    <w:rsid w:val="00DD1A6E"/>
    <w:rsid w:val="00DD2326"/>
    <w:rsid w:val="00DD26E8"/>
    <w:rsid w:val="00DD2C11"/>
    <w:rsid w:val="00DD375E"/>
    <w:rsid w:val="00DD3B44"/>
    <w:rsid w:val="00DD4926"/>
    <w:rsid w:val="00DD4E36"/>
    <w:rsid w:val="00DD4E95"/>
    <w:rsid w:val="00DD59CB"/>
    <w:rsid w:val="00DD5C43"/>
    <w:rsid w:val="00DD5DD0"/>
    <w:rsid w:val="00DD7806"/>
    <w:rsid w:val="00DE0BCF"/>
    <w:rsid w:val="00DE1708"/>
    <w:rsid w:val="00DE1BBB"/>
    <w:rsid w:val="00DE29A3"/>
    <w:rsid w:val="00DE328D"/>
    <w:rsid w:val="00DE410B"/>
    <w:rsid w:val="00DE4741"/>
    <w:rsid w:val="00DE4F4B"/>
    <w:rsid w:val="00DE507D"/>
    <w:rsid w:val="00DE62F5"/>
    <w:rsid w:val="00DE7416"/>
    <w:rsid w:val="00DE7450"/>
    <w:rsid w:val="00DE74E9"/>
    <w:rsid w:val="00DE75AA"/>
    <w:rsid w:val="00DF01A6"/>
    <w:rsid w:val="00DF05BC"/>
    <w:rsid w:val="00DF0FB7"/>
    <w:rsid w:val="00DF13E3"/>
    <w:rsid w:val="00DF1948"/>
    <w:rsid w:val="00DF1950"/>
    <w:rsid w:val="00DF21BD"/>
    <w:rsid w:val="00DF383F"/>
    <w:rsid w:val="00DF3B43"/>
    <w:rsid w:val="00DF44C9"/>
    <w:rsid w:val="00DF4644"/>
    <w:rsid w:val="00DF6D1E"/>
    <w:rsid w:val="00E016B3"/>
    <w:rsid w:val="00E02A4B"/>
    <w:rsid w:val="00E02DEC"/>
    <w:rsid w:val="00E03B9A"/>
    <w:rsid w:val="00E03F7C"/>
    <w:rsid w:val="00E042B2"/>
    <w:rsid w:val="00E0581B"/>
    <w:rsid w:val="00E075B6"/>
    <w:rsid w:val="00E077DF"/>
    <w:rsid w:val="00E110FF"/>
    <w:rsid w:val="00E111CA"/>
    <w:rsid w:val="00E11A7F"/>
    <w:rsid w:val="00E1267C"/>
    <w:rsid w:val="00E13321"/>
    <w:rsid w:val="00E13A85"/>
    <w:rsid w:val="00E141E8"/>
    <w:rsid w:val="00E15369"/>
    <w:rsid w:val="00E153FC"/>
    <w:rsid w:val="00E1550E"/>
    <w:rsid w:val="00E17072"/>
    <w:rsid w:val="00E171D3"/>
    <w:rsid w:val="00E2228B"/>
    <w:rsid w:val="00E2384B"/>
    <w:rsid w:val="00E2538D"/>
    <w:rsid w:val="00E25A2D"/>
    <w:rsid w:val="00E25A59"/>
    <w:rsid w:val="00E25B37"/>
    <w:rsid w:val="00E25D26"/>
    <w:rsid w:val="00E25E52"/>
    <w:rsid w:val="00E26273"/>
    <w:rsid w:val="00E26730"/>
    <w:rsid w:val="00E269E5"/>
    <w:rsid w:val="00E27C8A"/>
    <w:rsid w:val="00E30CC3"/>
    <w:rsid w:val="00E3207B"/>
    <w:rsid w:val="00E32DC6"/>
    <w:rsid w:val="00E32EE3"/>
    <w:rsid w:val="00E337AB"/>
    <w:rsid w:val="00E33EF0"/>
    <w:rsid w:val="00E34DA3"/>
    <w:rsid w:val="00E35479"/>
    <w:rsid w:val="00E36013"/>
    <w:rsid w:val="00E36EF4"/>
    <w:rsid w:val="00E415FA"/>
    <w:rsid w:val="00E41738"/>
    <w:rsid w:val="00E41FE3"/>
    <w:rsid w:val="00E42D0C"/>
    <w:rsid w:val="00E4360C"/>
    <w:rsid w:val="00E44D93"/>
    <w:rsid w:val="00E44E25"/>
    <w:rsid w:val="00E44E85"/>
    <w:rsid w:val="00E45F97"/>
    <w:rsid w:val="00E4601B"/>
    <w:rsid w:val="00E46F2A"/>
    <w:rsid w:val="00E4719F"/>
    <w:rsid w:val="00E474BD"/>
    <w:rsid w:val="00E50908"/>
    <w:rsid w:val="00E50A78"/>
    <w:rsid w:val="00E510F0"/>
    <w:rsid w:val="00E51E31"/>
    <w:rsid w:val="00E53447"/>
    <w:rsid w:val="00E53EC0"/>
    <w:rsid w:val="00E53FB3"/>
    <w:rsid w:val="00E54199"/>
    <w:rsid w:val="00E54E32"/>
    <w:rsid w:val="00E55812"/>
    <w:rsid w:val="00E56C1D"/>
    <w:rsid w:val="00E56E52"/>
    <w:rsid w:val="00E57911"/>
    <w:rsid w:val="00E60A43"/>
    <w:rsid w:val="00E6104F"/>
    <w:rsid w:val="00E611D6"/>
    <w:rsid w:val="00E621EF"/>
    <w:rsid w:val="00E62312"/>
    <w:rsid w:val="00E63065"/>
    <w:rsid w:val="00E66EA4"/>
    <w:rsid w:val="00E67669"/>
    <w:rsid w:val="00E67AE8"/>
    <w:rsid w:val="00E707DB"/>
    <w:rsid w:val="00E70C8B"/>
    <w:rsid w:val="00E71005"/>
    <w:rsid w:val="00E712EB"/>
    <w:rsid w:val="00E72292"/>
    <w:rsid w:val="00E72F87"/>
    <w:rsid w:val="00E73DBA"/>
    <w:rsid w:val="00E73F99"/>
    <w:rsid w:val="00E7581C"/>
    <w:rsid w:val="00E762C1"/>
    <w:rsid w:val="00E76DC5"/>
    <w:rsid w:val="00E77676"/>
    <w:rsid w:val="00E8110F"/>
    <w:rsid w:val="00E8113B"/>
    <w:rsid w:val="00E81475"/>
    <w:rsid w:val="00E81BFC"/>
    <w:rsid w:val="00E82085"/>
    <w:rsid w:val="00E82761"/>
    <w:rsid w:val="00E82A75"/>
    <w:rsid w:val="00E835DC"/>
    <w:rsid w:val="00E83E2D"/>
    <w:rsid w:val="00E85232"/>
    <w:rsid w:val="00E8691B"/>
    <w:rsid w:val="00E9110E"/>
    <w:rsid w:val="00E937E3"/>
    <w:rsid w:val="00E94EC4"/>
    <w:rsid w:val="00E95166"/>
    <w:rsid w:val="00E97BC2"/>
    <w:rsid w:val="00EA071F"/>
    <w:rsid w:val="00EA0CB2"/>
    <w:rsid w:val="00EA0F8A"/>
    <w:rsid w:val="00EA1581"/>
    <w:rsid w:val="00EA37C9"/>
    <w:rsid w:val="00EA3978"/>
    <w:rsid w:val="00EA3A72"/>
    <w:rsid w:val="00EA3C0C"/>
    <w:rsid w:val="00EA44CE"/>
    <w:rsid w:val="00EA4927"/>
    <w:rsid w:val="00EA6B5A"/>
    <w:rsid w:val="00EA7E0E"/>
    <w:rsid w:val="00EB0871"/>
    <w:rsid w:val="00EB2667"/>
    <w:rsid w:val="00EB31F7"/>
    <w:rsid w:val="00EB5294"/>
    <w:rsid w:val="00EB5C5E"/>
    <w:rsid w:val="00EB78C5"/>
    <w:rsid w:val="00EC0677"/>
    <w:rsid w:val="00EC0A96"/>
    <w:rsid w:val="00EC0D59"/>
    <w:rsid w:val="00EC0F2E"/>
    <w:rsid w:val="00EC2C33"/>
    <w:rsid w:val="00EC2D47"/>
    <w:rsid w:val="00EC4ED2"/>
    <w:rsid w:val="00EC56B9"/>
    <w:rsid w:val="00EC5AFB"/>
    <w:rsid w:val="00EC5F9D"/>
    <w:rsid w:val="00EC6143"/>
    <w:rsid w:val="00EC6743"/>
    <w:rsid w:val="00EC67F2"/>
    <w:rsid w:val="00EC7AB2"/>
    <w:rsid w:val="00ED0B94"/>
    <w:rsid w:val="00ED0F53"/>
    <w:rsid w:val="00ED10BB"/>
    <w:rsid w:val="00ED3BFF"/>
    <w:rsid w:val="00ED52D0"/>
    <w:rsid w:val="00ED6C70"/>
    <w:rsid w:val="00ED6FE9"/>
    <w:rsid w:val="00EE0221"/>
    <w:rsid w:val="00EE0D7B"/>
    <w:rsid w:val="00EE1D69"/>
    <w:rsid w:val="00EE22A3"/>
    <w:rsid w:val="00EE2D6B"/>
    <w:rsid w:val="00EE31F8"/>
    <w:rsid w:val="00EE39E5"/>
    <w:rsid w:val="00EE3E6C"/>
    <w:rsid w:val="00EE43F6"/>
    <w:rsid w:val="00EE55BE"/>
    <w:rsid w:val="00EE631F"/>
    <w:rsid w:val="00EE7292"/>
    <w:rsid w:val="00EF1746"/>
    <w:rsid w:val="00EF174E"/>
    <w:rsid w:val="00EF2ADA"/>
    <w:rsid w:val="00EF2FC3"/>
    <w:rsid w:val="00EF3635"/>
    <w:rsid w:val="00EF3B21"/>
    <w:rsid w:val="00EF4999"/>
    <w:rsid w:val="00EF4AA3"/>
    <w:rsid w:val="00EF5CA4"/>
    <w:rsid w:val="00EF5F82"/>
    <w:rsid w:val="00F0222B"/>
    <w:rsid w:val="00F02EE9"/>
    <w:rsid w:val="00F042C1"/>
    <w:rsid w:val="00F053FE"/>
    <w:rsid w:val="00F137F6"/>
    <w:rsid w:val="00F14D44"/>
    <w:rsid w:val="00F15E86"/>
    <w:rsid w:val="00F169D9"/>
    <w:rsid w:val="00F17D0A"/>
    <w:rsid w:val="00F20884"/>
    <w:rsid w:val="00F2103C"/>
    <w:rsid w:val="00F225E0"/>
    <w:rsid w:val="00F2311A"/>
    <w:rsid w:val="00F23C31"/>
    <w:rsid w:val="00F2422A"/>
    <w:rsid w:val="00F244FB"/>
    <w:rsid w:val="00F25552"/>
    <w:rsid w:val="00F256DB"/>
    <w:rsid w:val="00F257FC"/>
    <w:rsid w:val="00F25C7F"/>
    <w:rsid w:val="00F26844"/>
    <w:rsid w:val="00F269BC"/>
    <w:rsid w:val="00F269E9"/>
    <w:rsid w:val="00F27B90"/>
    <w:rsid w:val="00F27F2F"/>
    <w:rsid w:val="00F303DA"/>
    <w:rsid w:val="00F31859"/>
    <w:rsid w:val="00F321F4"/>
    <w:rsid w:val="00F327AC"/>
    <w:rsid w:val="00F336EF"/>
    <w:rsid w:val="00F34510"/>
    <w:rsid w:val="00F34ADC"/>
    <w:rsid w:val="00F376F9"/>
    <w:rsid w:val="00F42C28"/>
    <w:rsid w:val="00F43833"/>
    <w:rsid w:val="00F43E12"/>
    <w:rsid w:val="00F45D39"/>
    <w:rsid w:val="00F47383"/>
    <w:rsid w:val="00F47F79"/>
    <w:rsid w:val="00F501B7"/>
    <w:rsid w:val="00F50469"/>
    <w:rsid w:val="00F50639"/>
    <w:rsid w:val="00F52C7B"/>
    <w:rsid w:val="00F53FEE"/>
    <w:rsid w:val="00F541EC"/>
    <w:rsid w:val="00F54CA2"/>
    <w:rsid w:val="00F5531D"/>
    <w:rsid w:val="00F55508"/>
    <w:rsid w:val="00F56E94"/>
    <w:rsid w:val="00F5755D"/>
    <w:rsid w:val="00F602D2"/>
    <w:rsid w:val="00F616A4"/>
    <w:rsid w:val="00F61869"/>
    <w:rsid w:val="00F62670"/>
    <w:rsid w:val="00F63DC8"/>
    <w:rsid w:val="00F654FB"/>
    <w:rsid w:val="00F657AF"/>
    <w:rsid w:val="00F657F8"/>
    <w:rsid w:val="00F67F00"/>
    <w:rsid w:val="00F70158"/>
    <w:rsid w:val="00F70B59"/>
    <w:rsid w:val="00F70E33"/>
    <w:rsid w:val="00F70F3F"/>
    <w:rsid w:val="00F71633"/>
    <w:rsid w:val="00F7288F"/>
    <w:rsid w:val="00F72F36"/>
    <w:rsid w:val="00F739F1"/>
    <w:rsid w:val="00F7405F"/>
    <w:rsid w:val="00F742E9"/>
    <w:rsid w:val="00F744CE"/>
    <w:rsid w:val="00F75084"/>
    <w:rsid w:val="00F75BAB"/>
    <w:rsid w:val="00F80C21"/>
    <w:rsid w:val="00F82157"/>
    <w:rsid w:val="00F84B1B"/>
    <w:rsid w:val="00F84C25"/>
    <w:rsid w:val="00F85100"/>
    <w:rsid w:val="00F85894"/>
    <w:rsid w:val="00F85E2F"/>
    <w:rsid w:val="00F874A7"/>
    <w:rsid w:val="00F908FD"/>
    <w:rsid w:val="00F93687"/>
    <w:rsid w:val="00F9476B"/>
    <w:rsid w:val="00F94B19"/>
    <w:rsid w:val="00F94E34"/>
    <w:rsid w:val="00F953E8"/>
    <w:rsid w:val="00F9640C"/>
    <w:rsid w:val="00F9719D"/>
    <w:rsid w:val="00F97EDE"/>
    <w:rsid w:val="00FA0114"/>
    <w:rsid w:val="00FA08D2"/>
    <w:rsid w:val="00FA0B83"/>
    <w:rsid w:val="00FA16CB"/>
    <w:rsid w:val="00FA1F97"/>
    <w:rsid w:val="00FA3FDD"/>
    <w:rsid w:val="00FA4527"/>
    <w:rsid w:val="00FA647C"/>
    <w:rsid w:val="00FA7FCD"/>
    <w:rsid w:val="00FA7FE8"/>
    <w:rsid w:val="00FB00CB"/>
    <w:rsid w:val="00FB0F8C"/>
    <w:rsid w:val="00FB156E"/>
    <w:rsid w:val="00FB1650"/>
    <w:rsid w:val="00FB17B6"/>
    <w:rsid w:val="00FB1C4E"/>
    <w:rsid w:val="00FB437E"/>
    <w:rsid w:val="00FB4865"/>
    <w:rsid w:val="00FB48A3"/>
    <w:rsid w:val="00FB6050"/>
    <w:rsid w:val="00FB6839"/>
    <w:rsid w:val="00FB772D"/>
    <w:rsid w:val="00FB7844"/>
    <w:rsid w:val="00FB7ED1"/>
    <w:rsid w:val="00FC1A5F"/>
    <w:rsid w:val="00FC2027"/>
    <w:rsid w:val="00FC335C"/>
    <w:rsid w:val="00FC3DAE"/>
    <w:rsid w:val="00FC5B3C"/>
    <w:rsid w:val="00FC6DD9"/>
    <w:rsid w:val="00FD00F1"/>
    <w:rsid w:val="00FD0FB3"/>
    <w:rsid w:val="00FD17D9"/>
    <w:rsid w:val="00FD35D4"/>
    <w:rsid w:val="00FD658D"/>
    <w:rsid w:val="00FD73CB"/>
    <w:rsid w:val="00FD7EB1"/>
    <w:rsid w:val="00FE0189"/>
    <w:rsid w:val="00FE05AF"/>
    <w:rsid w:val="00FE129C"/>
    <w:rsid w:val="00FE1AE5"/>
    <w:rsid w:val="00FE20EC"/>
    <w:rsid w:val="00FE30F0"/>
    <w:rsid w:val="00FE3F5E"/>
    <w:rsid w:val="00FE480A"/>
    <w:rsid w:val="00FE483C"/>
    <w:rsid w:val="00FE53B5"/>
    <w:rsid w:val="00FE53CA"/>
    <w:rsid w:val="00FE5CD4"/>
    <w:rsid w:val="00FE62D4"/>
    <w:rsid w:val="00FE6550"/>
    <w:rsid w:val="00FE65E1"/>
    <w:rsid w:val="00FE690B"/>
    <w:rsid w:val="00FE6CEB"/>
    <w:rsid w:val="00FE6EA6"/>
    <w:rsid w:val="00FE6ECB"/>
    <w:rsid w:val="00FE721C"/>
    <w:rsid w:val="00FF0927"/>
    <w:rsid w:val="00FF12CB"/>
    <w:rsid w:val="00FF1A6C"/>
    <w:rsid w:val="00FF1B0A"/>
    <w:rsid w:val="00FF1C23"/>
    <w:rsid w:val="00FF26F2"/>
    <w:rsid w:val="00FF384B"/>
    <w:rsid w:val="00FF4DEC"/>
    <w:rsid w:val="00FF5A78"/>
    <w:rsid w:val="00FF6063"/>
    <w:rsid w:val="00FF6573"/>
    <w:rsid w:val="0104C04F"/>
    <w:rsid w:val="01136253"/>
    <w:rsid w:val="0137C3D4"/>
    <w:rsid w:val="01ECFBAE"/>
    <w:rsid w:val="0324BF82"/>
    <w:rsid w:val="038B4147"/>
    <w:rsid w:val="05161903"/>
    <w:rsid w:val="056A9D2D"/>
    <w:rsid w:val="069B28AF"/>
    <w:rsid w:val="088A0859"/>
    <w:rsid w:val="08B82074"/>
    <w:rsid w:val="08C52B56"/>
    <w:rsid w:val="08C5E740"/>
    <w:rsid w:val="093BC433"/>
    <w:rsid w:val="09FCCE10"/>
    <w:rsid w:val="0AE45863"/>
    <w:rsid w:val="0B3DEB9B"/>
    <w:rsid w:val="0B895562"/>
    <w:rsid w:val="0C331250"/>
    <w:rsid w:val="0CDC0050"/>
    <w:rsid w:val="0E8A4747"/>
    <w:rsid w:val="0EBD4A29"/>
    <w:rsid w:val="0F70A4AD"/>
    <w:rsid w:val="0FD6ECE2"/>
    <w:rsid w:val="102A822D"/>
    <w:rsid w:val="10852029"/>
    <w:rsid w:val="110A681F"/>
    <w:rsid w:val="116BE157"/>
    <w:rsid w:val="13AA3FA3"/>
    <w:rsid w:val="14130237"/>
    <w:rsid w:val="141F7C3B"/>
    <w:rsid w:val="153AB9AB"/>
    <w:rsid w:val="1557400F"/>
    <w:rsid w:val="167AF5CF"/>
    <w:rsid w:val="175754B9"/>
    <w:rsid w:val="19C2EE0C"/>
    <w:rsid w:val="1B0CD9EC"/>
    <w:rsid w:val="1B522927"/>
    <w:rsid w:val="1BD0BEB1"/>
    <w:rsid w:val="1C0A7146"/>
    <w:rsid w:val="1CEA6B57"/>
    <w:rsid w:val="1FD426DF"/>
    <w:rsid w:val="1FF9E988"/>
    <w:rsid w:val="23E18756"/>
    <w:rsid w:val="23EBA8CD"/>
    <w:rsid w:val="23FBBE00"/>
    <w:rsid w:val="27EEBF4B"/>
    <w:rsid w:val="285A8603"/>
    <w:rsid w:val="2A06A90F"/>
    <w:rsid w:val="2D4455ED"/>
    <w:rsid w:val="30530E9F"/>
    <w:rsid w:val="30F5ED82"/>
    <w:rsid w:val="32550F23"/>
    <w:rsid w:val="32850734"/>
    <w:rsid w:val="32BEC983"/>
    <w:rsid w:val="32D6B708"/>
    <w:rsid w:val="32F16C40"/>
    <w:rsid w:val="3357C533"/>
    <w:rsid w:val="3359CF72"/>
    <w:rsid w:val="34A8F0EF"/>
    <w:rsid w:val="36ACBCBE"/>
    <w:rsid w:val="3795E870"/>
    <w:rsid w:val="37AFF3DD"/>
    <w:rsid w:val="37C84B32"/>
    <w:rsid w:val="3878587B"/>
    <w:rsid w:val="38EAE260"/>
    <w:rsid w:val="3916343D"/>
    <w:rsid w:val="3923E63F"/>
    <w:rsid w:val="3B89CF02"/>
    <w:rsid w:val="3C5216DF"/>
    <w:rsid w:val="3D074EB9"/>
    <w:rsid w:val="3D616548"/>
    <w:rsid w:val="3DDEAA60"/>
    <w:rsid w:val="3E2752EE"/>
    <w:rsid w:val="3F160185"/>
    <w:rsid w:val="40DB937D"/>
    <w:rsid w:val="41BD0DE0"/>
    <w:rsid w:val="43A35B06"/>
    <w:rsid w:val="44E5ACF4"/>
    <w:rsid w:val="4683A9A0"/>
    <w:rsid w:val="47A07B84"/>
    <w:rsid w:val="4912CF95"/>
    <w:rsid w:val="4975797A"/>
    <w:rsid w:val="498C4A00"/>
    <w:rsid w:val="49CE4684"/>
    <w:rsid w:val="4C29580B"/>
    <w:rsid w:val="4CA88A87"/>
    <w:rsid w:val="4DA7384A"/>
    <w:rsid w:val="4DE9E62D"/>
    <w:rsid w:val="4DEA349C"/>
    <w:rsid w:val="4EA775B9"/>
    <w:rsid w:val="5017A4B4"/>
    <w:rsid w:val="50FD6D10"/>
    <w:rsid w:val="52287511"/>
    <w:rsid w:val="5293E624"/>
    <w:rsid w:val="538BFA6D"/>
    <w:rsid w:val="54B29EE7"/>
    <w:rsid w:val="54BBCDE1"/>
    <w:rsid w:val="55FB3DC2"/>
    <w:rsid w:val="56FDA83A"/>
    <w:rsid w:val="570B61CF"/>
    <w:rsid w:val="57239B32"/>
    <w:rsid w:val="58110A8D"/>
    <w:rsid w:val="584C7F5A"/>
    <w:rsid w:val="589499BC"/>
    <w:rsid w:val="590C5CDB"/>
    <w:rsid w:val="5978AA58"/>
    <w:rsid w:val="59FB04A2"/>
    <w:rsid w:val="5A4D6365"/>
    <w:rsid w:val="5ADA8809"/>
    <w:rsid w:val="5C4AB704"/>
    <w:rsid w:val="5CC92F18"/>
    <w:rsid w:val="5D73EE55"/>
    <w:rsid w:val="60AE41F6"/>
    <w:rsid w:val="60D9A1AB"/>
    <w:rsid w:val="614D04E7"/>
    <w:rsid w:val="62D9489F"/>
    <w:rsid w:val="6609A67E"/>
    <w:rsid w:val="69F45773"/>
    <w:rsid w:val="6A1565DE"/>
    <w:rsid w:val="6A4FEEA5"/>
    <w:rsid w:val="6A82C592"/>
    <w:rsid w:val="6B8202DA"/>
    <w:rsid w:val="6B92F849"/>
    <w:rsid w:val="6BAD59A9"/>
    <w:rsid w:val="6BB52E82"/>
    <w:rsid w:val="6D52927B"/>
    <w:rsid w:val="6DA81D43"/>
    <w:rsid w:val="6DB46869"/>
    <w:rsid w:val="6F783F0F"/>
    <w:rsid w:val="70F7B043"/>
    <w:rsid w:val="71E5A42D"/>
    <w:rsid w:val="739C82C7"/>
    <w:rsid w:val="73E01F57"/>
    <w:rsid w:val="75148358"/>
    <w:rsid w:val="76E56FF9"/>
    <w:rsid w:val="788959F9"/>
    <w:rsid w:val="79B39A6F"/>
    <w:rsid w:val="7C270E39"/>
    <w:rsid w:val="7D611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3DB612B0"/>
  <w15:docId w15:val="{F8BFBC78-665E-47F6-970B-237C77740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qFormat="1"/>
    <w:lsdException w:name="heading 1" w:uiPriority="9" w:qFormat="1"/>
    <w:lsdException w:name="heading 2" w:semiHidden="1" w:uiPriority="0" w:unhideWhenUsed="1"/>
    <w:lsdException w:name="heading 3" w:semiHidden="1" w:uiPriority="4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99"/>
    <w:qFormat/>
    <w:rsid w:val="00C37F85"/>
    <w:pPr>
      <w:spacing w:before="180" w:after="180"/>
    </w:pPr>
    <w:rPr>
      <w:rFonts w:ascii="Segoe Pro" w:hAnsi="Segoe Pro"/>
    </w:rPr>
  </w:style>
  <w:style w:type="paragraph" w:styleId="Heading1">
    <w:name w:val="heading 1"/>
    <w:aliases w:val="Section Heading"/>
    <w:next w:val="Normal"/>
    <w:link w:val="Heading1Char"/>
    <w:uiPriority w:val="9"/>
    <w:qFormat/>
    <w:rsid w:val="003A44CA"/>
    <w:pPr>
      <w:keepNext/>
      <w:pageBreakBefore/>
      <w:spacing w:after="240" w:line="600" w:lineRule="exact"/>
      <w:outlineLvl w:val="0"/>
    </w:pPr>
    <w:rPr>
      <w:rFonts w:asciiTheme="majorHAnsi" w:eastAsiaTheme="majorEastAsia" w:hAnsiTheme="majorHAnsi" w:cstheme="majorBidi"/>
      <w:sz w:val="54"/>
      <w:szCs w:val="20"/>
    </w:rPr>
  </w:style>
  <w:style w:type="paragraph" w:styleId="Heading2">
    <w:name w:val="heading 2"/>
    <w:basedOn w:val="Heading1"/>
    <w:link w:val="Heading2Char"/>
    <w:rsid w:val="004C26BF"/>
    <w:pPr>
      <w:spacing w:line="240" w:lineRule="auto"/>
      <w:outlineLvl w:val="1"/>
    </w:pPr>
    <w:rPr>
      <w:sz w:val="36"/>
    </w:rPr>
  </w:style>
  <w:style w:type="paragraph" w:styleId="Heading3">
    <w:name w:val="heading 3"/>
    <w:aliases w:val="Task Heading"/>
    <w:basedOn w:val="Normal"/>
    <w:next w:val="Normal"/>
    <w:link w:val="Heading3Char"/>
    <w:uiPriority w:val="4"/>
    <w:qFormat/>
    <w:rsid w:val="001A1852"/>
    <w:pPr>
      <w:keepNext/>
      <w:spacing w:before="360"/>
      <w:outlineLvl w:val="2"/>
    </w:pPr>
    <w:rPr>
      <w:rFonts w:eastAsiaTheme="majorEastAsia" w:cstheme="majorBidi"/>
      <w:b/>
      <w:szCs w:val="2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26B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548C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025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025D"/>
    <w:rPr>
      <w:rFonts w:ascii="Tahoma" w:hAnsi="Tahoma" w:cs="Tahoma"/>
      <w:sz w:val="16"/>
      <w:szCs w:val="16"/>
    </w:rPr>
  </w:style>
  <w:style w:type="character" w:customStyle="1" w:styleId="Heading1Char">
    <w:name w:val="Heading 1 Char"/>
    <w:aliases w:val="Section Heading Char"/>
    <w:basedOn w:val="DefaultParagraphFont"/>
    <w:link w:val="Heading1"/>
    <w:uiPriority w:val="9"/>
    <w:rsid w:val="003A44CA"/>
    <w:rPr>
      <w:rFonts w:asciiTheme="majorHAnsi" w:eastAsiaTheme="majorEastAsia" w:hAnsiTheme="majorHAnsi" w:cstheme="majorBidi"/>
      <w:sz w:val="54"/>
      <w:szCs w:val="20"/>
    </w:rPr>
  </w:style>
  <w:style w:type="paragraph" w:customStyle="1" w:styleId="ecxmsonormal">
    <w:name w:val="ecxmsonormal"/>
    <w:basedOn w:val="Normal"/>
    <w:uiPriority w:val="99"/>
    <w:semiHidden/>
    <w:rsid w:val="0079025D"/>
    <w:pPr>
      <w:spacing w:after="324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qFormat/>
    <w:rsid w:val="004C26BF"/>
    <w:rPr>
      <w:color w:val="0000FF"/>
      <w:u w:val="single"/>
    </w:rPr>
  </w:style>
  <w:style w:type="numbering" w:customStyle="1" w:styleId="Bullet">
    <w:name w:val="Bullet"/>
    <w:basedOn w:val="NoList"/>
    <w:rsid w:val="004C258B"/>
    <w:pPr>
      <w:numPr>
        <w:numId w:val="6"/>
      </w:numPr>
    </w:pPr>
  </w:style>
  <w:style w:type="numbering" w:customStyle="1" w:styleId="BulletList">
    <w:name w:val="Bullet List"/>
    <w:basedOn w:val="NoList"/>
    <w:rsid w:val="00BA300B"/>
    <w:pPr>
      <w:numPr>
        <w:numId w:val="8"/>
      </w:numPr>
    </w:pPr>
  </w:style>
  <w:style w:type="numbering" w:customStyle="1" w:styleId="PETER">
    <w:name w:val="PETER"/>
    <w:basedOn w:val="NoList"/>
    <w:rsid w:val="00BA300B"/>
    <w:pPr>
      <w:numPr>
        <w:numId w:val="9"/>
      </w:numPr>
    </w:pPr>
  </w:style>
  <w:style w:type="character" w:customStyle="1" w:styleId="EmphasizeText">
    <w:name w:val="Emphasize Text"/>
    <w:basedOn w:val="DefaultParagraphFont"/>
    <w:qFormat/>
    <w:rsid w:val="00BA300B"/>
    <w:rPr>
      <w:b/>
      <w:bCs/>
    </w:rPr>
  </w:style>
  <w:style w:type="paragraph" w:customStyle="1" w:styleId="BulletItem">
    <w:name w:val="Bullet Item"/>
    <w:basedOn w:val="Normal"/>
    <w:uiPriority w:val="99"/>
    <w:rsid w:val="00760F71"/>
    <w:pPr>
      <w:numPr>
        <w:numId w:val="7"/>
      </w:numPr>
      <w:ind w:left="511" w:hanging="284"/>
    </w:pPr>
  </w:style>
  <w:style w:type="paragraph" w:customStyle="1" w:styleId="Image">
    <w:name w:val="Image"/>
    <w:basedOn w:val="Normal"/>
    <w:next w:val="Step"/>
    <w:rsid w:val="00763222"/>
    <w:pPr>
      <w:spacing w:before="240" w:after="240"/>
    </w:pPr>
    <w:rPr>
      <w:rFonts w:eastAsia="Times New Roman" w:cs="Times New Roman"/>
      <w:szCs w:val="20"/>
    </w:rPr>
  </w:style>
  <w:style w:type="paragraph" w:customStyle="1" w:styleId="Step">
    <w:name w:val="Step"/>
    <w:basedOn w:val="Normal"/>
    <w:uiPriority w:val="99"/>
    <w:rsid w:val="00C61923"/>
    <w:pPr>
      <w:numPr>
        <w:numId w:val="10"/>
      </w:numPr>
    </w:pPr>
  </w:style>
  <w:style w:type="paragraph" w:customStyle="1" w:styleId="CommentaryImportant">
    <w:name w:val="Commentary Important"/>
    <w:basedOn w:val="Commentary"/>
    <w:next w:val="Step"/>
    <w:rsid w:val="001A1852"/>
    <w:rPr>
      <w:iCs/>
      <w:color w:val="BB141A" w:themeColor="accent2"/>
    </w:rPr>
  </w:style>
  <w:style w:type="character" w:customStyle="1" w:styleId="LabTitle">
    <w:name w:val="Lab Title"/>
    <w:basedOn w:val="DefaultParagraphFont"/>
    <w:rsid w:val="00502CA5"/>
    <w:rPr>
      <w:color w:val="auto"/>
      <w:sz w:val="72"/>
    </w:rPr>
  </w:style>
  <w:style w:type="paragraph" w:styleId="TOC3">
    <w:name w:val="toc 3"/>
    <w:basedOn w:val="Normal"/>
    <w:next w:val="Normal"/>
    <w:autoRedefine/>
    <w:uiPriority w:val="39"/>
    <w:unhideWhenUsed/>
    <w:rsid w:val="006668DF"/>
    <w:pPr>
      <w:spacing w:after="100"/>
      <w:ind w:left="440"/>
    </w:pPr>
  </w:style>
  <w:style w:type="paragraph" w:customStyle="1" w:styleId="LabDuration">
    <w:name w:val="Lab Duration"/>
    <w:basedOn w:val="Normal"/>
    <w:next w:val="Normal"/>
    <w:link w:val="LabDurationChar"/>
    <w:uiPriority w:val="99"/>
    <w:rsid w:val="007624D4"/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4B2C49"/>
    <w:pPr>
      <w:spacing w:after="100"/>
      <w:ind w:left="220"/>
    </w:pPr>
  </w:style>
  <w:style w:type="table" w:customStyle="1" w:styleId="ListTable4-Accent11">
    <w:name w:val="List Table 4 - Accent 11"/>
    <w:basedOn w:val="TableNormal"/>
    <w:next w:val="ListTable4-Accent1"/>
    <w:uiPriority w:val="49"/>
    <w:rsid w:val="00C840BE"/>
    <w:rPr>
      <w:rFonts w:ascii="Calibri" w:hAnsi="Calibri"/>
    </w:rPr>
    <w:tblPr>
      <w:tblStyleRowBandSize w:val="1"/>
      <w:tblStyleColBandSize w:val="1"/>
      <w:tblBorders>
        <w:top w:val="single" w:sz="4" w:space="0" w:color="95B3D7"/>
        <w:left w:val="single" w:sz="4" w:space="0" w:color="95B3D7"/>
        <w:bottom w:val="single" w:sz="4" w:space="0" w:color="95B3D7"/>
        <w:right w:val="single" w:sz="4" w:space="0" w:color="95B3D7"/>
        <w:insideH w:val="single" w:sz="4" w:space="0" w:color="95B3D7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</w:tcBorders>
        <w:shd w:val="clear" w:color="auto" w:fill="4F81BD"/>
      </w:tcPr>
    </w:tblStylePr>
    <w:tblStylePr w:type="lastRow">
      <w:rPr>
        <w:b/>
        <w:bCs/>
      </w:rPr>
      <w:tblPr/>
      <w:tcPr>
        <w:tcBorders>
          <w:top w:val="double" w:sz="4" w:space="0" w:color="95B3D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styleId="TableGrid">
    <w:name w:val="Table Grid"/>
    <w:basedOn w:val="TableNormal"/>
    <w:uiPriority w:val="59"/>
    <w:rsid w:val="00D76F2D"/>
    <w:rPr>
      <w:sz w:val="20"/>
    </w:rPr>
    <w:tblPr>
      <w:tblCellMar>
        <w:left w:w="0" w:type="dxa"/>
        <w:right w:w="0" w:type="dxa"/>
      </w:tblCellMar>
    </w:tblPr>
    <w:trPr>
      <w:cantSplit/>
    </w:trPr>
  </w:style>
  <w:style w:type="character" w:customStyle="1" w:styleId="LabDurationChar">
    <w:name w:val="Lab Duration Char"/>
    <w:basedOn w:val="DefaultParagraphFont"/>
    <w:link w:val="LabDuration"/>
    <w:uiPriority w:val="99"/>
    <w:rsid w:val="007624D4"/>
    <w:rPr>
      <w:rFonts w:ascii="Segoe Pro" w:hAnsi="Segoe Pro"/>
      <w:b/>
    </w:rPr>
  </w:style>
  <w:style w:type="table" w:styleId="ListTable4-Accent1">
    <w:name w:val="List Table 4 Accent 1"/>
    <w:basedOn w:val="TableNormal"/>
    <w:uiPriority w:val="49"/>
    <w:rsid w:val="00C840BE"/>
    <w:tblPr>
      <w:tblStyleRowBandSize w:val="1"/>
      <w:tblStyleColBandSize w:val="1"/>
      <w:tblBorders>
        <w:top w:val="single" w:sz="4" w:space="0" w:color="3DB2FF" w:themeColor="accent1" w:themeTint="99"/>
        <w:left w:val="single" w:sz="4" w:space="0" w:color="3DB2FF" w:themeColor="accent1" w:themeTint="99"/>
        <w:bottom w:val="single" w:sz="4" w:space="0" w:color="3DB2FF" w:themeColor="accent1" w:themeTint="99"/>
        <w:right w:val="single" w:sz="4" w:space="0" w:color="3DB2FF" w:themeColor="accent1" w:themeTint="99"/>
        <w:insideH w:val="single" w:sz="4" w:space="0" w:color="3DB2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BC" w:themeColor="accent1"/>
          <w:left w:val="single" w:sz="4" w:space="0" w:color="0072BC" w:themeColor="accent1"/>
          <w:bottom w:val="single" w:sz="4" w:space="0" w:color="0072BC" w:themeColor="accent1"/>
          <w:right w:val="single" w:sz="4" w:space="0" w:color="0072BC" w:themeColor="accent1"/>
          <w:insideH w:val="nil"/>
        </w:tcBorders>
        <w:shd w:val="clear" w:color="auto" w:fill="0072BC" w:themeFill="accent1"/>
      </w:tcPr>
    </w:tblStylePr>
    <w:tblStylePr w:type="lastRow">
      <w:rPr>
        <w:b/>
        <w:bCs/>
      </w:rPr>
      <w:tblPr/>
      <w:tcPr>
        <w:tcBorders>
          <w:top w:val="double" w:sz="4" w:space="0" w:color="3DB2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5FF" w:themeFill="accent1" w:themeFillTint="33"/>
      </w:tcPr>
    </w:tblStylePr>
    <w:tblStylePr w:type="band1Horz">
      <w:tblPr/>
      <w:tcPr>
        <w:shd w:val="clear" w:color="auto" w:fill="BEE5FF" w:themeFill="accent1" w:themeFillTint="33"/>
      </w:tcPr>
    </w:tblStylePr>
  </w:style>
  <w:style w:type="table" w:styleId="GridTable4">
    <w:name w:val="Grid Table 4"/>
    <w:basedOn w:val="TableNormal"/>
    <w:uiPriority w:val="49"/>
    <w:rsid w:val="00ED6C70"/>
    <w:tblPr>
      <w:tblStyleRowBandSize w:val="1"/>
      <w:tblStyleColBandSize w:val="1"/>
      <w:tblBorders>
        <w:top w:val="single" w:sz="4" w:space="0" w:color="969696" w:themeColor="text1" w:themeTint="99"/>
        <w:left w:val="single" w:sz="4" w:space="0" w:color="969696" w:themeColor="text1" w:themeTint="99"/>
        <w:bottom w:val="single" w:sz="4" w:space="0" w:color="969696" w:themeColor="text1" w:themeTint="99"/>
        <w:right w:val="single" w:sz="4" w:space="0" w:color="969696" w:themeColor="text1" w:themeTint="99"/>
        <w:insideH w:val="single" w:sz="4" w:space="0" w:color="969696" w:themeColor="text1" w:themeTint="99"/>
        <w:insideV w:val="single" w:sz="4" w:space="0" w:color="96969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05050" w:themeColor="text1"/>
          <w:left w:val="single" w:sz="4" w:space="0" w:color="505050" w:themeColor="text1"/>
          <w:bottom w:val="single" w:sz="4" w:space="0" w:color="505050" w:themeColor="text1"/>
          <w:right w:val="single" w:sz="4" w:space="0" w:color="505050" w:themeColor="text1"/>
          <w:insideH w:val="nil"/>
          <w:insideV w:val="nil"/>
        </w:tcBorders>
        <w:shd w:val="clear" w:color="auto" w:fill="505050" w:themeFill="text1"/>
      </w:tcPr>
    </w:tblStylePr>
    <w:tblStylePr w:type="lastRow">
      <w:rPr>
        <w:b/>
        <w:bCs/>
      </w:rPr>
      <w:tblPr/>
      <w:tcPr>
        <w:tcBorders>
          <w:top w:val="double" w:sz="4" w:space="0" w:color="50505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DCDC" w:themeFill="text1" w:themeFillTint="33"/>
      </w:tcPr>
    </w:tblStylePr>
    <w:tblStylePr w:type="band1Horz">
      <w:tblPr/>
      <w:tcPr>
        <w:shd w:val="clear" w:color="auto" w:fill="DCDCDC" w:themeFill="text1" w:themeFillTint="33"/>
      </w:tcPr>
    </w:tblStylePr>
  </w:style>
  <w:style w:type="paragraph" w:styleId="Caption">
    <w:name w:val="caption"/>
    <w:aliases w:val="Caption full column"/>
    <w:next w:val="Normal"/>
    <w:uiPriority w:val="35"/>
    <w:semiHidden/>
    <w:unhideWhenUsed/>
    <w:rsid w:val="00933994"/>
    <w:pPr>
      <w:spacing w:after="200"/>
    </w:pPr>
    <w:rPr>
      <w:i/>
      <w:iCs/>
      <w:color w:val="002050" w:themeColor="text2"/>
      <w:sz w:val="18"/>
      <w:szCs w:val="18"/>
    </w:rPr>
  </w:style>
  <w:style w:type="paragraph" w:styleId="TOC1">
    <w:name w:val="toc 1"/>
    <w:aliases w:val="TOC Item"/>
    <w:basedOn w:val="Normal"/>
    <w:link w:val="TOC1Char"/>
    <w:uiPriority w:val="39"/>
    <w:rsid w:val="006668DF"/>
    <w:pPr>
      <w:spacing w:line="480" w:lineRule="exact"/>
    </w:pPr>
    <w:rPr>
      <w:rFonts w:asciiTheme="majorHAnsi" w:eastAsia="Times New Roman" w:hAnsiTheme="majorHAnsi" w:cs="Times New Roman"/>
      <w:sz w:val="32"/>
      <w:szCs w:val="20"/>
    </w:rPr>
  </w:style>
  <w:style w:type="character" w:customStyle="1" w:styleId="Heading2Char">
    <w:name w:val="Heading 2 Char"/>
    <w:basedOn w:val="DefaultParagraphFont"/>
    <w:link w:val="Heading2"/>
    <w:rsid w:val="004C26BF"/>
    <w:rPr>
      <w:rFonts w:asciiTheme="majorHAnsi" w:eastAsiaTheme="majorEastAsia" w:hAnsiTheme="majorHAnsi" w:cstheme="majorBidi"/>
      <w:color w:val="505050" w:themeColor="text1"/>
      <w:sz w:val="36"/>
      <w:szCs w:val="20"/>
    </w:rPr>
  </w:style>
  <w:style w:type="character" w:customStyle="1" w:styleId="Heading3Char">
    <w:name w:val="Heading 3 Char"/>
    <w:aliases w:val="Task Heading Char"/>
    <w:basedOn w:val="DefaultParagraphFont"/>
    <w:link w:val="Heading3"/>
    <w:uiPriority w:val="4"/>
    <w:rsid w:val="001A1852"/>
    <w:rPr>
      <w:rFonts w:ascii="Segoe Pro" w:eastAsiaTheme="majorEastAsia" w:hAnsi="Segoe Pro" w:cstheme="majorBidi"/>
      <w:b/>
      <w:szCs w:val="20"/>
    </w:rPr>
  </w:style>
  <w:style w:type="numbering" w:customStyle="1" w:styleId="XXXXXXXX">
    <w:name w:val="XXXXXXXX"/>
    <w:uiPriority w:val="99"/>
    <w:rsid w:val="00F2422A"/>
    <w:pPr>
      <w:numPr>
        <w:numId w:val="1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886AB1"/>
    <w:rPr>
      <w:color w:val="505050" w:themeColor="text1"/>
      <w:u w:val="single"/>
    </w:rPr>
  </w:style>
  <w:style w:type="paragraph" w:customStyle="1" w:styleId="StepCodeHeader">
    <w:name w:val="Step Code Header"/>
    <w:basedOn w:val="Normal"/>
    <w:next w:val="Normal"/>
    <w:qFormat/>
    <w:rsid w:val="00C37F85"/>
    <w:pPr>
      <w:numPr>
        <w:ilvl w:val="1"/>
        <w:numId w:val="11"/>
      </w:numPr>
      <w:pBdr>
        <w:bottom w:val="single" w:sz="2" w:space="1" w:color="C8CDDE"/>
      </w:pBdr>
      <w:shd w:val="clear" w:color="auto" w:fill="EFEFF7"/>
      <w:spacing w:before="120" w:after="0" w:line="276" w:lineRule="auto"/>
      <w:ind w:left="397"/>
    </w:pPr>
    <w:rPr>
      <w:rFonts w:eastAsiaTheme="minorEastAsia"/>
      <w:b/>
      <w:color w:val="3B3B3B" w:themeColor="text1" w:themeShade="BF"/>
      <w:lang w:bidi="en-US"/>
    </w:rPr>
  </w:style>
  <w:style w:type="table" w:customStyle="1" w:styleId="WhitePaperTableStyle">
    <w:name w:val="White Paper Table Style"/>
    <w:basedOn w:val="TableNormal"/>
    <w:uiPriority w:val="99"/>
    <w:qFormat/>
    <w:rsid w:val="005E0B3B"/>
    <w:rPr>
      <w:rFonts w:asciiTheme="minorHAnsi" w:hAnsiTheme="minorHAnsi"/>
      <w:color w:val="505050" w:themeColor="text1"/>
      <w:sz w:val="16"/>
    </w:rPr>
    <w:tblPr>
      <w:tblInd w:w="115" w:type="dxa"/>
      <w:tblBorders>
        <w:top w:val="single" w:sz="12" w:space="0" w:color="FFFFFF" w:themeColor="background1"/>
        <w:bottom w:val="single" w:sz="4" w:space="0" w:color="505050" w:themeColor="text1"/>
        <w:insideH w:val="single" w:sz="4" w:space="0" w:color="505050" w:themeColor="text1"/>
      </w:tblBorders>
      <w:tblCellMar>
        <w:top w:w="43" w:type="dxa"/>
        <w:left w:w="115" w:type="dxa"/>
        <w:bottom w:w="86" w:type="dxa"/>
        <w:right w:w="115" w:type="dxa"/>
      </w:tblCellMar>
    </w:tblPr>
    <w:trPr>
      <w:cantSplit/>
    </w:trPr>
    <w:tcPr>
      <w:shd w:val="clear" w:color="auto" w:fill="auto"/>
      <w:vAlign w:val="center"/>
    </w:tcPr>
    <w:tblStylePr w:type="firstRow">
      <w:tblPr/>
      <w:tcPr>
        <w:tcBorders>
          <w:left w:val="nil"/>
          <w:right w:val="nil"/>
        </w:tcBorders>
        <w:shd w:val="clear" w:color="auto" w:fill="BB141A" w:themeFill="background2"/>
      </w:tcPr>
    </w:tblStylePr>
  </w:style>
  <w:style w:type="numbering" w:customStyle="1" w:styleId="Tablebullet">
    <w:name w:val="Table bullet"/>
    <w:basedOn w:val="NoList"/>
    <w:rsid w:val="00F953E8"/>
    <w:pPr>
      <w:numPr>
        <w:numId w:val="2"/>
      </w:numPr>
    </w:pPr>
  </w:style>
  <w:style w:type="numbering" w:customStyle="1" w:styleId="Tablebullets">
    <w:name w:val="Table bullets"/>
    <w:basedOn w:val="NoList"/>
    <w:rsid w:val="00F953E8"/>
    <w:pPr>
      <w:numPr>
        <w:numId w:val="3"/>
      </w:numPr>
    </w:pPr>
  </w:style>
  <w:style w:type="numbering" w:customStyle="1" w:styleId="StyleTablebulletOutlinenumberedBody">
    <w:name w:val="Style Table bullet + Outline numbered +Body"/>
    <w:basedOn w:val="NoList"/>
    <w:rsid w:val="00F953E8"/>
    <w:pPr>
      <w:numPr>
        <w:numId w:val="4"/>
      </w:numPr>
    </w:pPr>
  </w:style>
  <w:style w:type="numbering" w:customStyle="1" w:styleId="StyleTablebulletOutlinenumberedBody1">
    <w:name w:val="Style Table bullet + Outline numbered +Body1"/>
    <w:basedOn w:val="NoList"/>
    <w:rsid w:val="00F953E8"/>
    <w:pPr>
      <w:numPr>
        <w:numId w:val="5"/>
      </w:numPr>
    </w:pPr>
  </w:style>
  <w:style w:type="paragraph" w:customStyle="1" w:styleId="StepCodeText">
    <w:name w:val="Step Code Text"/>
    <w:next w:val="Step"/>
    <w:qFormat/>
    <w:rsid w:val="00C37F85"/>
    <w:pPr>
      <w:numPr>
        <w:ilvl w:val="1"/>
        <w:numId w:val="12"/>
      </w:numPr>
      <w:pBdr>
        <w:top w:val="single" w:sz="2" w:space="1" w:color="FFFFFF"/>
        <w:bottom w:val="single" w:sz="2" w:space="1" w:color="D5D5D3"/>
      </w:pBdr>
      <w:shd w:val="clear" w:color="auto" w:fill="F7F7FF"/>
      <w:autoSpaceDE w:val="0"/>
      <w:autoSpaceDN w:val="0"/>
      <w:adjustRightInd w:val="0"/>
      <w:spacing w:line="260" w:lineRule="atLeast"/>
      <w:ind w:left="397"/>
      <w:contextualSpacing/>
    </w:pPr>
    <w:rPr>
      <w:rFonts w:ascii="Consolas" w:eastAsia="Times New Roman" w:hAnsi="Consolas"/>
      <w:sz w:val="20"/>
      <w:lang w:bidi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26BF"/>
    <w:rPr>
      <w:rFonts w:asciiTheme="majorHAnsi" w:eastAsiaTheme="majorEastAsia" w:hAnsiTheme="majorHAnsi" w:cstheme="majorBidi"/>
      <w:i/>
      <w:iCs/>
      <w:color w:val="00548C" w:themeColor="accent1" w:themeShade="BF"/>
    </w:rPr>
  </w:style>
  <w:style w:type="paragraph" w:styleId="Revision">
    <w:name w:val="Revision"/>
    <w:hidden/>
    <w:uiPriority w:val="99"/>
    <w:semiHidden/>
    <w:rsid w:val="00B128F5"/>
  </w:style>
  <w:style w:type="paragraph" w:styleId="TOCHeading">
    <w:name w:val="TOC Heading"/>
    <w:basedOn w:val="Normal"/>
    <w:next w:val="Normal"/>
    <w:uiPriority w:val="39"/>
    <w:unhideWhenUsed/>
    <w:qFormat/>
    <w:rsid w:val="004B2C49"/>
    <w:pPr>
      <w:keepNext/>
      <w:keepLines/>
      <w:spacing w:before="240" w:after="0"/>
    </w:pPr>
    <w:rPr>
      <w:rFonts w:asciiTheme="majorHAnsi" w:eastAsiaTheme="majorEastAsia" w:hAnsiTheme="majorHAnsi" w:cstheme="majorBidi"/>
      <w:color w:val="00548C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5069AA"/>
    <w:rPr>
      <w:color w:val="808080"/>
    </w:rPr>
  </w:style>
  <w:style w:type="table" w:customStyle="1" w:styleId="Lesson">
    <w:name w:val="Lesson"/>
    <w:basedOn w:val="TableProfessional"/>
    <w:uiPriority w:val="99"/>
    <w:qFormat/>
    <w:rsid w:val="001C39EC"/>
    <w:rPr>
      <w:rFonts w:ascii="Calibri" w:hAnsi="Calibri"/>
      <w:sz w:val="21"/>
      <w:szCs w:val="20"/>
      <w:lang w:val="en-CA" w:eastAsia="en-CA"/>
    </w:rPr>
    <w:tblPr>
      <w:tblStyleRowBandSize w:val="1"/>
      <w:tblStyleColBandSize w:val="1"/>
      <w:tblInd w:w="432" w:type="dxa"/>
      <w:tblBorders>
        <w:top w:val="single" w:sz="4" w:space="0" w:color="DBE5F1"/>
        <w:left w:val="single" w:sz="4" w:space="0" w:color="DBE5F1"/>
        <w:bottom w:val="single" w:sz="4" w:space="0" w:color="DBE5F1"/>
        <w:right w:val="single" w:sz="4" w:space="0" w:color="DBE5F1"/>
        <w:insideH w:val="single" w:sz="4" w:space="0" w:color="DBE5F1"/>
        <w:insideV w:val="single" w:sz="4" w:space="0" w:color="DBE5F1"/>
      </w:tblBorders>
    </w:tblPr>
    <w:tcPr>
      <w:shd w:val="clear" w:color="auto" w:fill="auto"/>
    </w:tcPr>
    <w:tblStylePr w:type="firstRow">
      <w:rPr>
        <w:rFonts w:ascii="Cambria" w:eastAsia="Times New Roman" w:hAnsi="Cambria" w:cs="Times New Roman"/>
        <w:b/>
        <w:bCs/>
        <w:i w:val="0"/>
        <w:color w:val="auto"/>
        <w:sz w:val="24"/>
        <w:szCs w:val="24"/>
      </w:rPr>
      <w:tblPr/>
      <w:trPr>
        <w:tblHeader/>
      </w:trPr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  <w:tl2br w:val="none" w:sz="0" w:space="0" w:color="auto"/>
          <w:tr2bl w:val="none" w:sz="0" w:space="0" w:color="auto"/>
        </w:tcBorders>
        <w:shd w:val="clear" w:color="auto" w:fill="DBE5F1"/>
      </w:tcPr>
    </w:tblStylePr>
    <w:tblStylePr w:type="lastRow">
      <w:rPr>
        <w:b/>
        <w:bCs/>
        <w:color w:val="1F497D"/>
      </w:r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Professional">
    <w:name w:val="Table Professional"/>
    <w:basedOn w:val="TableNormal"/>
    <w:uiPriority w:val="99"/>
    <w:semiHidden/>
    <w:unhideWhenUsed/>
    <w:rsid w:val="001C39E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Lesson2">
    <w:name w:val="Lesson2"/>
    <w:basedOn w:val="TableProfessional"/>
    <w:uiPriority w:val="99"/>
    <w:qFormat/>
    <w:rsid w:val="00DD5C43"/>
    <w:rPr>
      <w:rFonts w:ascii="Calibri" w:hAnsi="Calibri"/>
      <w:sz w:val="21"/>
      <w:szCs w:val="20"/>
      <w:lang w:val="en-CA" w:eastAsia="en-CA"/>
    </w:rPr>
    <w:tblPr>
      <w:tblStyleRowBandSize w:val="1"/>
      <w:tblStyleColBandSize w:val="1"/>
      <w:tblInd w:w="432" w:type="dxa"/>
      <w:tblBorders>
        <w:top w:val="single" w:sz="4" w:space="0" w:color="DBE5F1"/>
        <w:left w:val="single" w:sz="4" w:space="0" w:color="DBE5F1"/>
        <w:bottom w:val="single" w:sz="4" w:space="0" w:color="DBE5F1"/>
        <w:right w:val="single" w:sz="4" w:space="0" w:color="DBE5F1"/>
        <w:insideH w:val="single" w:sz="4" w:space="0" w:color="DBE5F1"/>
        <w:insideV w:val="single" w:sz="4" w:space="0" w:color="DBE5F1"/>
      </w:tblBorders>
    </w:tblPr>
    <w:tcPr>
      <w:shd w:val="clear" w:color="auto" w:fill="auto"/>
    </w:tcPr>
    <w:tblStylePr w:type="firstRow">
      <w:rPr>
        <w:rFonts w:ascii="Cambria" w:eastAsia="Times New Roman" w:hAnsi="Cambria" w:cs="Times New Roman"/>
        <w:b/>
        <w:bCs/>
        <w:i w:val="0"/>
        <w:color w:val="auto"/>
        <w:sz w:val="24"/>
        <w:szCs w:val="24"/>
      </w:rPr>
      <w:tblPr/>
      <w:trPr>
        <w:tblHeader/>
      </w:trPr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  <w:tl2br w:val="none" w:sz="0" w:space="0" w:color="auto"/>
          <w:tr2bl w:val="none" w:sz="0" w:space="0" w:color="auto"/>
        </w:tcBorders>
        <w:shd w:val="clear" w:color="auto" w:fill="DBE5F1"/>
      </w:tcPr>
    </w:tblStylePr>
    <w:tblStylePr w:type="lastRow">
      <w:rPr>
        <w:b/>
        <w:bCs/>
        <w:color w:val="1F497D"/>
      </w:r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OC1Char">
    <w:name w:val="TOC 1 Char"/>
    <w:aliases w:val="TOC Item Char"/>
    <w:basedOn w:val="DefaultParagraphFont"/>
    <w:link w:val="TOC1"/>
    <w:uiPriority w:val="39"/>
    <w:rsid w:val="006668DF"/>
    <w:rPr>
      <w:rFonts w:asciiTheme="majorHAnsi" w:eastAsia="Times New Roman" w:hAnsiTheme="majorHAnsi" w:cs="Times New Roman"/>
      <w:sz w:val="32"/>
      <w:szCs w:val="20"/>
    </w:rPr>
  </w:style>
  <w:style w:type="paragraph" w:customStyle="1" w:styleId="Commentary">
    <w:name w:val="Commentary"/>
    <w:basedOn w:val="Normal"/>
    <w:qFormat/>
    <w:rsid w:val="009E67FB"/>
    <w:pPr>
      <w:spacing w:before="120" w:after="240"/>
    </w:pPr>
    <w:rPr>
      <w:rFonts w:eastAsia="Times New Roman" w:cs="Times New Roman"/>
      <w:i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D7E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D7EB1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FD7EB1"/>
    <w:rPr>
      <w:rFonts w:ascii="Courier New" w:eastAsia="Times New Roman" w:hAnsi="Courier New" w:cs="Courier New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740C5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40C5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40C5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40C5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40C57"/>
    <w:rPr>
      <w:b/>
      <w:bCs/>
      <w:sz w:val="20"/>
      <w:szCs w:val="20"/>
    </w:rPr>
  </w:style>
  <w:style w:type="table" w:customStyle="1" w:styleId="ppTableGrid">
    <w:name w:val="pp Table Grid"/>
    <w:basedOn w:val="TableNormal"/>
    <w:rsid w:val="001C52BE"/>
    <w:pPr>
      <w:spacing w:before="340"/>
    </w:pPr>
    <w:rPr>
      <w:rFonts w:eastAsia="Times New Roman" w:cs="Times New Roman"/>
      <w:sz w:val="20"/>
      <w:szCs w:val="20"/>
    </w:rPr>
    <w:tblPr>
      <w:tblStyleRowBandSize w:val="1"/>
      <w:tblStyleColBandSize w:val="1"/>
      <w:tblInd w:w="864" w:type="dxa"/>
      <w:tblBorders>
        <w:left w:val="single" w:sz="12" w:space="0" w:color="999999"/>
        <w:right w:val="single" w:sz="12" w:space="0" w:color="999999"/>
        <w:insideV w:val="single" w:sz="12" w:space="0" w:color="999999"/>
      </w:tblBorders>
    </w:tblPr>
    <w:tblStylePr w:type="firstRow">
      <w:rPr>
        <w:rFonts w:ascii="Arial" w:hAnsi="Arial"/>
        <w:b/>
        <w:sz w:val="20"/>
      </w:rPr>
      <w:tblPr/>
      <w:tcPr>
        <w:tcBorders>
          <w:top w:val="single" w:sz="12" w:space="0" w:color="999999"/>
          <w:left w:val="single" w:sz="12" w:space="0" w:color="999999"/>
          <w:bottom w:val="nil"/>
          <w:right w:val="single" w:sz="12" w:space="0" w:color="999999"/>
          <w:insideH w:val="nil"/>
          <w:insideV w:val="single" w:sz="12" w:space="0" w:color="999999"/>
          <w:tl2br w:val="nil"/>
          <w:tr2bl w:val="nil"/>
        </w:tcBorders>
        <w:shd w:val="clear" w:color="auto" w:fill="E6E6E6"/>
      </w:tcPr>
    </w:tblStylePr>
  </w:style>
  <w:style w:type="paragraph" w:customStyle="1" w:styleId="TableText">
    <w:name w:val="Table Text"/>
    <w:basedOn w:val="Normal"/>
    <w:rsid w:val="001C52BE"/>
    <w:pPr>
      <w:autoSpaceDE w:val="0"/>
      <w:autoSpaceDN w:val="0"/>
      <w:adjustRightInd w:val="0"/>
      <w:spacing w:before="60" w:after="60" w:line="260" w:lineRule="atLeast"/>
    </w:pPr>
    <w:rPr>
      <w:rFonts w:eastAsia="Times New Roman" w:cs="Times New Roman"/>
      <w:szCs w:val="20"/>
    </w:rPr>
  </w:style>
  <w:style w:type="paragraph" w:customStyle="1" w:styleId="TableHeader">
    <w:name w:val="Table Header"/>
    <w:basedOn w:val="Normal"/>
    <w:next w:val="TableText"/>
    <w:rsid w:val="001C52BE"/>
    <w:pPr>
      <w:spacing w:before="40" w:after="40"/>
    </w:pPr>
    <w:rPr>
      <w:rFonts w:eastAsia="Times New Roman" w:cs="Times New Roman"/>
      <w:b/>
      <w:bCs/>
      <w:color w:val="282828" w:themeColor="text1" w:themeShade="80"/>
    </w:rPr>
  </w:style>
  <w:style w:type="paragraph" w:customStyle="1" w:styleId="StepImage">
    <w:name w:val="Step Image"/>
    <w:basedOn w:val="Image"/>
    <w:next w:val="Step"/>
    <w:rsid w:val="00763222"/>
    <w:pPr>
      <w:ind w:left="397"/>
    </w:pPr>
  </w:style>
  <w:style w:type="paragraph" w:customStyle="1" w:styleId="StepCommentary">
    <w:name w:val="Step Commentary"/>
    <w:basedOn w:val="Commentary"/>
    <w:next w:val="Step"/>
    <w:rsid w:val="009E67FB"/>
    <w:pPr>
      <w:ind w:left="397"/>
    </w:pPr>
    <w:rPr>
      <w:iCs/>
    </w:rPr>
  </w:style>
  <w:style w:type="paragraph" w:customStyle="1" w:styleId="StepCommentaryImportant">
    <w:name w:val="Step Commentary Important"/>
    <w:basedOn w:val="CommentaryImportant"/>
    <w:next w:val="Step"/>
    <w:rsid w:val="009E67FB"/>
    <w:pPr>
      <w:ind w:left="397"/>
    </w:pPr>
  </w:style>
  <w:style w:type="paragraph" w:customStyle="1" w:styleId="VersionText">
    <w:name w:val="Version Text"/>
    <w:basedOn w:val="Normal"/>
    <w:rsid w:val="00724497"/>
    <w:pPr>
      <w:spacing w:before="120" w:after="120"/>
    </w:pPr>
    <w:rPr>
      <w:rFonts w:eastAsia="Times New Roman" w:cs="Times New Roman"/>
      <w:sz w:val="18"/>
      <w:szCs w:val="20"/>
    </w:rPr>
  </w:style>
  <w:style w:type="paragraph" w:customStyle="1" w:styleId="StepBullet">
    <w:name w:val="Step Bullet"/>
    <w:basedOn w:val="Step"/>
    <w:uiPriority w:val="99"/>
    <w:rsid w:val="00760F71"/>
    <w:pPr>
      <w:numPr>
        <w:numId w:val="13"/>
      </w:numPr>
    </w:pPr>
  </w:style>
  <w:style w:type="character" w:customStyle="1" w:styleId="EmphasizeUnderlineText">
    <w:name w:val="Emphasize Underline Text"/>
    <w:basedOn w:val="EmphasizeText"/>
    <w:rsid w:val="000E07DE"/>
    <w:rPr>
      <w:b/>
      <w:bCs/>
      <w:u w:val="single"/>
    </w:rPr>
  </w:style>
  <w:style w:type="paragraph" w:styleId="Header">
    <w:name w:val="header"/>
    <w:basedOn w:val="Normal"/>
    <w:link w:val="HeaderChar"/>
    <w:uiPriority w:val="99"/>
    <w:unhideWhenUsed/>
    <w:rsid w:val="00D85305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D85305"/>
    <w:rPr>
      <w:rFonts w:ascii="Segoe Pro" w:hAnsi="Segoe Pro"/>
    </w:rPr>
  </w:style>
  <w:style w:type="paragraph" w:styleId="Footer">
    <w:name w:val="footer"/>
    <w:basedOn w:val="Normal"/>
    <w:link w:val="FooterChar"/>
    <w:uiPriority w:val="99"/>
    <w:unhideWhenUsed/>
    <w:rsid w:val="00D85305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D85305"/>
    <w:rPr>
      <w:rFonts w:ascii="Segoe Pro" w:hAnsi="Segoe Pro"/>
    </w:rPr>
  </w:style>
  <w:style w:type="paragraph" w:styleId="ListParagraph">
    <w:name w:val="List Paragraph"/>
    <w:basedOn w:val="Normal"/>
    <w:uiPriority w:val="34"/>
    <w:qFormat/>
    <w:rsid w:val="0028295E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337AC0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E02A4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5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5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56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5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45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651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111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7780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394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82222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4529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68659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75330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9762406">
                                                      <w:marLeft w:val="0"/>
                                                      <w:marRight w:val="75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3867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92089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03364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17072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88"/>
                                                                      <w:divBdr>
                                                                        <w:top w:val="single" w:sz="4" w:space="0" w:color="EDEDED"/>
                                                                        <w:left w:val="single" w:sz="4" w:space="0" w:color="EDEDED"/>
                                                                        <w:bottom w:val="single" w:sz="4" w:space="0" w:color="EDEDED"/>
                                                                        <w:right w:val="single" w:sz="4" w:space="0" w:color="EDEDED"/>
                                                                      </w:divBdr>
                                                                      <w:divsChild>
                                                                        <w:div w:id="5141568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25654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818670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75531865">
                                                                                      <w:marLeft w:val="150"/>
                                                                                      <w:marRight w:val="15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51946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77555979">
                                                                                              <w:blockQuote w:val="1"/>
                                                                                              <w:marLeft w:val="720"/>
                                                                                              <w:marRight w:val="720"/>
                                                                                              <w:marTop w:val="100"/>
                                                                                              <w:marBottom w:val="10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1858162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844520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0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42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0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7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9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9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42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3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13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9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64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9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6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0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31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1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31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9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32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8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67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31891">
              <w:marLeft w:val="4"/>
              <w:marRight w:val="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723466">
                  <w:marLeft w:val="0"/>
                  <w:marRight w:val="0"/>
                  <w:marTop w:val="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671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6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4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57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9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0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04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78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6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34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5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4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0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0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8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7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52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2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61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50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07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0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1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0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8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8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4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32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66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10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45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03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9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3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49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3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3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823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042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2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847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383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51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1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1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1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2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39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8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8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01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95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79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9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37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5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6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71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54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7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6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37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8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2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96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5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28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6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4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01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0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3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9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73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31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97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7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79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0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4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0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47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9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7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1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62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5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6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4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48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54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72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1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3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6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7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28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61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2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86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1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48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30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46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9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4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88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4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0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2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55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5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06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0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32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ntTable" Target="fontTable.xml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adal.bordia\Downloads\FY16%20TechNet%20and%20PPE%20HOL%20template.dotx" TargetMode="External"/></Relationships>
</file>

<file path=word/theme/theme1.xml><?xml version="1.0" encoding="utf-8"?>
<a:theme xmlns:a="http://schemas.openxmlformats.org/drawingml/2006/main" name="Office Theme">
  <a:themeElements>
    <a:clrScheme name="Custom 4">
      <a:dk1>
        <a:srgbClr val="505050"/>
      </a:dk1>
      <a:lt1>
        <a:srgbClr val="FFFFFF"/>
      </a:lt1>
      <a:dk2>
        <a:srgbClr val="002050"/>
      </a:dk2>
      <a:lt2>
        <a:srgbClr val="BB141A"/>
      </a:lt2>
      <a:accent1>
        <a:srgbClr val="0072BC"/>
      </a:accent1>
      <a:accent2>
        <a:srgbClr val="BB141A"/>
      </a:accent2>
      <a:accent3>
        <a:srgbClr val="00887E"/>
      </a:accent3>
      <a:accent4>
        <a:srgbClr val="0054A6"/>
      </a:accent4>
      <a:accent5>
        <a:srgbClr val="F26522"/>
      </a:accent5>
      <a:accent6>
        <a:srgbClr val="662D91"/>
      </a:accent6>
      <a:hlink>
        <a:srgbClr val="277DFF"/>
      </a:hlink>
      <a:folHlink>
        <a:srgbClr val="277DFF"/>
      </a:folHlink>
    </a:clrScheme>
    <a:fontScheme name="MS BRAND fonts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c35bfa7-23ef-4d8c-879b-16fbb32bcc6c" xsi:nil="true"/>
    <lcf76f155ced4ddcb4097134ff3c332f xmlns="66600787-649b-4812-8ba2-0bd52353370b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81FCEC57312D04E99AC79CDE964033D" ma:contentTypeVersion="18" ma:contentTypeDescription="Een nieuw document maken." ma:contentTypeScope="" ma:versionID="5062170f706a4ae27ff929786d3f5c76">
  <xsd:schema xmlns:xsd="http://www.w3.org/2001/XMLSchema" xmlns:xs="http://www.w3.org/2001/XMLSchema" xmlns:p="http://schemas.microsoft.com/office/2006/metadata/properties" xmlns:ns2="66600787-649b-4812-8ba2-0bd52353370b" xmlns:ns3="5c35bfa7-23ef-4d8c-879b-16fbb32bcc6c" targetNamespace="http://schemas.microsoft.com/office/2006/metadata/properties" ma:root="true" ma:fieldsID="49276fec67cbcc18a5d094c8cec8728a" ns2:_="" ns3:_="">
    <xsd:import namespace="66600787-649b-4812-8ba2-0bd52353370b"/>
    <xsd:import namespace="5c35bfa7-23ef-4d8c-879b-16fbb32bcc6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OCR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3:SharedWithUsers" minOccurs="0"/>
                <xsd:element ref="ns3:SharedWithDetails" minOccurs="0"/>
                <xsd:element ref="ns2:MediaServiceSearchProperties" minOccurs="0"/>
                <xsd:element ref="ns2:MediaServiceLocatio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6600787-649b-4812-8ba2-0bd52353370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6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8" nillable="true" ma:taxonomy="true" ma:internalName="lcf76f155ced4ddcb4097134ff3c332f" ma:taxonomyFieldName="MediaServiceImageTags" ma:displayName="Afbeeldingtags" ma:readOnly="false" ma:fieldId="{5cf76f15-5ced-4ddc-b409-7134ff3c332f}" ma:taxonomyMulti="true" ma:sspId="66a87575-daa3-4fb4-85cf-624ca147234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c35bfa7-23ef-4d8c-879b-16fbb32bcc6c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161e3c75-0510-4b59-9312-a6313a4a233a}" ma:internalName="TaxCatchAll" ma:showField="CatchAllData" ma:web="5c35bfa7-23ef-4d8c-879b-16fbb32bcc6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BB41E53-8C38-47AB-B11B-F4E8ABE0378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DF1DE26-8DF4-4F37-8ECF-E70A4EF4F190}">
  <ds:schemaRefs>
    <ds:schemaRef ds:uri="http://schemas.microsoft.com/office/2006/metadata/properties"/>
    <ds:schemaRef ds:uri="http://schemas.microsoft.com/office/infopath/2007/PartnerControls"/>
    <ds:schemaRef ds:uri="5c35bfa7-23ef-4d8c-879b-16fbb32bcc6c"/>
    <ds:schemaRef ds:uri="66600787-649b-4812-8ba2-0bd52353370b"/>
  </ds:schemaRefs>
</ds:datastoreItem>
</file>

<file path=customXml/itemProps3.xml><?xml version="1.0" encoding="utf-8"?>
<ds:datastoreItem xmlns:ds="http://schemas.openxmlformats.org/officeDocument/2006/customXml" ds:itemID="{40320C4F-BA3F-45AE-BCE1-D7CBE693659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012A097-C026-4435-AD41-759E3B2B4EB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6600787-649b-4812-8ba2-0bd52353370b"/>
    <ds:schemaRef ds:uri="5c35bfa7-23ef-4d8c-879b-16fbb32bcc6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FY16 TechNet and PPE HOL template</Template>
  <TotalTime>914</TotalTime>
  <Pages>30</Pages>
  <Words>3489</Words>
  <Characters>19192</Characters>
  <Application>Microsoft Office Word</Application>
  <DocSecurity>0</DocSecurity>
  <Lines>159</Lines>
  <Paragraphs>45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Creating a Microsoft Power BI Desktop Solution</vt:lpstr>
    </vt:vector>
  </TitlesOfParts>
  <Manager>Matt Goswell &lt;matgos@microsoft.com&gt;</Manager>
  <Company>Powerdobs</Company>
  <LinksUpToDate>false</LinksUpToDate>
  <CharactersWithSpaces>22636</CharactersWithSpaces>
  <SharedDoc>false</SharedDoc>
  <HLinks>
    <vt:vector size="30" baseType="variant">
      <vt:variant>
        <vt:i4>2687039</vt:i4>
      </vt:variant>
      <vt:variant>
        <vt:i4>12</vt:i4>
      </vt:variant>
      <vt:variant>
        <vt:i4>0</vt:i4>
      </vt:variant>
      <vt:variant>
        <vt:i4>5</vt:i4>
      </vt:variant>
      <vt:variant>
        <vt:lpwstr>https://msdn.microsoft.com/en-us/goglobal/bb896001.aspx</vt:lpwstr>
      </vt:variant>
      <vt:variant>
        <vt:lpwstr/>
      </vt:variant>
      <vt:variant>
        <vt:i4>7077921</vt:i4>
      </vt:variant>
      <vt:variant>
        <vt:i4>9</vt:i4>
      </vt:variant>
      <vt:variant>
        <vt:i4>0</vt:i4>
      </vt:variant>
      <vt:variant>
        <vt:i4>5</vt:i4>
      </vt:variant>
      <vt:variant>
        <vt:lpwstr>http://www.mattmasson.com/2014/02/creating-a-date-dimension-with-a-power-query-script/</vt:lpwstr>
      </vt:variant>
      <vt:variant>
        <vt:lpwstr/>
      </vt:variant>
      <vt:variant>
        <vt:i4>65616</vt:i4>
      </vt:variant>
      <vt:variant>
        <vt:i4>6</vt:i4>
      </vt:variant>
      <vt:variant>
        <vt:i4>0</vt:i4>
      </vt:variant>
      <vt:variant>
        <vt:i4>5</vt:i4>
      </vt:variant>
      <vt:variant>
        <vt:lpwstr>https://miro.medium.com/max/966/1*6thPvnJs8cCj72oEy4EBfg.jpeg</vt:lpwstr>
      </vt:variant>
      <vt:variant>
        <vt:lpwstr/>
      </vt:variant>
      <vt:variant>
        <vt:i4>2490494</vt:i4>
      </vt:variant>
      <vt:variant>
        <vt:i4>3</vt:i4>
      </vt:variant>
      <vt:variant>
        <vt:i4>0</vt:i4>
      </vt:variant>
      <vt:variant>
        <vt:i4>5</vt:i4>
      </vt:variant>
      <vt:variant>
        <vt:lpwstr>https://powerbi.microsoft.com/en-us/downloads/</vt:lpwstr>
      </vt:variant>
      <vt:variant>
        <vt:lpwstr/>
      </vt:variant>
      <vt:variant>
        <vt:i4>65561</vt:i4>
      </vt:variant>
      <vt:variant>
        <vt:i4>0</vt:i4>
      </vt:variant>
      <vt:variant>
        <vt:i4>0</vt:i4>
      </vt:variant>
      <vt:variant>
        <vt:i4>5</vt:i4>
      </vt:variant>
      <vt:variant>
        <vt:lpwstr>https://docs.microsoft.com/en-us/learn/certifications/data-analyst-associate/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Creating a Microsoft Power BI Desktop Solution</dc:title>
  <dc:subject>Power BI</dc:subject>
  <dc:creator>Sjoerd Donker</dc:creator>
  <cp:keywords>PowerBI</cp:keywords>
  <cp:lastModifiedBy>Jeroen van der A</cp:lastModifiedBy>
  <cp:revision>493</cp:revision>
  <cp:lastPrinted>2021-05-17T13:31:00Z</cp:lastPrinted>
  <dcterms:created xsi:type="dcterms:W3CDTF">2024-11-13T08:56:00Z</dcterms:created>
  <dcterms:modified xsi:type="dcterms:W3CDTF">2025-05-11T09:55:00Z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0x010100281FCEC57312D04E99AC79CDE964033D</vt:lpwstr>
  </property>
  <property fmtid="{D5CDD505-2E9C-101B-9397-08002B2CF9AE}" pid="3" name="MediaServiceImageTags">
    <vt:lpwstr/>
  </property>
</Properties>
</file>